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2D" w:rsidRPr="005431A3" w:rsidRDefault="0067392E" w:rsidP="007F232D">
      <w:pPr>
        <w:pStyle w:val="Titre1"/>
      </w:pPr>
      <w:r w:rsidRPr="005431A3">
        <w:t>Étude</w:t>
      </w:r>
      <w:r w:rsidR="00243A9A" w:rsidRPr="005431A3">
        <w:t xml:space="preserve"> Globale </w:t>
      </w:r>
    </w:p>
    <w:p w:rsidR="007F232D" w:rsidRPr="005431A3" w:rsidRDefault="0067392E" w:rsidP="0067392E">
      <w:pPr>
        <w:pStyle w:val="Titre2"/>
      </w:pPr>
      <w:r w:rsidRPr="005431A3">
        <w:t xml:space="preserve">Objectifs </w:t>
      </w:r>
    </w:p>
    <w:p w:rsidR="0029475C" w:rsidRDefault="0029475C" w:rsidP="0029475C">
      <w:pPr>
        <w:pStyle w:val="Titre3"/>
      </w:pPr>
      <w:r>
        <w:t>Diagrammes</w:t>
      </w:r>
    </w:p>
    <w:p w:rsidR="0029475C" w:rsidRDefault="0029475C" w:rsidP="0029475C">
      <w:pPr>
        <w:pStyle w:val="Titre4"/>
      </w:pPr>
      <w:r>
        <w:t>Diagramme d’exigences</w:t>
      </w:r>
    </w:p>
    <w:p w:rsidR="0029475C" w:rsidRDefault="009A0E7E" w:rsidP="0029475C">
      <w:r>
        <w:sym w:font="Symbol" w:char="F0B7"/>
      </w:r>
      <w:r>
        <w:t xml:space="preserve"> On donne le diagramme suivant avec les différents « </w:t>
      </w:r>
      <w:proofErr w:type="spellStart"/>
      <w:r>
        <w:t>text</w:t>
      </w:r>
      <w:proofErr w:type="spellEnd"/>
      <w:r>
        <w:t xml:space="preserve"> » absents.</w:t>
      </w:r>
    </w:p>
    <w:p w:rsidR="009A0E7E" w:rsidRDefault="009A0E7E" w:rsidP="0029475C"/>
    <w:p w:rsidR="009A0E7E" w:rsidRDefault="009A0E7E" w:rsidP="009A0E7E">
      <w:pPr>
        <w:pStyle w:val="Titre6"/>
      </w:pPr>
      <w:r w:rsidRPr="009A0E7E">
        <w:rPr>
          <w:sz w:val="24"/>
        </w:rPr>
        <w:sym w:font="Wingdings" w:char="F03F"/>
      </w:r>
      <w:r>
        <w:t xml:space="preserve"> Compléter ces « </w:t>
      </w:r>
      <w:proofErr w:type="spellStart"/>
      <w:r>
        <w:t>text</w:t>
      </w:r>
      <w:proofErr w:type="spellEnd"/>
      <w:r>
        <w:t xml:space="preserve"> </w:t>
      </w:r>
      <w:proofErr w:type="gramStart"/>
      <w:r>
        <w:t>» .</w:t>
      </w:r>
      <w:proofErr w:type="gramEnd"/>
      <w:r>
        <w:t xml:space="preserve"> Utiliser le document réponse.</w:t>
      </w:r>
    </w:p>
    <w:p w:rsidR="009A0E7E" w:rsidRPr="009A0E7E" w:rsidRDefault="009A0E7E" w:rsidP="009A0E7E"/>
    <w:p w:rsidR="0029475C" w:rsidRDefault="00E64A7E" w:rsidP="0029475C">
      <w:r>
        <w:rPr>
          <w:noProof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9051" type="#_x0000_t202" style="position:absolute;left:0;text-align:left;margin-left:363.7pt;margin-top:203.7pt;width:24.9pt;height:20.8pt;z-index:251673600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9050" type="#_x0000_t202" style="position:absolute;left:0;text-align:left;margin-left:150pt;margin-top:206pt;width:24.9pt;height:20.8pt;z-index:251672576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9049" type="#_x0000_t202" style="position:absolute;left:0;text-align:left;margin-left:44.75pt;margin-top:206pt;width:24.9pt;height:20.8pt;z-index:251671552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9048" type="#_x0000_t202" style="position:absolute;left:0;text-align:left;margin-left:413.5pt;margin-top:120.15pt;width:24.9pt;height:20.8pt;z-index:251670528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9047" type="#_x0000_t202" style="position:absolute;left:0;text-align:left;margin-left:308.35pt;margin-top:120.15pt;width:24.9pt;height:20.8pt;z-index:251669504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9046" type="#_x0000_t202" style="position:absolute;left:0;text-align:left;margin-left:197.55pt;margin-top:120.15pt;width:24.9pt;height:20.8pt;z-index:251668480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9045" type="#_x0000_t202" style="position:absolute;left:0;text-align:left;margin-left:95.1pt;margin-top:120.15pt;width:24.9pt;height:20.8pt;z-index:251667456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9044" type="#_x0000_t202" style="position:absolute;left:0;text-align:left;margin-left:253.85pt;margin-top:40.75pt;width:24.9pt;height:20.8pt;z-index:251666432">
            <v:textbox>
              <w:txbxContent>
                <w:p w:rsidR="00E64A7E" w:rsidRDefault="00E64A7E" w:rsidP="00E64A7E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9A0E7E">
        <w:rPr>
          <w:noProof/>
          <w:lang w:eastAsia="fr-FR" w:bidi="ar-SA"/>
        </w:rPr>
        <w:drawing>
          <wp:inline distT="0" distB="0" distL="0" distR="0">
            <wp:extent cx="6646545" cy="3348355"/>
            <wp:effectExtent l="19050" t="0" r="1905" b="0"/>
            <wp:docPr id="10" name="Image 9" descr="Diagramme d'exigences 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'exigences clie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8B" w:rsidRDefault="00DD5F8B" w:rsidP="0029475C"/>
    <w:p w:rsidR="00E64A7E" w:rsidRDefault="00DD5F8B" w:rsidP="00DD5F8B">
      <w:pPr>
        <w:pStyle w:val="Paragraphedeliste"/>
        <w:numPr>
          <w:ilvl w:val="0"/>
          <w:numId w:val="36"/>
        </w:numPr>
      </w:pPr>
      <w:r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pPr>
        <w:pStyle w:val="Paragraphedeliste"/>
        <w:numPr>
          <w:ilvl w:val="0"/>
          <w:numId w:val="36"/>
        </w:numPr>
      </w:pPr>
      <w:r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pPr>
        <w:pStyle w:val="Paragraphedeliste"/>
        <w:numPr>
          <w:ilvl w:val="0"/>
          <w:numId w:val="36"/>
        </w:numPr>
      </w:pPr>
      <w:r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pPr>
        <w:pStyle w:val="Paragraphedeliste"/>
        <w:numPr>
          <w:ilvl w:val="0"/>
          <w:numId w:val="36"/>
        </w:numPr>
      </w:pPr>
      <w:r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pPr>
        <w:sectPr w:rsidR="00DD5F8B" w:rsidSect="006334A5">
          <w:headerReference w:type="default" r:id="rId8"/>
          <w:footerReference w:type="default" r:id="rId9"/>
          <w:pgSz w:w="11907" w:h="16840" w:code="9"/>
          <w:pgMar w:top="720" w:right="720" w:bottom="720" w:left="720" w:header="720" w:footer="720" w:gutter="0"/>
          <w:cols w:space="720"/>
          <w:docGrid w:linePitch="299"/>
        </w:sectPr>
      </w:pPr>
    </w:p>
    <w:p w:rsidR="00DD5F8B" w:rsidRDefault="00DD5F8B" w:rsidP="00DD5F8B">
      <w:pPr>
        <w:pStyle w:val="Paragraphedeliste"/>
        <w:numPr>
          <w:ilvl w:val="0"/>
          <w:numId w:val="36"/>
        </w:numPr>
      </w:pPr>
      <w:r>
        <w:lastRenderedPageBreak/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pPr>
        <w:pStyle w:val="Paragraphedeliste"/>
        <w:numPr>
          <w:ilvl w:val="0"/>
          <w:numId w:val="36"/>
        </w:numPr>
      </w:pPr>
      <w:r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pPr>
        <w:pStyle w:val="Paragraphedeliste"/>
        <w:numPr>
          <w:ilvl w:val="0"/>
          <w:numId w:val="36"/>
        </w:numPr>
      </w:pPr>
      <w:r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pPr>
        <w:pStyle w:val="Paragraphedeliste"/>
        <w:numPr>
          <w:ilvl w:val="0"/>
          <w:numId w:val="36"/>
        </w:numPr>
      </w:pPr>
      <w:r>
        <w:t>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DD5F8B" w:rsidRDefault="00DD5F8B" w:rsidP="00DD5F8B">
      <w:r>
        <w:t>............................................................................................................................................................................................</w:t>
      </w:r>
    </w:p>
    <w:p w:rsidR="00DD5F8B" w:rsidRDefault="00DD5F8B" w:rsidP="00DD5F8B"/>
    <w:p w:rsidR="007F232D" w:rsidRPr="005431A3" w:rsidRDefault="007F232D" w:rsidP="0029475C">
      <w:pPr>
        <w:pStyle w:val="Titre2"/>
      </w:pPr>
      <w:r w:rsidRPr="005431A3">
        <w:t>Direction assistée DIRAVI</w:t>
      </w:r>
      <w:r w:rsidR="009658E9" w:rsidRPr="005431A3">
        <w:t xml:space="preserve"> - </w:t>
      </w:r>
      <w:r w:rsidRPr="005431A3">
        <w:t>Mise en situation</w:t>
      </w:r>
    </w:p>
    <w:p w:rsidR="007F232D" w:rsidRPr="005431A3" w:rsidRDefault="007F232D" w:rsidP="00E64761">
      <w:pPr>
        <w:pStyle w:val="Titre3"/>
      </w:pPr>
      <w:r w:rsidRPr="005431A3">
        <w:t>Instrumentation de la station</w:t>
      </w:r>
    </w:p>
    <w:p w:rsidR="00E64761" w:rsidRPr="005431A3" w:rsidRDefault="00E64761" w:rsidP="00E64761">
      <w:pPr>
        <w:pStyle w:val="Titre9"/>
        <w:ind w:left="1701" w:right="1678"/>
      </w:pPr>
      <w:r w:rsidRPr="005431A3">
        <w:t>Faites vous préciser par le professeur les différents éléments réels de la station associés à chaque élément décrit sur le schéma.</w:t>
      </w:r>
    </w:p>
    <w:p w:rsidR="0071383A" w:rsidRPr="005431A3" w:rsidRDefault="0071383A" w:rsidP="0071383A">
      <w:pPr>
        <w:jc w:val="center"/>
        <w:rPr>
          <w:b/>
        </w:rPr>
      </w:pPr>
    </w:p>
    <w:p w:rsidR="003D21C0" w:rsidRDefault="003D21C0" w:rsidP="0071383A">
      <w:pPr>
        <w:jc w:val="center"/>
        <w:rPr>
          <w:b/>
        </w:rPr>
        <w:sectPr w:rsidR="003D21C0" w:rsidSect="006334A5">
          <w:pgSz w:w="11907" w:h="16840" w:code="9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  <w:lang w:eastAsia="fr-FR" w:bidi="ar-SA"/>
        </w:rPr>
      </w:r>
      <w:r>
        <w:rPr>
          <w:b/>
        </w:rPr>
        <w:pict>
          <v:group id="_x0000_s9054" editas="canvas" style="width:306.4pt;height:352.8pt;mso-position-horizontal-relative:char;mso-position-vertical-relative:line" coordsize="6486,7468">
            <o:lock v:ext="edit" aspectratio="t"/>
            <v:shape id="_x0000_s9053" type="#_x0000_t75" style="position:absolute;width:6486;height:7468" o:preferrelative="f">
              <v:fill o:detectmouseclick="t"/>
              <v:path o:extrusionok="t" o:connecttype="none"/>
              <o:lock v:ext="edit" text="t"/>
            </v:shape>
            <v:shape id="_x0000_s9055" style="position:absolute;left:2931;top:1503;width:797;height:400" coordsize="797,400" path="m,50r400,l374,25r,355l377,389r6,2l388,397r6,3l797,400r,-51l400,349r25,26l425,25r,-6l422,14,417,8,414,2,405,r-5,l,,,50xe" fillcolor="#0080ff" stroked="f">
              <v:path arrowok="t"/>
            </v:shape>
            <v:rect id="_x0000_s9056" style="position:absolute;left:3697;top:1410;width:2099;height:603" fillcolor="#80c2ff" strokeweight="0"/>
            <v:shape id="_x0000_s9057" style="position:absolute;left:2680;top:944;width:67;height:401" coordsize="67,401" path="m,367r,8l5,384r12,11l25,401r17,l50,395,62,384r5,-9l67,26,62,17,50,6,42,,25,,17,6,5,17,,26r,8l,367xe" fillcolor="#a1a1a1" stroked="f">
              <v:path arrowok="t"/>
            </v:shape>
            <v:rect id="_x0000_s9058" style="position:absolute;left:3136;top:2501;width:533;height:166" fillcolor="#a16121" stroked="f"/>
            <v:shape id="_x0000_s9059" style="position:absolute;left:3136;top:2867;width:533;height:333" coordsize="533,333" path="m,l,166r468,l468,333r65,l533,,,xe" fillcolor="#a16121" stroked="f">
              <v:path arrowok="t"/>
            </v:shape>
            <v:shape id="_x0000_s9060" style="position:absolute;left:2638;top:2501;width:369;height:208" coordsize="369,208" path="m,l,208r366,l369,2,,xe" fillcolor="#00c200" stroked="f">
              <v:path arrowok="t"/>
            </v:shape>
            <v:shape id="_x0000_s9061" style="position:absolute;left:2638;top:2833;width:363;height:367" coordsize="363,367" path="m,l,367r67,l67,200r296,l363,,,xe" fillcolor="#00c200" stroked="f">
              <v:path arrowok="t"/>
            </v:shape>
            <v:rect id="_x0000_s9062" style="position:absolute;left:2539;top:2709;width:468;height:119" fillcolor="yellow" stroked="f"/>
            <v:shape id="_x0000_s9063" style="position:absolute;left:2530;top:2701;width:482;height:132" coordsize="482,132" path="m9,l6,,,5,,129r3,l6,132r473,l479,129r3,l482,5,479,3r,-3l474,,9,r,17l474,17,465,8r,116l474,115,9,115r8,9l17,8,9,17,9,xe" fillcolor="black" stroked="f">
              <v:path arrowok="t"/>
            </v:shape>
            <v:rect id="_x0000_s9064" style="position:absolute;left:3004;top:2509;width:135;height:527" fillcolor="yellow" stroked="f"/>
            <v:shape id="_x0000_s9065" style="position:absolute;left:2995;top:2501;width:150;height:541" coordsize="150,541" path="m9,l6,,,5,,538r3,l6,541r141,l147,538r3,l150,5,147,2r,-2l141,,9,r,17l141,17,133,8r,524l141,524,9,524r8,8l17,8,9,17,9,xe" fillcolor="black" stroked="f">
              <v:path arrowok="t"/>
            </v:shape>
            <v:rect id="_x0000_s9066" style="position:absolute;left:3136;top:2667;width:1229;height:203" fillcolor="yellow" stroked="f"/>
            <v:shape id="_x0000_s9067" style="position:absolute;left:3128;top:2658;width:1242;height:218" coordsize="1242,218" path="m8,l5,,,6,,215r3,l5,218r1235,l1240,215r2,l1242,6r-2,-3l1240,r-6,l8,r,17l1234,17r-8,-8l1226,209r8,-8l8,201r9,8l17,9,8,17,8,xe" fillcolor="black" stroked="f">
              <v:path arrowok="t"/>
            </v:shape>
            <v:shape id="_x0000_s9068" style="position:absolute;left:2629;top:2492;width:17;height:209" coordsize="17,209" path="m17,9r,-3l14,3,14,,6,,,6,,206r3,l6,209r8,l14,206r3,l17,200,17,9xe" fillcolor="black" stroked="f">
              <v:path arrowok="t"/>
            </v:shape>
            <v:shape id="_x0000_s9069" style="position:absolute;left:2629;top:2492;width:1048;height:17" coordsize="1048,17" path="m1040,17r5,l1045,14r3,l1048,6r-3,-3l1045,,6,,,6r,8l3,14r3,3l9,17r1031,xe" fillcolor="black" stroked="f">
              <v:path arrowok="t"/>
            </v:shape>
            <v:shape id="_x0000_s9070" style="position:absolute;left:3660;top:2492;width:17;height:161" coordsize="17,161" path="m17,9r,-3l14,3,14,,6,,,6,,158r3,l6,161r8,l14,158r3,l17,152,17,9xe" fillcolor="black" stroked="f">
              <v:path arrowok="t"/>
            </v:shape>
            <v:shape id="_x0000_s9071" style="position:absolute;left:2629;top:2833;width:17;height:375" coordsize="17,375" path="m17,9r,-3l14,3,14,,6,,,6,,372r3,l6,375r8,l14,372r3,l17,367,17,9xe" fillcolor="black" stroked="f">
              <v:path arrowok="t"/>
            </v:shape>
            <v:shape id="_x0000_s9072" style="position:absolute;left:2697;top:3025;width:17;height:183" coordsize="17,183" path="m,175r,5l2,180r3,3l14,183r,-3l17,180,17,6,14,3,14,,5,,,6,,8,,175xe" fillcolor="black" stroked="f">
              <v:path arrowok="t"/>
            </v:shape>
            <v:shape id="_x0000_s9073" style="position:absolute;left:2697;top:3025;width:915;height:17" coordsize="915,17" path="m8,l5,,,6r,8l2,14r3,3l913,17r,-3l915,14r,-8l913,3r,-3l907,,8,xe" fillcolor="black" stroked="f">
              <v:path arrowok="t"/>
            </v:shape>
            <v:shape id="_x0000_s9074" style="position:absolute;left:3596;top:3025;width:16;height:183" coordsize="16,183" path="m16,8r,-2l14,3,14,,5,,,6,,180r2,l5,183r9,l14,180r2,l16,175,16,8xe" fillcolor="black" stroked="f">
              <v:path arrowok="t"/>
            </v:shape>
            <v:shape id="_x0000_s9075" style="position:absolute;left:3660;top:2878;width:17;height:330" coordsize="17,330" path="m,322r,5l3,327r3,3l14,330r,-3l17,327,17,6,14,3,14,,6,,,6,,9,,322xe" fillcolor="black" stroked="f">
              <v:path arrowok="t"/>
            </v:shape>
            <v:line id="_x0000_s9076" style="position:absolute" from="2466,2768" to="5692,2769" strokeweight="0">
              <v:stroke dashstyle="3 1 1 1"/>
            </v:line>
            <v:rect id="_x0000_s9077" style="position:absolute;left:2598;top:2292;width:1090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Vérin</w:t>
                    </w:r>
                    <w:proofErr w:type="spellEnd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 xml:space="preserve"> de direction</w:t>
                    </w:r>
                  </w:p>
                </w:txbxContent>
              </v:textbox>
            </v:rect>
            <v:rect id="_x0000_s9078" style="position:absolute;left:2533;top:4739;width:467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Bloc de</w:t>
                    </w:r>
                  </w:p>
                </w:txbxContent>
              </v:textbox>
            </v:rect>
            <v:rect id="_x0000_s9079" style="position:absolute;left:2471;top:4911;width:693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proofErr w:type="gram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commande</w:t>
                    </w:r>
                    <w:proofErr w:type="spellEnd"/>
                    <w:proofErr w:type="gramEnd"/>
                  </w:p>
                </w:txbxContent>
              </v:textbox>
            </v:rect>
            <v:rect id="_x0000_s9080" style="position:absolute;left:2711;top:6608;width:397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Volant</w:t>
                    </w:r>
                  </w:p>
                </w:txbxContent>
              </v:textbox>
            </v:rect>
            <v:oval id="_x0000_s9081" style="position:absolute;left:2576;top:6842;width:1625;height:589" stroked="f"/>
            <v:shape id="_x0000_s9082" style="position:absolute;left:2542;top:6808;width:1690;height:654" coordsize="1690,654" path="m,327r,17l3,364r16,37l31,418r11,14l73,465r20,15l110,494r22,14l155,516r25,17l203,542r25,11l259,564r28,9l315,584r34,11l383,604r31,5l451,618r36,5l521,629r37,6l600,640r39,3l676,646r85,6l803,652r39,2l848,654r37,-2l927,652r84,-6l1048,643r39,-3l1130,635r36,-6l1200,623r37,-5l1273,609r31,-5l1338,595r34,-11l1400,573r28,-9l1459,553r26,-11l1507,533r26,-17l1555,508r23,-14l1595,480r19,-15l1645,432r12,-14l1668,401r14,-37l1690,333r,-11l1685,288r-17,-37l1657,234r-12,-14l1614,186r-19,-14l1578,158r-23,-14l1533,136r-26,-17l1485,110,1459,99,1428,88r-28,-9l1372,68,1338,57r-34,-9l1273,43r-36,-9l1200,29r-34,-6l1130,17r-43,-5l1048,9,1011,6,927,,761,,676,6,639,9r-39,3l558,17r-37,6l487,29r-36,5l414,43r-31,5l349,57,315,68,287,79r-28,9l228,99r-25,11l180,119r-25,17l132,144r-22,14l93,172,73,186,42,220,31,234,19,251,5,288,,308r,19l67,327r,-14l67,305r9,-20l87,274r6,-14l118,237r14,-8l149,215r17,-9l188,192r20,-11l231,172r25,-11l281,150r29,-9l338,130r28,-6l400,116r31,-6l462,102r36,-6l532,91r37,-6l606,79r39,-3l682,74r42,-3l761,68r84,l927,68r36,3l1006,74r36,2l1082,79r36,6l1155,91r34,5l1225,102r31,8l1287,116r34,8l1349,130r29,11l1406,150r25,11l1457,172r22,9l1499,192r22,14l1538,215r17,14l1569,237r26,23l1600,274r12,11l1617,305r3,11l1623,333r,-11l1620,347r-8,20l1600,378r-5,14l1569,415r-14,8l1538,437r-17,9l1499,460r-20,11l1457,480r-26,11l1406,502r-28,9l1349,522r-28,5l1287,536r-31,6l1225,550r-36,6l1155,561r-37,6l1082,573r-40,2l1006,578r-43,3l927,584r-42,l842,587r6,l803,584r-42,l724,581r-42,-3l645,575r-39,-2l569,567r-37,-6l498,556r-36,-6l431,542r-31,-6l366,527r-28,-5l310,511r-29,-9l256,491,231,480r-23,-9l188,460,166,446r-17,-9l132,423r-14,-8l93,392,87,378,76,367,70,347r-3,-8l67,327,,327xe" fillcolor="#a1a1a1" stroked="f">
              <v:path arrowok="t"/>
            </v:shape>
            <v:shape id="_x0000_s9083" style="position:absolute;left:2823;top:6870;width:1128;height:530" coordsize="1128,530" path="m1080,528r8,2l1097,530r17,-5l1119,516r6,-5l1128,502r,-8l1122,477r-8,-6l1108,465,48,3,40,,31,,15,6,9,14,3,20,,29r,8l6,54r9,6l20,65,1080,528xe" fillcolor="#a1a1a1" stroked="f">
              <v:path arrowok="t"/>
            </v:shape>
            <v:shape id="_x0000_s9084" style="position:absolute;left:2823;top:6870;width:1128;height:530" coordsize="1128,530" path="m20,465r-5,6l6,477,,494r,8l3,511r6,5l15,525r16,5l40,530r8,-2l1108,65r6,-5l1122,54r6,-17l1128,29r-3,-9l1119,14r-5,-8l1097,r-9,l1080,3,20,465xe" fillcolor="#a1a1a1" stroked="f">
              <v:path arrowok="t"/>
            </v:shape>
            <v:rect id="_x0000_s9085" style="position:absolute;left:1654;top:4440;width:127;height:85" fillcolor="yellow" stroked="f"/>
            <v:shape id="_x0000_s9086" style="position:absolute;left:1646;top:4432;width:141;height:98" coordsize="141,98" path="m8,l5,,,5,,96r2,l5,98r133,l138,96r3,l141,5,138,3r,-3l132,,8,r,17l132,17,124,8r,82l132,82,8,82r9,8l17,8,8,17,8,xe" fillcolor="black" stroked="f">
              <v:path arrowok="t"/>
            </v:shape>
            <v:shape id="_x0000_s9087" style="position:absolute;left:1367;top:4810;width:659;height:696" coordsize="659,696" path="m39,696r,-124l,572,,490r39,l39,,659,r,121l541,327r,327l453,654r,-285l372,298r,398l39,696xe" fillcolor="yellow" stroked="f">
              <v:path arrowok="t"/>
            </v:shape>
            <v:shape id="_x0000_s9088" style="position:absolute;left:1358;top:4801;width:676;height:713" coordsize="676,713" path="m48,696r9,9l57,578r-3,-3l54,572r-45,l17,581r,-82l9,508r45,l54,505r3,l57,9r-9,8l668,17,660,9r,121l660,127,541,333r,330l550,654r-88,l471,663r,-288l468,372,386,302r-3,-3l378,299r-6,6l372,705r9,-9l48,696r,17l381,713r2,l386,713r,-3l389,710r,-2l389,705r,-398l375,313r82,70l454,378r,285l454,665r,3l457,668r3,3l462,671r88,l553,671r2,l555,668r3,l558,665r,-2l558,336r,2l676,133r,-3l676,9r,-3l674,3r,-3l671,r-3,l48,,45,,42,3,40,6r,3l40,499r8,-8l9,491r-3,l3,493,,496r,3l,581r,3l,586r3,l6,589r3,l48,589r-8,-8l40,705r,3l40,710r2,l45,713r3,l48,696xe" fillcolor="black" stroked="f">
              <v:path arrowok="t"/>
            </v:shape>
            <v:shape id="_x0000_s9089" style="position:absolute;left:1403;top:4480;width:626;height:330" coordsize="222,117" path="m221,117hdc221,114,222,112,222,110,222,49,172,,111,,50,,1,49,1,110v-1,2,,4,,6hal221,117hdxe" filled="f" stroked="f">
              <v:path arrowok="t"/>
            </v:shape>
            <v:shape id="_x0000_s9090" style="position:absolute;left:1398;top:4471;width:636;height:347" coordsize="636,347" path="m636,339r,-23l634,299r,-17l628,251r-3,-17l622,220,605,178r-8,-11l591,152,580,138r-8,-14l560,113r-8,-11l541,93,532,82,521,71,507,62,482,43,467,37,453,28,411,11,383,6,349,,284,,250,6r-28,5l180,28r-14,9l152,43,126,62r-14,9l101,82,93,93r-12,9l73,113,62,124r-9,14l42,152r-6,15l28,178,11,220,8,234,5,251,,282r,62l2,344r3,3l628,347r8,-8l620,339r8,-9l8,330r9,9l17,316r,-34l22,257r3,-17l28,226,45,183r8,-11l59,158r5,-8l73,136,84,124r9,-11l104,105r8,-12l124,82r14,-8l157,59r15,-5l186,45,228,28r28,-5l273,20r11,-3l318,17r31,l360,20r17,3l405,28r43,17l462,54r14,5l496,74r14,8l521,93r8,12l541,113r8,11l560,136r9,14l574,158r6,14l589,183r16,43l608,240r3,17l617,282r,17l620,316r,23l636,339xe" fillcolor="black" stroked="f">
              <v:path arrowok="t"/>
            </v:shape>
            <v:rect id="_x0000_s9091" style="position:absolute;left:828;top:4271;width:685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Régulateur</w:t>
                    </w:r>
                    <w:proofErr w:type="spellEnd"/>
                  </w:p>
                </w:txbxContent>
              </v:textbox>
            </v:rect>
            <v:rect id="_x0000_s9092" style="position:absolute;left:848;top:4443;width:615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gram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centrifuge</w:t>
                    </w:r>
                    <w:proofErr w:type="gramEnd"/>
                  </w:p>
                </w:txbxContent>
              </v:textbox>
            </v:rect>
            <v:oval id="_x0000_s9093" style="position:absolute;left:4881;top:4539;width:690;height:716" fillcolor="yellow" stroked="f"/>
            <v:shape id="_x0000_s9094" style="position:absolute;left:4869;top:4528;width:710;height:735" coordsize="710,735" path="m,366r,34l3,422r6,34l26,510r8,14l40,541r19,28l71,583r8,14l90,614r12,11l116,637r11,11l155,671r14,11l186,690r28,17l234,713r14,5l265,721r17,6l319,733r17,l352,735r6,l372,733r17,l426,727r17,-6l460,718r14,-5l493,707r29,-17l538,682r29,-23l581,648r11,-11l606,625r11,-11l629,597r8,-14l648,569r20,-28l674,524r8,-14l699,456r6,-34l708,400r,-17l710,369r,-6l708,346r,-17l705,307r-6,-34l682,219r-8,-14l668,188,648,160,637,146r-8,-14l606,104,592,93,581,81,564,70,553,62,538,50,522,42,493,25,474,19,460,14,443,8,389,,319,,265,8r-17,6l234,19r-20,6l186,42r-17,8l155,62r-11,8l127,81,116,93r-14,11l79,132r-8,14l59,160,40,188r-6,17l26,219,9,273,3,307,,329r,37l23,366r,-37l26,313r5,-34l48,231r9,-14l62,200,76,172,88,157r8,-14l107,135r12,-14l133,110,144,98,155,87r11,-8l181,73r16,-9l226,48r14,-6l254,36r17,-5l319,22r36,l389,22r48,9l454,36r14,6l482,48r28,16l527,73r14,6l553,87r11,11l575,110r14,11l600,135r12,8l620,157r11,15l646,200r5,17l660,231r17,48l682,313r3,16l685,346r3,23l688,363r-3,20l685,400r-3,17l677,451r-17,48l651,513r-5,17l631,558r-11,14l612,586r-12,11l589,609r-14,11l564,631r-14,11l541,654r-14,5l510,668r-28,17l468,690r-14,6l437,699r-17,5l389,710r-17,l352,713r6,l336,710r-17,l288,704r-17,-5l254,696r-14,-6l226,685,197,668r-16,-9l166,654r-8,-12l144,631,133,620,119,609,107,597,96,586,88,572,76,558,62,530,57,513,48,499,31,451,26,417,23,400r,-34l,366xe" fillcolor="black" stroked="f">
              <v:path arrowok="t"/>
            </v:shape>
            <v:shape id="_x0000_s9095" style="position:absolute;left:2497;top:1311;width:434;height:434" coordsize="434,434" path="m217,434r45,-6l301,417r37,-20l372,369r25,-31l417,302r11,-43l434,217r-6,-45l417,132,397,96,372,62,338,37,301,17,262,6,217,,174,6,132,17,95,37,64,62,36,96,17,132,5,172,,217r5,42l17,302r19,36l64,369r31,28l132,417r42,11l217,434xe" fillcolor="#e0e0e0" stroked="f">
              <v:path arrowok="t"/>
            </v:shape>
            <v:shape id="_x0000_s9096" style="position:absolute;left:2485;top:1300;width:457;height:456" coordsize="457,456" path="m231,456r9,-2l260,454r36,-9l307,442r12,-5l327,434r9,-9l347,420r28,-17l381,394r8,-5l398,380r33,-53l440,315r6,-22l448,284r6,-25l454,239r3,-8l457,225r-3,-11l454,194r-8,-36l443,149r-3,-14l426,118r-6,-11l403,79,375,50,347,33,336,28,319,14,305,11,296,8,260,,195,,169,5r-8,3l138,14r-11,8l74,56r-9,8l60,73r-9,6l34,107r-5,11l20,127r-3,8l12,146,9,158,,194r,65l6,284r3,9l12,307r5,8l20,327r31,45l60,380r5,9l74,394r8,9l127,434r11,3l147,442r14,3l169,448r26,6l217,454r9,2l231,456r-5,-22l231,434r-14,-3l195,431r-20,-6l167,423r-9,-3l150,414r-12,-3l99,386r-8,-9l82,372r-6,-9l68,355,43,315,40,304r-6,-8l31,287r-2,-8l23,259r,-31l23,194r8,-31l34,158r6,-12l43,138r2,-9l51,118,68,95r8,-5l82,81r9,-8l138,39r12,-3l155,33r12,-2l175,28r20,-6l229,22r31,l291,31r8,2l307,36r17,9l336,50r22,17l386,95r17,23l409,129r8,17l420,155r3,8l431,194r,20l434,231r,-6l431,234r,25l426,279r-3,8l420,298r-3,6l415,315r-34,48l372,372r-8,5l358,386r-22,17l324,408r-8,3l307,414r-11,6l291,423r-31,8l240,431r-14,3l231,456xe" fillcolor="black" stroked="f">
              <v:path arrowok="t"/>
            </v:shape>
            <v:shape id="_x0000_s9097" style="position:absolute;left:2497;top:1443;width:169;height:167" coordsize="169,167" path="m,85r169,82l169,,,85xe" fillcolor="black" strokeweight="0">
              <v:path arrowok="t"/>
            </v:shape>
            <v:roundrect id="_x0000_s9098" style="position:absolute;left:2364;top:11;width:668;height:970" arcsize="6499f" fillcolor="#e0e0e0" stroked="f"/>
            <v:shape id="_x0000_s9099" style="position:absolute;left:2353;width:687;height:990" coordsize="687,990" path="m76,l53,,51,3r-9,l39,6r-2,l28,14r-3,l14,25r,3l6,37r,2l3,42r,9l,54,,933r3,3l3,944r3,3l6,950r8,9l14,961r11,12l28,973r9,8l39,981r3,3l51,984r2,3l68,987r2,3l611,990r9,-3l631,987r3,-3l642,984r3,-3l648,981r8,-8l659,973r12,-12l671,959r8,-9l679,947r3,-3l682,936r3,-3l685,922r2,-9l687,70r-2,-2l685,54r-3,-3l682,42r-3,-3l679,37r-8,-9l671,25,659,14r-3,l648,6r-3,l642,3r-8,l631,,76,r,23l611,23r9,l623,25r8,l634,28r3,l645,37r3,l648,39r8,9l656,51r3,3l659,62r3,3l662,73r3,9l665,76r,837l668,905r-6,6l662,922r-3,3l659,933r-3,3l656,939r-8,8l648,950r-3,l637,959r-3,l631,961r-8,l620,964r-11,l603,970r8,-3l76,967r6,l73,964r-8,l62,961r-9,l51,959r-3,l39,950r-2,l37,947r-9,-8l28,936r-3,-3l25,925r-3,-3l22,913,22,76r,-11l25,62r,-8l28,51r,-3l37,39r,-2l39,37r9,-9l51,28r2,-3l62,25r3,-2l76,23,76,xe" fillcolor="black" stroked="f">
              <v:path arrowok="t"/>
            </v:shape>
            <v:rect id="_x0000_s9100" style="position:absolute;left:2494;top:327;width:436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Moteur</w:t>
                    </w:r>
                    <w:proofErr w:type="spellEnd"/>
                  </w:p>
                </w:txbxContent>
              </v:textbox>
            </v:rect>
            <v:rect id="_x0000_s9101" style="position:absolute;left:4447;top:1190;width:903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Réservoir</w:t>
                    </w:r>
                    <w:proofErr w:type="spellEnd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 xml:space="preserve"> B.P.</w:t>
                    </w:r>
                  </w:p>
                </w:txbxContent>
              </v:textbox>
            </v:rect>
            <v:rect id="_x0000_s9102" style="position:absolute;left:2559;top:1759;width:444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Pompe</w:t>
                    </w:r>
                    <w:proofErr w:type="spellEnd"/>
                  </w:p>
                </w:txbxContent>
              </v:textbox>
            </v:rect>
            <v:shape id="_x0000_s9103" style="position:absolute;left:3686;top:1066;width:2119;height:955" coordsize="2119,955" path="m11,l8,,5,2,3,2r,3l,8,,947r3,3l3,953r2,l8,955r2102,l2113,953r3,l2116,950r3,-3l2119,8r-3,-3l2116,2r-3,l2110,r-3,l11,r,22l2107,22,2096,11r,933l2107,933,11,933r11,11l22,11,11,22,11,xe" fillcolor="black" stroked="f">
              <v:path arrowok="t"/>
            </v:shape>
            <v:rect id="_x0000_s9104" style="position:absolute;left:4855;top:4325;width:856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Accumulateur</w:t>
                    </w:r>
                    <w:proofErr w:type="spellEnd"/>
                  </w:p>
                </w:txbxContent>
              </v:textbox>
            </v:rect>
            <v:shape id="_x0000_s9105" style="position:absolute;left:707;top:787;width:5444;height:5178" coordsize="5444,5178" path="m733,4719r,434l758,5128r-732,l51,5153r,-3730l26,1449r5399,l5433,1446r3,-6l5442,1437r2,-8l5444,19r-2,-5l5436,8r-3,-6l5425,,4748,r-5,2l4731,14r-2,5l4729,422r50,l4779,25r-25,25l5419,50,5394,25r,1398l5419,1398r-5393,l20,1398r-6,3l9,1406r-6,6l,1418r,5l,5153r,6l3,5167r6,3l14,5176r6,2l26,5178r732,l764,5178r8,-2l775,5170r6,-3l784,5159r,-6l784,4719r-51,xe" fillcolor="#0080ff" stroked="f">
              <v:path arrowok="t"/>
            </v:shape>
            <v:shape id="_x0000_s9106" style="position:absolute;left:3472;top:2210;width:2679;height:2264" coordsize="2679,2264" path="m50,2264r,-998l25,1291r2635,l2668,1289r3,-6l2677,1280r2,-8l2679,r-50,l2629,1266r25,-25l25,1241r-6,l14,1243r-6,6l2,1255r-2,5l,1266r,998l50,2264xe" fillcolor="#0080ff" stroked="f">
              <v:path arrowok="t"/>
            </v:shape>
            <v:rect id="_x0000_s9107" style="position:absolute;left:5424;top:5503;width:701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Disjoncteur</w:t>
                    </w:r>
                    <w:proofErr w:type="spellEnd"/>
                  </w:p>
                </w:txbxContent>
              </v:textbox>
            </v:rect>
            <v:rect id="_x0000_s9108" style="position:absolute;left:5410;top:5675;width:755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Conjoncteur</w:t>
                    </w:r>
                    <w:proofErr w:type="spellEnd"/>
                  </w:p>
                </w:txbxContent>
              </v:textbox>
            </v:rect>
            <v:shape id="_x0000_s9109" style="position:absolute;left:5360;top:3476;width:791;height:1957" coordsize="791,1957" path="m,1957r772,l780,1954r3,-6l789,1945r2,-8l791,,741,r,1931l766,1906,,1906r,51xe" fillcolor="#0080ff" stroked="f">
              <v:path arrowok="t"/>
            </v:shape>
            <v:shape id="_x0000_s9110" style="position:absolute;left:1874;top:1503;width:3187;height:3930" coordsize="3187,3930" path="m623,l20,,14,2,3,14,,19,,2512r3,8l8,2523r6,5l20,2531r2834,l2829,2506r,1404l2832,3918r5,3l2843,3927r6,3l3187,3930r,-51l2854,3879r26,25l2880,2506r,-6l2877,2495r-6,-6l2868,2483r-8,-3l2854,2480r-2829,l51,2506,51,25,25,50r598,l623,xe" fillcolor="red" stroked="f">
              <v:path arrowok="t"/>
            </v:shape>
            <v:shape id="_x0000_s9111" style="position:absolute;left:3370;top:4150;width:1849;height:1646" coordsize="1849,1646" path="m1798,1356r,265l1823,1595r-1065,l784,1621,784,20r-3,-6l775,8,772,3,764,,20,,14,3,3,14,,20,,358r51,l51,25,26,51r732,l733,25r,1596l733,1626r3,9l741,1638r6,5l753,1646r5,l1823,1646r6,l1837,1643r3,-5l1846,1635r3,-9l1849,1621r,-265l1798,1356xe" fillcolor="#a16121" stroked="f">
              <v:path arrowok="t"/>
            </v:shape>
            <v:shape id="_x0000_s9112" style="position:absolute;left:3610;top:3172;width:544;height:1003" coordsize="544,1003" path="m544,1003r,-874l541,124r-6,-6l532,112r-8,-2l25,110r25,25l50,,,,,135r,6l2,149r6,3l14,157r5,3l25,160r493,l493,135r,868l544,1003xe" fillcolor="#a16121" stroked="f">
              <v:path arrowok="t"/>
            </v:shape>
            <v:shape id="_x0000_s9113" style="position:absolute;left:1541;top:4150;width:1855;height:1880" coordsize="1855,1880" path="m1855,l651,r-5,3l634,14r-2,6l632,1855r25,-26l26,1829r25,26l51,1356r-51,l,1855r,5l3,1869r6,3l14,1877r6,3l26,1880r631,l663,1880r8,-3l674,1872r5,-3l682,1860r,-5l682,25,657,51r1198,l1855,xe" fillcolor="#a16121" stroked="f">
              <v:path arrowok="t"/>
            </v:shape>
            <v:shape id="_x0000_s9114" style="position:absolute;left:1640;top:5382;width:1090;height:414" coordsize="1090,414" path="m,124l,394r3,9l8,406r6,5l20,414r777,l806,411r3,-5l814,403r3,-9l817,25,792,51r298,l1090,,792,r-6,l781,3r-6,5l769,14r-3,6l766,25r,364l792,363r-767,l51,389r,-265l,124xe" fillcolor="fuchsia" stroked="f">
              <v:path arrowok="t"/>
            </v:shape>
            <v:shape id="_x0000_s9115" style="position:absolute;left:2643;top:3174;width:679;height:1300" coordsize="679,1300" path="m679,1300r,-871l676,423r-5,-5l668,412r-8,-3l654,409,26,406r25,26l51,,,,,432r,5l3,443r6,6l11,454r9,3l26,457r628,3l629,435r,865l679,1300xe" fillcolor="#00c200" stroked="f">
              <v:path arrowok="t"/>
            </v:shape>
            <v:shape id="_x0000_s9116" style="position:absolute;left:1854;top:5461;width:23;height:56" coordsize="23,56" path="m23,11r,-3l20,5r,-2l17,3,14,,9,,6,3,3,3r,2l,8,,48r3,2l3,53r3,l9,56r5,l17,53r3,l20,50r3,-2l23,45r,-34xe" fillcolor="black" stroked="f">
              <v:path arrowok="t"/>
            </v:shape>
            <v:shape id="_x0000_s9117" style="position:absolute;left:1854;top:5540;width:23;height:56" coordsize="23,56" path="m23,11r,-3l20,5r,-2l17,3,14,,9,,6,3,3,3r,2l,8,,48r3,2l3,53r3,l9,56r5,l17,53r3,l20,50r3,-2l23,45r,-34xe" fillcolor="black" stroked="f">
              <v:path arrowok="t"/>
            </v:shape>
            <v:shape id="_x0000_s9118" style="position:absolute;left:1854;top:5619;width:23;height:56" coordsize="23,56" path="m23,11r,-3l20,5r,-3l17,2,14,,9,,6,2,3,2r,3l,8,,48r3,2l3,53r3,l9,56r5,l17,53r3,l20,50r3,-2l23,45r,-34xe" fillcolor="black" stroked="f">
              <v:path arrowok="t"/>
            </v:shape>
            <v:shape id="_x0000_s9119" style="position:absolute;left:1854;top:5698;width:23;height:56" coordsize="23,56" path="m23,11r,-3l20,5r,-3l17,2,14,,9,,6,2,3,2r,3l,8,,47r3,3l3,53r3,l9,56r5,l17,53r3,l20,50r3,-3l23,45r,-34xe" fillcolor="black" stroked="f">
              <v:path arrowok="t"/>
            </v:shape>
            <v:shape id="_x0000_s9120" style="position:absolute;left:1854;top:5776;width:23;height:57" coordsize="23,57" path="m23,12r,-3l20,6r,-3l17,3,14,,9,,6,3,3,3r,3l,9,,48r3,3l3,54r3,l9,57r5,l17,54r3,l20,51r3,-3l23,46r,-34xe" fillcolor="black" stroked="f">
              <v:path arrowok="t"/>
            </v:shape>
            <v:shape id="_x0000_s9121" style="position:absolute;left:1854;top:5855;width:23;height:57" coordsize="23,57" path="m23,12r,-3l20,6r,-3l17,3,14,,9,,6,3,3,3r,3l,9,,48r3,3l3,54r3,l9,57r5,l17,54r3,l20,51r3,-3l23,46r,-34xe" fillcolor="black" stroked="f">
              <v:path arrowok="t"/>
            </v:shape>
            <v:shape id="_x0000_s9122" style="position:absolute;left:1854;top:5934;width:23;height:57" coordsize="23,57" path="m23,12r,-3l20,6r,-3l17,3,14,,9,,6,3,3,3r,3l,9,,48r3,3l3,54r3,l9,57r5,l17,54r3,l20,51r3,-3l23,45r,-33xe" fillcolor="black" stroked="f">
              <v:path arrowok="t"/>
            </v:shape>
            <v:shape id="_x0000_s9123" style="position:absolute;left:1854;top:6013;width:23;height:57" coordsize="23,57" path="m23,12r,-3l20,6r,-3l17,3,14,,9,,6,3,3,3r,3l,9,,48r3,3l3,54r3,l9,57r5,l17,54r3,l20,51r3,-3l23,45r,-33xe" fillcolor="black" stroked="f">
              <v:path arrowok="t"/>
            </v:shape>
            <v:shape id="_x0000_s9124" style="position:absolute;left:1854;top:6092;width:23;height:57" coordsize="23,57" path="m23,12r,-3l20,6r,-3l17,3,14,,9,,6,3,3,3r,3l,9,,48r3,3l3,54r3,l9,57r5,l17,54r3,l20,51r3,-3l23,45r,-33xe" fillcolor="black" stroked="f">
              <v:path arrowok="t"/>
            </v:shape>
            <v:shape id="_x0000_s9125" style="position:absolute;left:1854;top:6171;width:23;height:57" coordsize="23,57" path="m23,11r,-2l20,6r,-3l17,3,14,,9,,6,3,3,3r,3l,9,,48r3,3l3,54r3,l9,57r5,l17,54r3,l20,51r3,-3l23,45r,-34xe" fillcolor="black" stroked="f">
              <v:path arrowok="t"/>
            </v:shape>
            <v:shape id="_x0000_s9126" style="position:absolute;left:1854;top:6250;width:23;height:56" coordsize="23,56" path="m23,11r,-2l20,6r,-3l17,3,14,,9,,6,3,3,3r,3l,9,,48r3,3l3,54r3,l9,56r5,l17,54r3,l20,51r3,-3l23,45r,-34xe" fillcolor="black" stroked="f">
              <v:path arrowok="t"/>
            </v:shape>
            <v:shape id="_x0000_s9127" style="position:absolute;left:1854;top:6329;width:23;height:56" coordsize="23,56" path="m23,11r,-2l20,6r,-3l17,3,14,,9,,6,3,3,3r,3l,9,,48r3,3l3,54r3,l9,56r5,l17,54r3,l20,51r3,-3l23,45r,-34xe" fillcolor="black" stroked="f">
              <v:path arrowok="t"/>
            </v:shape>
            <v:shape id="_x0000_s9128" style="position:absolute;left:1854;top:6408;width:23;height:56" coordsize="23,56" path="m23,11r,-3l20,6r,-3l17,3,14,,9,,6,3,3,3r,3l,8,,48r3,3l3,54r3,l9,56r5,l17,54r3,l20,51r3,-3l23,45r,-34xe" fillcolor="black" stroked="f">
              <v:path arrowok="t"/>
            </v:shape>
            <v:shape id="_x0000_s9129" style="position:absolute;left:1854;top:6487;width:23;height:56" coordsize="23,56" path="m23,11r,-3l20,6r,-3l17,3,14,,9,,6,3,3,3r,3l,8,,48r3,3l3,53r3,l9,56r5,l17,53r3,l20,51r3,-3l23,45r,-34xe" fillcolor="black" stroked="f">
              <v:path arrowok="t"/>
            </v:shape>
            <v:shape id="_x0000_s9130" style="position:absolute;left:1854;top:6566;width:23;height:56" coordsize="23,56" path="m23,11r,-3l20,6r,-3l17,3,14,,9,,6,3,3,3r,3l,8,,48r3,3l3,53r3,l9,56r5,l17,53r3,l20,51r3,-3l23,45r,-34xe" fillcolor="black" stroked="f">
              <v:path arrowok="t"/>
            </v:shape>
            <v:shape id="_x0000_s9131" style="position:absolute;left:1854;top:6645;width:23;height:56" coordsize="23,56" path="m23,11r,-3l20,5r,-2l17,3,14,,9,,6,3,3,3r,2l,8,,48r3,3l3,53r3,l9,56r5,l17,53r3,l20,51r3,-3l23,45r,-34xe" fillcolor="black" stroked="f">
              <v:path arrowok="t"/>
            </v:shape>
            <v:shape id="_x0000_s9132" style="position:absolute;left:1854;top:6724;width:23;height:56" coordsize="23,56" path="m23,11r,-3l20,5r,-2l17,3,14,,9,,6,3,3,3r,2l,8,,48r3,2l3,53r3,l9,56r5,l17,53r3,l20,50r3,-2l23,45r,-34xe" fillcolor="black" stroked="f">
              <v:path arrowok="t"/>
            </v:shape>
            <v:shape id="_x0000_s9133" style="position:absolute;left:1854;top:6803;width:23;height:56" coordsize="23,56" path="m23,11r,-3l20,5r,-3l17,2,14,,9,,6,2,3,2r,3l,8,,48r3,2l3,53r3,l9,56r5,l17,53r3,l20,50r3,-2l23,45r,-34xe" fillcolor="black" stroked="f">
              <v:path arrowok="t"/>
            </v:shape>
            <v:shape id="_x0000_s9134" style="position:absolute;left:1854;top:6882;width:23;height:56" coordsize="23,56" path="m23,11r,-3l20,5r,-3l17,2,14,,9,,6,2,3,2r,3l,8,,48r3,2l3,53r3,l9,56r5,l17,53r3,l20,50r3,-2l23,45r,-34xe" fillcolor="black" stroked="f">
              <v:path arrowok="t"/>
            </v:shape>
            <v:roundrect id="_x0000_s9135" style="position:absolute;left:1533;top:6137;width:668;height:671" arcsize="6499f" fillcolor="yellow" stroked="f"/>
            <v:shape id="_x0000_s9136" style="position:absolute;left:1522;top:6126;width:687;height:691" coordsize="687,691" path="m76,l53,,50,3r-8,l39,6r-3,l28,14r-3,l14,25r,3l5,37r,3l2,42r,9l,54,,634r2,3l2,646r3,2l5,651r9,9l14,663r11,11l28,674r8,8l39,682r3,3l50,685r3,3l67,688r3,3l611,691r9,-3l631,688r3,-3l642,685r3,-3l648,682r8,-8l659,674r11,-11l670,660r9,-9l679,648r3,-2l682,637r2,-3l684,623r3,-8l687,71r-3,-3l684,54r-2,-3l682,42r-3,-2l679,37r-9,-9l670,25,659,14r-3,l648,6r-3,l642,3r-8,l631,,76,r,23l611,23r9,l622,25r9,l634,28r2,l645,37r3,l648,40r8,8l656,51r3,3l659,62r3,3l662,73r3,9l665,76r,539l667,606r-5,6l662,623r-3,3l659,634r-3,3l656,640r-8,8l648,651r-3,l636,660r-2,l631,663r-9,l620,665r-12,l603,671r8,-3l76,668r5,l73,665r-9,l62,663r-9,l50,660r-2,l39,651r-3,l36,648r-8,-8l28,637r-3,-3l25,626r-3,-3l22,615,22,76r,-11l25,62r,-8l28,51r,-3l36,40r,-3l39,37r9,-9l50,28r3,-3l62,25r2,-2l76,23,76,xe" fillcolor="black" stroked="f">
              <v:path arrowok="t"/>
            </v:shape>
            <v:rect id="_x0000_s9137" style="position:absolute;left:1694;top:6385;width:436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Moteur</w:t>
                    </w:r>
                    <w:proofErr w:type="spellEnd"/>
                  </w:p>
                </w:txbxContent>
              </v:textbox>
            </v:rect>
            <v:shape id="_x0000_s9138" style="position:absolute;left:5610;top:2568;width:34;height:401" coordsize="34,401" path="m34,17r,-5l29,6,23,,12,,6,6,,12,,389r6,6l12,401r11,l29,395r5,-6l34,384,34,17xe" fillcolor="black" stroked="f">
              <v:path arrowok="t"/>
            </v:shape>
            <v:shape id="_x0000_s9139" style="position:absolute;left:4418;top:2568;width:234;height:401" coordsize="234,401" path="m31,9l26,3,23,,14,,9,3,3,9,,12r,8l3,26,203,392r6,6l212,401r8,l226,398r5,-6l234,389r,-8l231,375,31,9xe" fillcolor="black" stroked="f">
              <v:path arrowok="t"/>
            </v:shape>
            <v:shape id="_x0000_s9140" style="position:absolute;left:4618;top:2568;width:133;height:401" coordsize="133,401" path="m,378r,11l6,395r6,6l23,401r6,-6l34,389,133,23r,-11l127,6,122,,110,r-5,6l99,12,,378xe" fillcolor="black" stroked="f">
              <v:path arrowok="t"/>
            </v:shape>
            <v:shape id="_x0000_s9141" style="position:absolute;left:4717;top:2568;width:231;height:401" coordsize="231,401" path="m31,9l25,3,23,,14,,9,3,3,9,,12r,8l3,26,200,392r6,6l209,401r8,l223,398r5,-6l231,389r,-8l228,375,31,9xe" fillcolor="black" stroked="f">
              <v:path arrowok="t"/>
            </v:shape>
            <v:shape id="_x0000_s9142" style="position:absolute;left:4914;top:2568;width:136;height:401" coordsize="136,401" path="m,378r,11l6,395r6,6l23,401r6,-6l34,389,136,23r,-11l130,6,124,,113,r-6,6l102,12,,378xe" fillcolor="black" stroked="f">
              <v:path arrowok="t"/>
            </v:shape>
            <v:shape id="_x0000_s9143" style="position:absolute;left:5016;top:2568;width:231;height:401" coordsize="231,401" path="m31,9l25,3,22,,14,,8,3,3,9,,12r,8l3,26,200,392r5,6l208,401r9,l222,398r6,-6l231,389r,-8l228,375,31,9xe" fillcolor="black" stroked="f">
              <v:path arrowok="t"/>
            </v:shape>
            <v:shape id="_x0000_s9144" style="position:absolute;left:5213;top:2568;width:132;height:401" coordsize="132,401" path="m,378r,11l6,395r5,6l23,401r5,-6l34,389,132,23r,-11l127,6,121,,110,r-6,6l99,12,,378xe" fillcolor="black" stroked="f">
              <v:path arrowok="t"/>
            </v:shape>
            <v:shape id="_x0000_s9145" style="position:absolute;left:5312;top:2568;width:234;height:401" coordsize="234,401" path="m31,9l25,3,22,,14,,8,3,2,9,,12r,8l2,26,203,392r5,6l211,401r8,l225,398r6,-6l234,389r,-8l231,375,31,9xe" fillcolor="black" stroked="f">
              <v:path arrowok="t"/>
            </v:shape>
            <v:shape id="_x0000_s9146" style="position:absolute;left:5512;top:2568;width:132;height:401" coordsize="132,401" path="m,378r,11l5,395r6,6l22,401r6,-6l34,389,132,23r,-11l127,6,121,,110,r-6,6l98,12,,378xe" fillcolor="black" stroked="f">
              <v:path arrowok="t"/>
            </v:shape>
            <v:shape id="_x0000_s9147" style="position:absolute;left:4418;top:2568;width:34;height:401" coordsize="34,401" path="m34,17r,-5l29,6,23,,12,,6,6,,12,,389r6,6l12,401r11,l29,395r5,-6l34,384,34,17xe" fillcolor="black" stroked="f">
              <v:path arrowok="t"/>
            </v:shape>
            <v:shape id="_x0000_s9148" style="position:absolute;left:3353;top:5559;width:68;height:1613" coordsize="68,1613" path="m68,34r,-8l62,17,51,6,43,,26,,17,6,6,17,,26,,1588r6,8l17,1607r9,6l43,1613r8,-6l62,1596r6,-8l68,1579,68,34xe" fillcolor="#a1a1a1" stroked="f">
              <v:path arrowok="t"/>
            </v:shape>
            <v:shape id="_x0000_s9149" style="position:absolute;left:2742;top:4482;width:930;height:1134" coordsize="930,1134" path="m,1134r930,l930,265r-65,l794,,499,,428,265r-62,l366,767,,767r,367xe" fillcolor="yellow" stroked="f">
              <v:path arrowok="t"/>
            </v:shape>
            <v:shape id="_x0000_s9150" style="position:absolute;left:2730;top:4471;width:953;height:1156" coordsize="953,1156" path="m,1145r,3l3,1150r,3l6,1153r3,3l944,1156r3,-3l950,1153r,-3l953,1148r,-874l950,271r,-3l947,268r-3,-3l877,265r11,9l818,9,815,6r,-3l812,3,809,,508,r-3,3l502,3r,3l499,9,429,274r11,-9l375,265r-3,3l370,268r,3l367,274r,504l378,767,9,767r-3,3l3,770r,3l,775r,3l,1145r23,l23,778,12,790r366,l381,790r3,-3l387,787r,-3l389,781r,-3l389,276r-11,12l440,288r3,l446,285r3,l449,282r2,-3l522,14r-11,9l806,23,795,14r71,265l868,282r,3l871,285r3,3l877,288r65,l930,276r,869l942,1134r-930,l23,1145r-23,xe" fillcolor="black" stroked="f">
              <v:path arrowok="t"/>
            </v:shape>
            <v:rect id="_x0000_s9151" style="position:absolute;left:4754;top:2988;width:483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000000"/>
                        <w:sz w:val="13"/>
                        <w:szCs w:val="14"/>
                        <w:lang w:val="en-US"/>
                      </w:rPr>
                      <w:t>Ressort</w:t>
                    </w:r>
                    <w:proofErr w:type="spellEnd"/>
                  </w:p>
                </w:txbxContent>
              </v:textbox>
            </v:rect>
            <v:rect id="_x0000_s9152" style="position:absolute;left:254;top:801;width:499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Capteur</w:t>
                    </w:r>
                    <w:proofErr w:type="spellEnd"/>
                  </w:p>
                </w:txbxContent>
              </v:textbox>
            </v:rect>
            <v:rect id="_x0000_s9153" style="position:absolute;left:406;top:973;width:156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gram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de</w:t>
                    </w:r>
                    <w:proofErr w:type="gramEnd"/>
                  </w:p>
                </w:txbxContent>
              </v:textbox>
            </v:rect>
            <v:rect id="_x0000_s9154" style="position:absolute;left:254;top:1147;width:483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gram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position</w:t>
                    </w:r>
                    <w:proofErr w:type="gramEnd"/>
                  </w:p>
                </w:txbxContent>
              </v:textbox>
            </v:rect>
            <v:rect id="_x0000_s9155" style="position:absolute;left:169;top:1319;width:685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proofErr w:type="gram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crémaillère</w:t>
                    </w:r>
                    <w:proofErr w:type="spellEnd"/>
                    <w:proofErr w:type="gramEnd"/>
                  </w:p>
                </w:txbxContent>
              </v:textbox>
            </v:rect>
            <v:line id="_x0000_s9156" style="position:absolute" from="733,1178" to="2499,2768" strokecolor="red" strokeweight="0"/>
            <v:oval id="_x0000_s9157" style="position:absolute;left:2471;top:2743;width:57;height:56" fillcolor="red" strokecolor="red" strokeweight="0"/>
            <v:rect id="_x0000_s9158" style="position:absolute;left:5247;top:5948;width:499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Capteur</w:t>
                    </w:r>
                    <w:proofErr w:type="spellEnd"/>
                  </w:p>
                </w:txbxContent>
              </v:textbox>
            </v:rect>
            <v:rect id="_x0000_s9159" style="position:absolute;left:5114;top:6120;width:759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d'orientation</w:t>
                    </w:r>
                    <w:proofErr w:type="spellEnd"/>
                  </w:p>
                </w:txbxContent>
              </v:textbox>
            </v:rect>
            <v:rect id="_x0000_s9160" style="position:absolute;left:5196;top:6295;width:569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gram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du</w:t>
                    </w:r>
                    <w:proofErr w:type="gramEnd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 xml:space="preserve"> </w:t>
                    </w: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volant</w:t>
                    </w:r>
                    <w:proofErr w:type="spellEnd"/>
                  </w:p>
                </w:txbxContent>
              </v:textbox>
            </v:rect>
            <v:line id="_x0000_s9161" style="position:absolute;flip:x y" from="3365,6039" to="5095,6171" strokecolor="red" strokeweight="0"/>
            <v:oval id="_x0000_s9162" style="position:absolute;left:3336;top:6013;width:57;height:54" fillcolor="red" strokecolor="red" strokeweight="0"/>
            <v:rect id="_x0000_s9163" style="position:absolute;left:265;top:6402;width:693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Capteur</w:t>
                    </w:r>
                    <w:proofErr w:type="spellEnd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 xml:space="preserve"> de</w:t>
                    </w:r>
                  </w:p>
                </w:txbxContent>
              </v:textbox>
            </v:rect>
            <v:rect id="_x0000_s9164" style="position:absolute;left:369;top:6577;width:436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proofErr w:type="gram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vitesse</w:t>
                    </w:r>
                    <w:proofErr w:type="spellEnd"/>
                    <w:proofErr w:type="gramEnd"/>
                  </w:p>
                </w:txbxContent>
              </v:textbox>
            </v:rect>
            <v:line id="_x0000_s9165" style="position:absolute" from="885,6622" to="1865,6938" strokecolor="red" strokeweight="0"/>
            <v:oval id="_x0000_s9166" style="position:absolute;left:1840;top:6910;width:54;height:56" fillcolor="red" strokecolor="red" strokeweight="0"/>
            <v:rect id="_x0000_s9167" style="position:absolute;top:3138;width:763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Capteurs</w:t>
                    </w:r>
                    <w:proofErr w:type="spellEnd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 xml:space="preserve"> de</w:t>
                    </w:r>
                  </w:p>
                </w:txbxContent>
              </v:textbox>
            </v:rect>
            <v:rect id="_x0000_s9168" style="position:absolute;left:104;top:3310;width:530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proofErr w:type="gram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pression</w:t>
                    </w:r>
                    <w:proofErr w:type="spellEnd"/>
                    <w:proofErr w:type="gramEnd"/>
                  </w:p>
                </w:txbxContent>
              </v:textbox>
            </v:rect>
            <v:line id="_x0000_s9169" style="position:absolute" from="634,3442" to="2198,4373" strokecolor="red" strokeweight="0"/>
            <v:oval id="_x0000_s9170" style="position:absolute;left:2173;top:4347;width:56;height:57" fillcolor="red" strokecolor="red" strokeweight="0"/>
            <v:line id="_x0000_s9171" style="position:absolute" from="634,3442" to="2466,5407" strokecolor="red" strokeweight="0"/>
            <v:oval id="_x0000_s9172" style="position:absolute;left:2437;top:5379;width:57;height:56" fillcolor="red" strokecolor="red" strokeweight="0"/>
            <v:line id="_x0000_s9173" style="position:absolute;flip:y" from="634,3307" to="2666,3442" strokecolor="red" strokeweight="0"/>
            <v:oval id="_x0000_s9174" style="position:absolute;left:2638;top:3282;width:56;height:56" fillcolor="red" strokecolor="red" strokeweight="0"/>
            <v:rect id="_x0000_s9175" style="position:absolute;left:3683;top:409;width:499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Capteur</w:t>
                    </w:r>
                    <w:proofErr w:type="spellEnd"/>
                  </w:p>
                </w:txbxContent>
              </v:textbox>
            </v:rect>
            <v:rect id="_x0000_s9176" style="position:absolute;left:3677;top:581;width:424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d'effort</w:t>
                    </w:r>
                    <w:proofErr w:type="spellEnd"/>
                  </w:p>
                </w:txbxContent>
              </v:textbox>
            </v:rect>
            <v:shape id="_x0000_s9177" style="position:absolute;left:3796;top:778;width:600;height:1996" coordsize="600,1996" path="m,l566,1565r34,431e" filled="f" strokecolor="red" strokeweight="0">
              <v:path arrowok="t"/>
            </v:shape>
            <v:oval id="_x0000_s9178" style="position:absolute;left:4368;top:2749;width:56;height:56" fillcolor="red" strokecolor="red" strokeweight="0"/>
            <v:rect id="_x0000_s9179" style="position:absolute;left:4658;top:6755;width:1145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Capteur</w:t>
                    </w:r>
                    <w:proofErr w:type="spellEnd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 xml:space="preserve"> de couple</w:t>
                    </w:r>
                  </w:p>
                </w:txbxContent>
              </v:textbox>
            </v:rect>
            <v:line id="_x0000_s9180" style="position:absolute;flip:x y" from="3396,6439" to="4596,6870" strokecolor="red" strokeweight="0"/>
            <v:oval id="_x0000_s9181" style="position:absolute;left:3370;top:6411;width:57;height:56" fillcolor="red" strokecolor="red" strokeweight="0"/>
            <v:rect id="_x0000_s9182" style="position:absolute;left:5075;top:5207;width:301;height:330" fillcolor="yellow" stroked="f"/>
            <v:shape id="_x0000_s9183" style="position:absolute;left:5064;top:5196;width:321;height:349" coordsize="321,349" path="m11,l8,,5,3,2,3r,2l,8,,341r2,3l2,347r3,l8,349r304,l315,347r3,l318,344r3,-3l321,8,318,5r,-2l315,3,312,r-2,l11,r,22l310,22,298,11r,327l310,327r-299,l22,338,22,11,11,22,11,xe" fillcolor="black" stroked="f">
              <v:path arrowok="t"/>
            </v:shape>
            <v:rect id="_x0000_s9184" style="position:absolute;left:4649;top:3625;width:1526;height:161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Capteur</w:t>
                    </w:r>
                    <w:proofErr w:type="spellEnd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 xml:space="preserve"> de position </w:t>
                    </w:r>
                    <w:proofErr w:type="spellStart"/>
                    <w:r w:rsidRPr="003D21C0">
                      <w:rPr>
                        <w:rFonts w:ascii="ISOCPEUR" w:hAnsi="ISOCPEUR" w:cs="ISOCPEUR"/>
                        <w:color w:val="FF0000"/>
                        <w:sz w:val="13"/>
                        <w:szCs w:val="14"/>
                        <w:lang w:val="en-US"/>
                      </w:rPr>
                      <w:t>tiroir</w:t>
                    </w:r>
                    <w:proofErr w:type="spellEnd"/>
                  </w:p>
                </w:txbxContent>
              </v:textbox>
            </v:rect>
            <v:line id="_x0000_s9185" style="position:absolute;flip:x" from="3365,3840" to="4596,4640" strokecolor="red" strokeweight="0"/>
            <v:oval id="_x0000_s9186" style="position:absolute;left:3336;top:4615;width:57;height:54" fillcolor="red" strokecolor="red" strokeweight="0"/>
            <v:rect id="_x0000_s9187" style="position:absolute;left:5128;top:4793;width:312;height:184" filled="f" stroked="f">
              <v:textbox inset="0,0,0,0">
                <w:txbxContent>
                  <w:p w:rsidR="003D21C0" w:rsidRPr="003D21C0" w:rsidRDefault="003D21C0">
                    <w:pPr>
                      <w:rPr>
                        <w:sz w:val="21"/>
                      </w:rPr>
                    </w:pPr>
                    <w:proofErr w:type="gramStart"/>
                    <w:r w:rsidRPr="003D21C0">
                      <w:rPr>
                        <w:rFonts w:ascii="ISOCPEUR" w:hAnsi="ISOCPEUR" w:cs="ISOCPEUR"/>
                        <w:color w:val="000000"/>
                        <w:sz w:val="15"/>
                        <w:szCs w:val="16"/>
                        <w:lang w:val="en-US"/>
                      </w:rPr>
                      <w:t>H.P.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4A1380" w:rsidRDefault="004A1380" w:rsidP="004A1380">
      <w:pPr>
        <w:pStyle w:val="Titre6"/>
      </w:pPr>
      <w:r w:rsidRPr="004A1380">
        <w:rPr>
          <w:sz w:val="24"/>
        </w:rPr>
        <w:lastRenderedPageBreak/>
        <w:sym w:font="Wingdings" w:char="F03F"/>
      </w:r>
      <w:r>
        <w:t xml:space="preserve"> Suite aux explications du professeur il faudra faire un résumé expliquant le rôle des différents capteurs présents sur la DIRAVI. 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3D21C0" w:rsidRDefault="003D21C0" w:rsidP="003D21C0">
      <w:r>
        <w:t>............................................................................................................................................................................................</w:t>
      </w:r>
    </w:p>
    <w:p w:rsidR="003D21C0" w:rsidRDefault="003D21C0" w:rsidP="003D21C0"/>
    <w:p w:rsidR="007F232D" w:rsidRPr="005431A3" w:rsidRDefault="007F232D" w:rsidP="004A1380">
      <w:pPr>
        <w:pStyle w:val="Titre2"/>
      </w:pPr>
      <w:r w:rsidRPr="005431A3">
        <w:t>Fonctions de la DIRAVI</w:t>
      </w:r>
    </w:p>
    <w:p w:rsidR="003D21C0" w:rsidRDefault="003D21C0" w:rsidP="00453577">
      <w:pPr>
        <w:pStyle w:val="Titre3"/>
        <w:sectPr w:rsidR="003D21C0" w:rsidSect="006334A5">
          <w:pgSz w:w="11907" w:h="16840" w:code="9"/>
          <w:pgMar w:top="720" w:right="720" w:bottom="720" w:left="720" w:header="720" w:footer="720" w:gutter="0"/>
          <w:cols w:space="720"/>
          <w:docGrid w:linePitch="299"/>
        </w:sectPr>
      </w:pPr>
      <w:bookmarkStart w:id="0" w:name="_Ref528925758"/>
    </w:p>
    <w:p w:rsidR="007F232D" w:rsidRPr="005431A3" w:rsidRDefault="007F232D" w:rsidP="00453577">
      <w:pPr>
        <w:pStyle w:val="Titre3"/>
      </w:pPr>
      <w:r w:rsidRPr="005431A3">
        <w:lastRenderedPageBreak/>
        <w:t>Mise en œuvre de la direction</w:t>
      </w:r>
      <w:bookmarkEnd w:id="0"/>
    </w:p>
    <w:p w:rsidR="007F232D" w:rsidRDefault="009F32AB" w:rsidP="009F32AB">
      <w:pPr>
        <w:pStyle w:val="Titre6"/>
      </w:pPr>
      <w:r w:rsidRPr="005431A3">
        <w:rPr>
          <w:sz w:val="24"/>
        </w:rPr>
        <w:sym w:font="Wingdings" w:char="F03F"/>
      </w:r>
      <w:r w:rsidRPr="005431A3">
        <w:rPr>
          <w:b/>
          <w:sz w:val="24"/>
        </w:rPr>
        <w:t>1</w:t>
      </w:r>
      <w:r w:rsidRPr="005431A3">
        <w:t xml:space="preserve"> </w:t>
      </w:r>
      <w:r w:rsidR="003D21C0">
        <w:t>Indiquer</w:t>
      </w:r>
      <w:r w:rsidR="007F232D" w:rsidRPr="005431A3">
        <w:t xml:space="preserve"> quelle est l’allure de cette courbe.</w:t>
      </w:r>
    </w:p>
    <w:p w:rsidR="003D21C0" w:rsidRPr="003D21C0" w:rsidRDefault="003D21C0" w:rsidP="003D21C0"/>
    <w:p w:rsidR="007F232D" w:rsidRPr="005431A3" w:rsidRDefault="003D21C0" w:rsidP="00BD41E8">
      <w:pPr>
        <w:tabs>
          <w:tab w:val="left" w:pos="7513"/>
        </w:tabs>
        <w:jc w:val="center"/>
        <w:rPr>
          <w:i/>
        </w:rPr>
      </w:pPr>
      <w:r>
        <w:rPr>
          <w:i/>
          <w:noProof/>
          <w:lang w:eastAsia="fr-FR" w:bidi="ar-SA"/>
        </w:rPr>
      </w:r>
      <w:r w:rsidR="00BD41E8">
        <w:rPr>
          <w:i/>
        </w:rPr>
        <w:pict>
          <v:rect id="_x0000_s9188" style="width:435.25pt;height:132pt;mso-position-horizontal-relative:char;mso-position-vertical-relative:line">
            <w10:wrap type="none"/>
            <w10:anchorlock/>
          </v:rect>
        </w:pict>
      </w:r>
    </w:p>
    <w:p w:rsidR="007F232D" w:rsidRPr="005431A3" w:rsidRDefault="007F232D" w:rsidP="007F232D">
      <w:pPr>
        <w:tabs>
          <w:tab w:val="left" w:pos="7513"/>
        </w:tabs>
        <w:rPr>
          <w:iCs/>
        </w:rPr>
      </w:pPr>
    </w:p>
    <w:p w:rsidR="007F232D" w:rsidRPr="005431A3" w:rsidRDefault="007F232D" w:rsidP="007F232D">
      <w:pPr>
        <w:tabs>
          <w:tab w:val="left" w:pos="7513"/>
        </w:tabs>
        <w:jc w:val="center"/>
        <w:rPr>
          <w:iCs/>
        </w:rPr>
      </w:pPr>
    </w:p>
    <w:p w:rsidR="007F232D" w:rsidRPr="005431A3" w:rsidRDefault="007F232D" w:rsidP="007F232D">
      <w:pPr>
        <w:tabs>
          <w:tab w:val="left" w:pos="7513"/>
        </w:tabs>
        <w:jc w:val="center"/>
        <w:rPr>
          <w:iCs/>
        </w:rPr>
      </w:pPr>
    </w:p>
    <w:p w:rsidR="007F232D" w:rsidRPr="005431A3" w:rsidRDefault="009F32AB" w:rsidP="009F32AB">
      <w:pPr>
        <w:pStyle w:val="Titre6"/>
      </w:pPr>
      <w:r w:rsidRPr="005431A3">
        <w:rPr>
          <w:sz w:val="24"/>
        </w:rPr>
        <w:sym w:font="Wingdings" w:char="F03F"/>
      </w:r>
      <w:r w:rsidRPr="005431A3">
        <w:rPr>
          <w:b/>
          <w:sz w:val="24"/>
        </w:rPr>
        <w:t>2</w:t>
      </w:r>
      <w:r w:rsidRPr="005431A3">
        <w:t xml:space="preserve"> </w:t>
      </w:r>
      <w:r w:rsidR="007F232D" w:rsidRPr="005431A3">
        <w:t xml:space="preserve">A partir </w:t>
      </w:r>
      <w:r w:rsidR="00BD41E8">
        <w:t>de la courbe obtenue, déterminer</w:t>
      </w:r>
      <w:r w:rsidR="007F232D" w:rsidRPr="005431A3">
        <w:t xml:space="preserve"> la valeur du rapport </w:t>
      </w:r>
      <w:r w:rsidR="007F232D" w:rsidRPr="005431A3">
        <w:rPr>
          <w:rStyle w:val="Titre9Car"/>
        </w:rPr>
        <w:t>et son unité</w:t>
      </w:r>
      <w:r w:rsidR="007F232D" w:rsidRPr="005431A3">
        <w:t xml:space="preserve"> entre les deux paramètres de la courbe, ainsi que le rayon primitif du pignon. On rappelle que pour un tour du pignon, la crémaillère se translate de 2</w:t>
      </w:r>
      <w:r w:rsidR="007F232D" w:rsidRPr="005431A3">
        <w:rPr>
          <w:spacing w:val="40"/>
        </w:rPr>
        <w:sym w:font="Symbol" w:char="F070"/>
      </w:r>
      <w:r w:rsidR="007F232D" w:rsidRPr="005431A3">
        <w:rPr>
          <w:spacing w:val="40"/>
        </w:rPr>
        <w:t>R,</w:t>
      </w:r>
      <w:r w:rsidR="007F232D" w:rsidRPr="005431A3">
        <w:t xml:space="preserve"> à savoir la circonférence primitive du pignon.</w:t>
      </w:r>
    </w:p>
    <w:p w:rsidR="00C52274" w:rsidRDefault="00C52274" w:rsidP="00C52274"/>
    <w:p w:rsidR="004A1380" w:rsidRDefault="004A1380" w:rsidP="00066196">
      <w:pPr>
        <w:pStyle w:val="Titre1"/>
      </w:pPr>
      <w:r>
        <w:t>Étude de l’assistance</w:t>
      </w:r>
    </w:p>
    <w:p w:rsidR="004A1380" w:rsidRDefault="004A1380" w:rsidP="004A1380">
      <w:pPr>
        <w:rPr>
          <w:b/>
          <w:u w:val="single"/>
        </w:rPr>
      </w:pPr>
    </w:p>
    <w:p w:rsidR="004A1380" w:rsidRDefault="007E7047" w:rsidP="004B090C">
      <w:pPr>
        <w:pStyle w:val="Titre3"/>
      </w:pPr>
      <w:r>
        <w:t>Configuration adoptée </w:t>
      </w:r>
    </w:p>
    <w:p w:rsidR="007B1926" w:rsidRDefault="007B1926" w:rsidP="007B1926"/>
    <w:p w:rsidR="004A1380" w:rsidRDefault="007B1926" w:rsidP="007B1926">
      <w:pPr>
        <w:pStyle w:val="Titre6"/>
      </w:pPr>
      <w:r w:rsidRPr="007B1926">
        <w:rPr>
          <w:sz w:val="24"/>
        </w:rPr>
        <w:sym w:font="Wingdings" w:char="F03F"/>
      </w:r>
      <w:r>
        <w:t xml:space="preserve"> Que constater</w:t>
      </w:r>
      <w:r w:rsidR="004A1380">
        <w:t xml:space="preserve"> ? La voiture est-elle </w:t>
      </w:r>
      <w:proofErr w:type="spellStart"/>
      <w:r w:rsidR="004A1380">
        <w:t>conduisible</w:t>
      </w:r>
      <w:proofErr w:type="spellEnd"/>
      <w:r w:rsidR="004A1380">
        <w:t xml:space="preserve"> (en ligne</w:t>
      </w:r>
      <w:r>
        <w:t xml:space="preserve"> droite, en virage) ? Argumenter</w:t>
      </w:r>
      <w:r w:rsidR="004A1380">
        <w:t>.</w:t>
      </w:r>
    </w:p>
    <w:p w:rsidR="003E777C" w:rsidRDefault="003E777C" w:rsidP="003E777C"/>
    <w:p w:rsidR="003E777C" w:rsidRDefault="003E777C" w:rsidP="003E777C">
      <w:r>
        <w:t>............................................................................................................................................................................................</w:t>
      </w:r>
    </w:p>
    <w:p w:rsidR="003E777C" w:rsidRDefault="003E777C" w:rsidP="003E777C"/>
    <w:p w:rsidR="003E777C" w:rsidRDefault="003E777C" w:rsidP="003E777C">
      <w:r>
        <w:t>............................................................................................................................................................................................</w:t>
      </w:r>
    </w:p>
    <w:p w:rsidR="003E777C" w:rsidRDefault="003E777C" w:rsidP="003E777C"/>
    <w:p w:rsidR="003E777C" w:rsidRDefault="003E777C" w:rsidP="003E777C">
      <w:r>
        <w:t>............................................................................................................................................................................................</w:t>
      </w:r>
    </w:p>
    <w:p w:rsidR="004A1380" w:rsidRDefault="004A1380" w:rsidP="004A1380">
      <w:pPr>
        <w:tabs>
          <w:tab w:val="left" w:pos="7513"/>
        </w:tabs>
        <w:rPr>
          <w:iCs/>
        </w:rPr>
      </w:pPr>
    </w:p>
    <w:p w:rsidR="004A1380" w:rsidRDefault="004A1380" w:rsidP="007B1926">
      <w:pPr>
        <w:pStyle w:val="Titre3"/>
      </w:pPr>
      <w:r>
        <w:t xml:space="preserve">On va étudier à présent de combien l'assistance réduit le couple au volant </w:t>
      </w:r>
    </w:p>
    <w:p w:rsidR="00A9306C" w:rsidRPr="00A9306C" w:rsidRDefault="00A9306C" w:rsidP="00A9306C"/>
    <w:p w:rsidR="004A1380" w:rsidRDefault="007B1926" w:rsidP="007B1926">
      <w:pPr>
        <w:pStyle w:val="Titre6"/>
      </w:pPr>
      <w:r w:rsidRPr="007B1926">
        <w:rPr>
          <w:sz w:val="24"/>
        </w:rPr>
        <w:sym w:font="Wingdings" w:char="F03F"/>
      </w:r>
      <w:r>
        <w:t xml:space="preserve"> Comparer</w:t>
      </w:r>
      <w:r w:rsidR="004A1380">
        <w:t xml:space="preserve"> les courbes au niveau du coupl</w:t>
      </w:r>
      <w:r>
        <w:t>e exercé sur le volant. Conclure</w:t>
      </w:r>
      <w:r w:rsidR="004A1380">
        <w:t xml:space="preserve"> sur le gain en couple au volant procuré par l'assistance. </w:t>
      </w:r>
    </w:p>
    <w:p w:rsidR="007B1926" w:rsidRDefault="007B1926" w:rsidP="007B1926"/>
    <w:p w:rsidR="00A9306C" w:rsidRDefault="00A9306C" w:rsidP="00A9306C">
      <w:r>
        <w:t>............................................................................................................................................................................................</w:t>
      </w:r>
    </w:p>
    <w:p w:rsidR="00A9306C" w:rsidRDefault="00A9306C" w:rsidP="00A9306C"/>
    <w:p w:rsidR="00A9306C" w:rsidRDefault="00A9306C" w:rsidP="00A9306C">
      <w:r>
        <w:t>............................................................................................................................................................................................</w:t>
      </w:r>
    </w:p>
    <w:p w:rsidR="00A9306C" w:rsidRDefault="00A9306C" w:rsidP="00A9306C"/>
    <w:p w:rsidR="00A9306C" w:rsidRDefault="00A9306C" w:rsidP="00A9306C">
      <w:r>
        <w:t>............................................................................................................................................................................................</w:t>
      </w:r>
    </w:p>
    <w:p w:rsidR="00A9306C" w:rsidRDefault="00A9306C" w:rsidP="00A9306C">
      <w:pPr>
        <w:tabs>
          <w:tab w:val="left" w:pos="7513"/>
        </w:tabs>
        <w:rPr>
          <w:iCs/>
        </w:rPr>
      </w:pPr>
    </w:p>
    <w:p w:rsidR="00A9306C" w:rsidRDefault="00A9306C" w:rsidP="007B1926">
      <w:pPr>
        <w:sectPr w:rsidR="00A9306C" w:rsidSect="006334A5">
          <w:pgSz w:w="11907" w:h="16840" w:code="9"/>
          <w:pgMar w:top="720" w:right="720" w:bottom="720" w:left="720" w:header="720" w:footer="720" w:gutter="0"/>
          <w:cols w:space="720"/>
          <w:docGrid w:linePitch="299"/>
        </w:sectPr>
      </w:pPr>
    </w:p>
    <w:p w:rsidR="00A9306C" w:rsidRPr="007B1926" w:rsidRDefault="00A9306C" w:rsidP="007B1926"/>
    <w:p w:rsidR="004A1380" w:rsidRDefault="004A1380" w:rsidP="007B1926">
      <w:pPr>
        <w:pStyle w:val="Titre3"/>
      </w:pPr>
      <w:r>
        <w:t>Durcissement de la direction</w:t>
      </w:r>
    </w:p>
    <w:p w:rsidR="004A1380" w:rsidRDefault="004A1380" w:rsidP="007B1926">
      <w:pPr>
        <w:pStyle w:val="Titre4"/>
      </w:pPr>
      <w:bookmarkStart w:id="1" w:name="_Toc366495750"/>
      <w:r>
        <w:t>Influence de l'angle de braquage (effet de la came)</w:t>
      </w:r>
    </w:p>
    <w:p w:rsidR="004A1380" w:rsidRDefault="004A1380" w:rsidP="004A1380"/>
    <w:p w:rsidR="004A1380" w:rsidRDefault="001D2E7D" w:rsidP="001D2E7D">
      <w:pPr>
        <w:pStyle w:val="Titre6"/>
      </w:pPr>
      <w:r w:rsidRPr="001D2E7D">
        <w:rPr>
          <w:sz w:val="24"/>
        </w:rPr>
        <w:sym w:font="Wingdings" w:char="F03F"/>
      </w:r>
      <w:r w:rsidRPr="001D2E7D">
        <w:rPr>
          <w:b/>
          <w:sz w:val="24"/>
        </w:rPr>
        <w:t>1</w:t>
      </w:r>
      <w:r>
        <w:t xml:space="preserve"> </w:t>
      </w:r>
      <w:r w:rsidR="004A1380">
        <w:t>Réaliser une mesure pour une vitesse du véhicule de 100 km/h correspondant à une vitesse de rotation de 900 tr/min d</w:t>
      </w:r>
      <w:r>
        <w:t xml:space="preserve">u régulateur. </w:t>
      </w:r>
      <w:r w:rsidR="004A1380">
        <w:t xml:space="preserve">Afficher le couple au volant en fonction de l'angle de rotation de celui-ci. </w:t>
      </w:r>
    </w:p>
    <w:p w:rsidR="004A1380" w:rsidRDefault="004A1380" w:rsidP="004A1380">
      <w:pPr>
        <w:rPr>
          <w:i/>
        </w:rPr>
      </w:pPr>
    </w:p>
    <w:p w:rsidR="004A1380" w:rsidRDefault="004A1380" w:rsidP="004A1380">
      <w:pPr>
        <w:jc w:val="center"/>
        <w:rPr>
          <w:i/>
        </w:rPr>
      </w:pPr>
      <w:r>
        <w:rPr>
          <w:i/>
        </w:rPr>
        <w:object w:dxaOrig="3073" w:dyaOrig="1570">
          <v:shape id="_x0000_i1025" type="#_x0000_t75" style="width:136.2pt;height:70.05pt" o:ole="" fillcolor="window">
            <v:imagedata r:id="rId10" o:title=""/>
          </v:shape>
          <o:OLEObject Type="Embed" ProgID="MgxDesigner" ShapeID="_x0000_i1025" DrawAspect="Content" ObjectID="_1441383601" r:id="rId11"/>
        </w:object>
      </w:r>
    </w:p>
    <w:p w:rsidR="004A1380" w:rsidRDefault="004A1380" w:rsidP="004A1380">
      <w:pPr>
        <w:rPr>
          <w:i/>
        </w:rPr>
      </w:pPr>
    </w:p>
    <w:p w:rsidR="004A1380" w:rsidRDefault="001D2E7D" w:rsidP="001D2E7D">
      <w:pPr>
        <w:pStyle w:val="Titre6"/>
      </w:pPr>
      <w:r w:rsidRPr="001D2E7D"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 </w:t>
      </w:r>
      <w:r w:rsidR="004A1380">
        <w:t>Analyser cette courbe (allure et niveau) et la comparer à la courbe ci-dessous, courbe théorique (donc lissée mathématiquement) fournie par le constructeur.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>
      <w:pPr>
        <w:tabs>
          <w:tab w:val="left" w:pos="7513"/>
        </w:tabs>
        <w:rPr>
          <w:iCs/>
        </w:rPr>
      </w:pPr>
    </w:p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>
      <w:pPr>
        <w:tabs>
          <w:tab w:val="left" w:pos="7513"/>
        </w:tabs>
        <w:rPr>
          <w:iCs/>
        </w:rPr>
      </w:pPr>
    </w:p>
    <w:p w:rsidR="004A1380" w:rsidRDefault="004A1380" w:rsidP="004A1380">
      <w:pPr>
        <w:pStyle w:val="Titre4"/>
      </w:pPr>
      <w:r>
        <w:t>Durcissement en fonction de la vitesse (effet du régulateur)</w:t>
      </w:r>
    </w:p>
    <w:p w:rsidR="004A1380" w:rsidRDefault="004A1380" w:rsidP="004A1380">
      <w:pPr>
        <w:pStyle w:val="Retraitcorpsdetexte"/>
        <w:tabs>
          <w:tab w:val="clear" w:pos="7513"/>
        </w:tabs>
        <w:ind w:left="0"/>
      </w:pPr>
    </w:p>
    <w:p w:rsidR="004A1380" w:rsidRDefault="001D2E7D" w:rsidP="001D2E7D">
      <w:pPr>
        <w:pStyle w:val="Titre6"/>
      </w:pPr>
      <w:r w:rsidRPr="001D2E7D">
        <w:rPr>
          <w:sz w:val="24"/>
        </w:rPr>
        <w:sym w:font="Wingdings" w:char="F03F"/>
      </w:r>
      <w:r w:rsidRPr="001D2E7D">
        <w:rPr>
          <w:b/>
          <w:sz w:val="24"/>
        </w:rPr>
        <w:t>1</w:t>
      </w:r>
      <w:r>
        <w:rPr>
          <w:b/>
          <w:sz w:val="24"/>
        </w:rPr>
        <w:t xml:space="preserve"> </w:t>
      </w:r>
      <w:r>
        <w:t xml:space="preserve"> Afficher</w:t>
      </w:r>
      <w:r w:rsidR="004A1380">
        <w:t xml:space="preserve"> les trois courbes donnant le couple au volant en fonction de l'angle du volant. Afficher "échelle unique" pour ces trois courbes.</w:t>
      </w:r>
    </w:p>
    <w:p w:rsidR="004A1380" w:rsidRDefault="004A1380" w:rsidP="004A1380">
      <w:pPr>
        <w:tabs>
          <w:tab w:val="left" w:pos="7513"/>
        </w:tabs>
        <w:rPr>
          <w:i/>
        </w:rPr>
      </w:pPr>
    </w:p>
    <w:p w:rsidR="004A1380" w:rsidRDefault="004A1380" w:rsidP="004A1380">
      <w:pPr>
        <w:tabs>
          <w:tab w:val="left" w:pos="7513"/>
        </w:tabs>
        <w:jc w:val="center"/>
      </w:pPr>
      <w:r>
        <w:object w:dxaOrig="3006" w:dyaOrig="1585">
          <v:shape id="_x0000_i1026" type="#_x0000_t75" style="width:149.85pt;height:78.8pt" o:ole="" fillcolor="window">
            <v:imagedata r:id="rId12" o:title=""/>
          </v:shape>
          <o:OLEObject Type="Embed" ProgID="Designer.Drawing.7" ShapeID="_x0000_i1026" DrawAspect="Content" ObjectID="_1441383602" r:id="rId13"/>
        </w:object>
      </w:r>
    </w:p>
    <w:p w:rsidR="00322A78" w:rsidRDefault="00322A78" w:rsidP="004A1380">
      <w:pPr>
        <w:tabs>
          <w:tab w:val="left" w:pos="7513"/>
        </w:tabs>
        <w:jc w:val="center"/>
      </w:pPr>
    </w:p>
    <w:p w:rsidR="00322A78" w:rsidRDefault="00322A78" w:rsidP="00322A78">
      <w:pPr>
        <w:sectPr w:rsidR="00322A78" w:rsidSect="006334A5">
          <w:pgSz w:w="11907" w:h="16840" w:code="9"/>
          <w:pgMar w:top="720" w:right="720" w:bottom="720" w:left="720" w:header="720" w:footer="720" w:gutter="0"/>
          <w:cols w:space="720"/>
          <w:docGrid w:linePitch="299"/>
        </w:sectPr>
      </w:pPr>
    </w:p>
    <w:p w:rsidR="004A1380" w:rsidRDefault="004A1380" w:rsidP="004A1380">
      <w:pPr>
        <w:tabs>
          <w:tab w:val="left" w:pos="7513"/>
        </w:tabs>
        <w:rPr>
          <w:i/>
        </w:rPr>
      </w:pPr>
    </w:p>
    <w:p w:rsidR="004A1380" w:rsidRDefault="001D2E7D" w:rsidP="001D2E7D">
      <w:pPr>
        <w:pStyle w:val="Titre6"/>
      </w:pPr>
      <w:r w:rsidRPr="001D2E7D"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 Analyser</w:t>
      </w:r>
      <w:r w:rsidR="004A1380">
        <w:t xml:space="preserve"> ces courbes et </w:t>
      </w:r>
      <w:r>
        <w:t>les comparer</w:t>
      </w:r>
      <w:r w:rsidR="004A1380">
        <w:t xml:space="preserve"> aux courbes théoriques fournies par le constructeur</w:t>
      </w:r>
      <w:r>
        <w:t>.</w:t>
      </w:r>
      <w:r w:rsidR="004A1380" w:rsidRPr="001D2E7D">
        <w:t xml:space="preserve"> </w:t>
      </w:r>
      <w:r w:rsidRPr="001D2E7D">
        <w:t xml:space="preserve"> Conclure</w:t>
      </w:r>
      <w:r w:rsidR="004A1380" w:rsidRPr="001D2E7D">
        <w:t>.</w:t>
      </w:r>
    </w:p>
    <w:p w:rsidR="00322A78" w:rsidRP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>
      <w:pPr>
        <w:tabs>
          <w:tab w:val="left" w:pos="7513"/>
        </w:tabs>
        <w:rPr>
          <w:iCs/>
        </w:rPr>
      </w:pPr>
    </w:p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>
      <w:pPr>
        <w:tabs>
          <w:tab w:val="left" w:pos="7513"/>
        </w:tabs>
        <w:rPr>
          <w:iCs/>
        </w:rPr>
      </w:pPr>
    </w:p>
    <w:bookmarkEnd w:id="1"/>
    <w:p w:rsidR="004A1380" w:rsidRDefault="004A1380" w:rsidP="004A1380">
      <w:pPr>
        <w:pStyle w:val="Titre4"/>
      </w:pPr>
      <w:r>
        <w:t>Influence de l’effort résistant</w:t>
      </w:r>
    </w:p>
    <w:p w:rsidR="00253C37" w:rsidRDefault="00253C37" w:rsidP="004A1380">
      <w:pPr>
        <w:pStyle w:val="Retraitcorpsdetexte3"/>
        <w:tabs>
          <w:tab w:val="clear" w:pos="7513"/>
        </w:tabs>
        <w:ind w:left="0"/>
      </w:pPr>
    </w:p>
    <w:p w:rsidR="004A1380" w:rsidRDefault="00253C37" w:rsidP="00253C37">
      <w:pPr>
        <w:pStyle w:val="Titre6"/>
      </w:pPr>
      <w:r w:rsidRPr="00253C37">
        <w:rPr>
          <w:sz w:val="24"/>
        </w:rPr>
        <w:sym w:font="Wingdings" w:char="F03F"/>
      </w:r>
      <w:r>
        <w:t xml:space="preserve"> Faire les trois mesures. Afficher</w:t>
      </w:r>
      <w:r w:rsidR="004A1380">
        <w:t xml:space="preserve"> à l'écran le couple au volant en fonction de l'angle de rotation de celui-ci. </w:t>
      </w:r>
      <w:r>
        <w:t>Conclure.</w:t>
      </w:r>
    </w:p>
    <w:p w:rsidR="004A1380" w:rsidRDefault="004A1380" w:rsidP="004A1380">
      <w:pPr>
        <w:pStyle w:val="Retraitcorpsdetexte3"/>
        <w:tabs>
          <w:tab w:val="clear" w:pos="7513"/>
        </w:tabs>
        <w:ind w:left="0"/>
      </w:pPr>
    </w:p>
    <w:p w:rsidR="004A1380" w:rsidRDefault="004A1380" w:rsidP="00253C37">
      <w:pPr>
        <w:pStyle w:val="Retraitcorpsdetexte3"/>
        <w:ind w:left="0"/>
        <w:jc w:val="center"/>
      </w:pPr>
      <w:r>
        <w:object w:dxaOrig="3222" w:dyaOrig="1570">
          <v:shape id="_x0000_i1027" type="#_x0000_t75" style="width:177.1pt;height:86.6pt" o:ole="" fillcolor="window">
            <v:imagedata r:id="rId14" o:title=""/>
          </v:shape>
          <o:OLEObject Type="Embed" ProgID="MgxDesigner" ShapeID="_x0000_i1027" DrawAspect="Content" ObjectID="_1441383603" r:id="rId15"/>
        </w:objec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>
      <w:pPr>
        <w:tabs>
          <w:tab w:val="left" w:pos="7513"/>
        </w:tabs>
        <w:rPr>
          <w:iCs/>
        </w:rPr>
      </w:pPr>
    </w:p>
    <w:p w:rsidR="00322A78" w:rsidRDefault="00322A78" w:rsidP="00322A78">
      <w:r>
        <w:t>............................................................................................................................................................................................</w:t>
      </w:r>
    </w:p>
    <w:p w:rsidR="00322A78" w:rsidRDefault="00322A78" w:rsidP="00322A78"/>
    <w:p w:rsidR="004A1380" w:rsidRDefault="004A1380" w:rsidP="00253C37">
      <w:pPr>
        <w:pStyle w:val="Titre3"/>
      </w:pPr>
      <w:r>
        <w:t>Synthèse des résultats</w:t>
      </w:r>
    </w:p>
    <w:p w:rsidR="004A1380" w:rsidRDefault="004A1380" w:rsidP="004A1380"/>
    <w:p w:rsidR="004A1380" w:rsidRDefault="00A32ED9" w:rsidP="00A32ED9">
      <w:r>
        <w:sym w:font="Symbol" w:char="F0B7"/>
      </w:r>
      <w:r>
        <w:t xml:space="preserve"> Il faudra recopiez et compléter</w:t>
      </w:r>
      <w:r w:rsidR="004A1380">
        <w:t xml:space="preserve"> le tableau ci-dessous en cochant les cases approp</w:t>
      </w:r>
      <w:r>
        <w:t>riées.</w:t>
      </w:r>
    </w:p>
    <w:p w:rsidR="004A1380" w:rsidRDefault="004A1380" w:rsidP="004A1380">
      <w:pPr>
        <w:ind w:left="1416"/>
        <w:rPr>
          <w:i/>
        </w:rPr>
      </w:pPr>
    </w:p>
    <w:tbl>
      <w:tblPr>
        <w:tblW w:w="0" w:type="auto"/>
        <w:tblInd w:w="709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4040"/>
        <w:gridCol w:w="2197"/>
        <w:gridCol w:w="2268"/>
      </w:tblGrid>
      <w:tr w:rsidR="004A1380" w:rsidTr="00B816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0" w:type="dxa"/>
            <w:tcBorders>
              <w:bottom w:val="single" w:sz="6" w:space="0" w:color="auto"/>
              <w:right w:val="single" w:sz="6" w:space="0" w:color="auto"/>
            </w:tcBorders>
          </w:tcPr>
          <w:p w:rsidR="004A1380" w:rsidRDefault="004A1380" w:rsidP="00A32ED9">
            <w:pPr>
              <w:tabs>
                <w:tab w:val="left" w:pos="7513"/>
              </w:tabs>
              <w:spacing w:before="120" w:after="120"/>
              <w:ind w:left="142"/>
              <w:jc w:val="center"/>
              <w:rPr>
                <w:b/>
              </w:rPr>
            </w:pPr>
            <w:r>
              <w:rPr>
                <w:b/>
                <w:sz w:val="28"/>
                <w:u w:val="single"/>
              </w:rPr>
              <w:t>Le couple au volant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  <w:jc w:val="center"/>
            </w:pPr>
            <w:r>
              <w:t xml:space="preserve">Dépend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  <w:jc w:val="center"/>
            </w:pPr>
            <w:r>
              <w:t>Ne dépend pas</w:t>
            </w:r>
          </w:p>
        </w:tc>
      </w:tr>
      <w:tr w:rsidR="004A1380" w:rsidTr="00B816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  <w:r>
              <w:t>De la résistance au pivotement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</w:p>
        </w:tc>
      </w:tr>
      <w:tr w:rsidR="004A1380" w:rsidTr="00B816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  <w:r>
              <w:t>De la vitesse du véhicule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</w:p>
        </w:tc>
      </w:tr>
      <w:tr w:rsidR="004A1380" w:rsidTr="00B816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  <w:r>
              <w:t>Du braquage des roues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380" w:rsidRDefault="004A1380" w:rsidP="00B816A4">
            <w:pPr>
              <w:tabs>
                <w:tab w:val="left" w:pos="7513"/>
              </w:tabs>
              <w:spacing w:before="120" w:after="120"/>
              <w:ind w:left="142"/>
            </w:pPr>
          </w:p>
        </w:tc>
      </w:tr>
    </w:tbl>
    <w:p w:rsidR="004A1380" w:rsidRDefault="004A1380" w:rsidP="004A1380">
      <w:pPr>
        <w:pStyle w:val="Pieddepage"/>
        <w:tabs>
          <w:tab w:val="clear" w:pos="4536"/>
          <w:tab w:val="clear" w:pos="9072"/>
        </w:tabs>
      </w:pPr>
    </w:p>
    <w:sectPr w:rsidR="004A1380" w:rsidSect="006334A5">
      <w:pgSz w:w="11907" w:h="16840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325" w:rsidRDefault="00DE0325">
      <w:r>
        <w:separator/>
      </w:r>
    </w:p>
  </w:endnote>
  <w:endnote w:type="continuationSeparator" w:id="0">
    <w:p w:rsidR="00DE0325" w:rsidRDefault="00DE0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003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D5B" w:rsidRDefault="005A3F90">
    <w:pPr>
      <w:pStyle w:val="Pieddepage"/>
    </w:pPr>
    <w:fldSimple w:instr=" FILENAME   \* MERGEFORMAT ">
      <w:r w:rsidR="00F20D53" w:rsidRPr="00F20D53">
        <w:rPr>
          <w:noProof/>
          <w:sz w:val="16"/>
          <w:szCs w:val="16"/>
        </w:rPr>
        <w:t>Diravi-Composants-Rep.docx</w:t>
      </w:r>
    </w:fldSimple>
    <w:r w:rsidR="002F4D5B">
      <w:tab/>
    </w:r>
    <w:r w:rsidR="002F4D5B">
      <w:tab/>
    </w:r>
    <w:r w:rsidR="002F4D5B">
      <w:tab/>
    </w:r>
    <w:r w:rsidR="002F4D5B">
      <w:tab/>
    </w:r>
    <w:r w:rsidRPr="002F4D5B">
      <w:rPr>
        <w:b/>
        <w:sz w:val="24"/>
        <w:szCs w:val="24"/>
      </w:rPr>
      <w:fldChar w:fldCharType="begin"/>
    </w:r>
    <w:r w:rsidR="002F4D5B" w:rsidRPr="002F4D5B">
      <w:rPr>
        <w:b/>
        <w:sz w:val="24"/>
        <w:szCs w:val="24"/>
      </w:rPr>
      <w:instrText xml:space="preserve"> PAGE   \* MERGEFORMAT </w:instrText>
    </w:r>
    <w:r w:rsidRPr="002F4D5B">
      <w:rPr>
        <w:b/>
        <w:sz w:val="24"/>
        <w:szCs w:val="24"/>
      </w:rPr>
      <w:fldChar w:fldCharType="separate"/>
    </w:r>
    <w:r w:rsidR="00F20D53">
      <w:rPr>
        <w:b/>
        <w:noProof/>
        <w:sz w:val="24"/>
        <w:szCs w:val="24"/>
      </w:rPr>
      <w:t>6</w:t>
    </w:r>
    <w:r w:rsidRPr="002F4D5B">
      <w:rPr>
        <w:b/>
        <w:sz w:val="24"/>
        <w:szCs w:val="24"/>
      </w:rPr>
      <w:fldChar w:fldCharType="end"/>
    </w:r>
    <w:r w:rsidR="002F4D5B" w:rsidRPr="002F4D5B">
      <w:rPr>
        <w:b/>
        <w:sz w:val="24"/>
        <w:szCs w:val="24"/>
      </w:rPr>
      <w:t>/</w:t>
    </w:r>
    <w:fldSimple w:instr=" NUMPAGES   \* MERGEFORMAT ">
      <w:r w:rsidR="00F20D53" w:rsidRPr="00F20D53">
        <w:rPr>
          <w:b/>
          <w:noProof/>
          <w:sz w:val="24"/>
          <w:szCs w:val="24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325" w:rsidRDefault="00DE0325">
      <w:r>
        <w:separator/>
      </w:r>
    </w:p>
  </w:footnote>
  <w:footnote w:type="continuationSeparator" w:id="0">
    <w:p w:rsidR="00DE0325" w:rsidRDefault="00DE03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4" w:type="dxa"/>
      <w:tblInd w:w="-45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410"/>
    </w:tblGrid>
    <w:tr w:rsidR="00E23138" w:rsidRPr="004F76BA" w:rsidTr="00BE5AA3">
      <w:trPr>
        <w:trHeight w:val="142"/>
      </w:trPr>
      <w:tc>
        <w:tcPr>
          <w:tcW w:w="3828" w:type="dxa"/>
          <w:shd w:val="clear" w:color="auto" w:fill="333333"/>
        </w:tcPr>
        <w:p w:rsidR="00E23138" w:rsidRPr="004F76BA" w:rsidRDefault="00F5770E" w:rsidP="00BE5AA3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3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23138" w:rsidRPr="004F76BA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E23138" w:rsidRPr="004F76BA" w:rsidRDefault="00DD5F8B" w:rsidP="00BE5AA3">
          <w:pPr>
            <w:keepNext/>
            <w:jc w:val="center"/>
            <w:rPr>
              <w:szCs w:val="22"/>
            </w:rPr>
          </w:pPr>
          <w:r>
            <w:rPr>
              <w:szCs w:val="22"/>
            </w:rPr>
            <w:t>DOCUMENTS REPONSES</w:t>
          </w:r>
        </w:p>
      </w:tc>
      <w:tc>
        <w:tcPr>
          <w:tcW w:w="2410" w:type="dxa"/>
          <w:shd w:val="clear" w:color="auto" w:fill="333333"/>
        </w:tcPr>
        <w:p w:rsidR="00E23138" w:rsidRPr="004F76BA" w:rsidRDefault="00E23138" w:rsidP="00BE5AA3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E23138" w:rsidRPr="004F76BA" w:rsidTr="00BE5AA3">
      <w:trPr>
        <w:trHeight w:val="487"/>
      </w:trPr>
      <w:tc>
        <w:tcPr>
          <w:tcW w:w="3828" w:type="dxa"/>
          <w:shd w:val="clear" w:color="auto" w:fill="A8A8A8"/>
        </w:tcPr>
        <w:p w:rsidR="00E23138" w:rsidRPr="004F76BA" w:rsidRDefault="00E23138" w:rsidP="00BE5AA3">
          <w:pPr>
            <w:keepNext/>
            <w:jc w:val="left"/>
            <w:rPr>
              <w:szCs w:val="22"/>
            </w:rPr>
          </w:pPr>
          <w:r w:rsidRPr="004F76BA">
            <w:rPr>
              <w:szCs w:val="22"/>
            </w:rPr>
            <w:t xml:space="preserve">               CPGE PTSI</w:t>
          </w:r>
        </w:p>
        <w:p w:rsidR="00E23138" w:rsidRPr="004F76BA" w:rsidRDefault="00E23138" w:rsidP="00BE5AA3">
          <w:pPr>
            <w:keepNext/>
            <w:jc w:val="left"/>
            <w:rPr>
              <w:szCs w:val="22"/>
            </w:rPr>
          </w:pPr>
          <w:r w:rsidRPr="004F76BA">
            <w:rPr>
              <w:szCs w:val="22"/>
            </w:rPr>
            <w:t>               Sciences  Ind. pour l’Ingénieur</w:t>
          </w:r>
        </w:p>
        <w:p w:rsidR="00E23138" w:rsidRPr="004F76BA" w:rsidRDefault="00E23138" w:rsidP="00BE5AA3">
          <w:pPr>
            <w:keepNext/>
            <w:jc w:val="left"/>
            <w:rPr>
              <w:szCs w:val="22"/>
            </w:rPr>
          </w:pPr>
          <w:r w:rsidRPr="004F76BA">
            <w:rPr>
              <w:szCs w:val="22"/>
            </w:rPr>
            <w:t>               Lycée</w:t>
          </w:r>
          <w:r w:rsidRPr="004F76BA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E23138" w:rsidRPr="004F76BA" w:rsidRDefault="007F232D" w:rsidP="00BE5AA3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24"/>
              <w:szCs w:val="24"/>
            </w:rPr>
          </w:pPr>
          <w:r>
            <w:rPr>
              <w:rFonts w:ascii="Arial Black" w:hAnsi="Arial Black"/>
              <w:b/>
              <w:color w:val="FFFFFF"/>
              <w:sz w:val="24"/>
              <w:szCs w:val="24"/>
            </w:rPr>
            <w:t xml:space="preserve">DIRECTION - DIRAVI </w:t>
          </w:r>
        </w:p>
      </w:tc>
      <w:tc>
        <w:tcPr>
          <w:tcW w:w="2410" w:type="dxa"/>
          <w:shd w:val="clear" w:color="auto" w:fill="B5CE9D"/>
        </w:tcPr>
        <w:p w:rsidR="00E23138" w:rsidRPr="004F76BA" w:rsidRDefault="00F5770E" w:rsidP="00BE5AA3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27940</wp:posOffset>
                </wp:positionV>
                <wp:extent cx="909955" cy="451485"/>
                <wp:effectExtent l="19050" t="0" r="4445" b="0"/>
                <wp:wrapNone/>
                <wp:docPr id="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23138" w:rsidRPr="004F76BA" w:rsidTr="00BE5AA3">
      <w:trPr>
        <w:trHeight w:val="80"/>
      </w:trPr>
      <w:tc>
        <w:tcPr>
          <w:tcW w:w="3828" w:type="dxa"/>
          <w:shd w:val="clear" w:color="auto" w:fill="4A4A4A"/>
        </w:tcPr>
        <w:p w:rsidR="00E23138" w:rsidRPr="004F76BA" w:rsidRDefault="00E23138" w:rsidP="00BE5AA3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E23138" w:rsidRPr="004F76BA" w:rsidRDefault="00E23138" w:rsidP="00BE5AA3">
          <w:pPr>
            <w:keepNext/>
            <w:rPr>
              <w:sz w:val="10"/>
              <w:szCs w:val="10"/>
            </w:rPr>
          </w:pPr>
        </w:p>
      </w:tc>
      <w:tc>
        <w:tcPr>
          <w:tcW w:w="2410" w:type="dxa"/>
          <w:shd w:val="clear" w:color="auto" w:fill="669933"/>
        </w:tcPr>
        <w:p w:rsidR="00E23138" w:rsidRPr="004F76BA" w:rsidRDefault="00E23138" w:rsidP="00BE5AA3">
          <w:pPr>
            <w:keepNext/>
            <w:rPr>
              <w:sz w:val="10"/>
              <w:szCs w:val="10"/>
            </w:rPr>
          </w:pPr>
        </w:p>
      </w:tc>
    </w:tr>
  </w:tbl>
  <w:p w:rsidR="00E23138" w:rsidRPr="006334A5" w:rsidRDefault="00E23138" w:rsidP="006334A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9.75pt;height:9.75pt" o:bullet="t">
        <v:imagedata r:id="rId1" o:title="BD10265_"/>
      </v:shape>
    </w:pict>
  </w:numPicBullet>
  <w:numPicBullet w:numPicBulletId="1">
    <w:pict>
      <v:shape id="_x0000_i1100" type="#_x0000_t75" alt="icone2.png" style="width:57.4pt;height:36.95pt;visibility:visible;mso-wrap-style:square" o:bullet="t">
        <v:imagedata r:id="rId2" o:title="icone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C7F05"/>
    <w:multiLevelType w:val="hybridMultilevel"/>
    <w:tmpl w:val="C180CACC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CA22DD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3">
    <w:nsid w:val="22930D57"/>
    <w:multiLevelType w:val="multilevel"/>
    <w:tmpl w:val="72221B82"/>
    <w:lvl w:ilvl="0">
      <w:start w:val="1"/>
      <w:numFmt w:val="upperRoman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2155"/>
        </w:tabs>
        <w:ind w:left="2155" w:hanging="737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57"/>
        </w:tabs>
        <w:ind w:left="325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77"/>
        </w:tabs>
        <w:ind w:left="3977" w:hanging="360"/>
      </w:pPr>
      <w:rPr>
        <w:rFonts w:ascii="Symbol" w:hAnsi="Symbol" w:hint="default"/>
      </w:rPr>
    </w:lvl>
  </w:abstractNum>
  <w:abstractNum w:abstractNumId="4">
    <w:nsid w:val="237746AC"/>
    <w:multiLevelType w:val="hybridMultilevel"/>
    <w:tmpl w:val="264A5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AE2EFC"/>
    <w:multiLevelType w:val="hybridMultilevel"/>
    <w:tmpl w:val="17A68BF2"/>
    <w:lvl w:ilvl="0" w:tplc="3D1A7CD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2AA74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58E0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E83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C6F6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3403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66F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095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64E6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895E63"/>
    <w:multiLevelType w:val="hybridMultilevel"/>
    <w:tmpl w:val="A7144E52"/>
    <w:lvl w:ilvl="0" w:tplc="F2B485B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2FEB8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4EC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44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7A88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A632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888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5639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D863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F463BB"/>
    <w:multiLevelType w:val="hybridMultilevel"/>
    <w:tmpl w:val="1A7455BC"/>
    <w:lvl w:ilvl="0" w:tplc="B9DA8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51776"/>
    <w:multiLevelType w:val="hybridMultilevel"/>
    <w:tmpl w:val="EB129F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16E7E"/>
    <w:multiLevelType w:val="hybridMultilevel"/>
    <w:tmpl w:val="EA3828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350C5A08"/>
    <w:lvl w:ilvl="0" w:tplc="040C0003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311F8"/>
    <w:multiLevelType w:val="hybridMultilevel"/>
    <w:tmpl w:val="3AD69D02"/>
    <w:lvl w:ilvl="0" w:tplc="158A92E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4146321"/>
    <w:multiLevelType w:val="hybridMultilevel"/>
    <w:tmpl w:val="6A40B32E"/>
    <w:lvl w:ilvl="0" w:tplc="040C0005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47DC04BE"/>
    <w:multiLevelType w:val="hybridMultilevel"/>
    <w:tmpl w:val="13BC8DEA"/>
    <w:lvl w:ilvl="0" w:tplc="040C0003">
      <w:start w:val="1"/>
      <w:numFmt w:val="upperLetter"/>
      <w:pStyle w:val="Titre2"/>
      <w:suff w:val="space"/>
      <w:lvlText w:val="%1."/>
      <w:lvlJc w:val="center"/>
      <w:pPr>
        <w:ind w:left="0" w:firstLine="340"/>
      </w:pPr>
      <w:rPr>
        <w:rFonts w:hint="default"/>
        <w:color w:val="000000" w:themeColor="text1"/>
      </w:rPr>
    </w:lvl>
    <w:lvl w:ilvl="1" w:tplc="040C0005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4441F"/>
    <w:multiLevelType w:val="hybridMultilevel"/>
    <w:tmpl w:val="EDF0D394"/>
    <w:lvl w:ilvl="0" w:tplc="8570A8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595EC5B8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F6228" w:themeColor="accent3" w:themeShade="80"/>
        <w:spacing w:val="0"/>
        <w:kern w:val="0"/>
        <w:position w:val="0"/>
        <w:sz w:val="36"/>
        <w:u w:val="none" w:color="4F6228" w:themeColor="accent3" w:themeShade="80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3360C2D"/>
    <w:multiLevelType w:val="hybridMultilevel"/>
    <w:tmpl w:val="9FA2A94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86BCA"/>
    <w:multiLevelType w:val="hybridMultilevel"/>
    <w:tmpl w:val="3BCEB5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3CC3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770D0"/>
    <w:multiLevelType w:val="hybridMultilevel"/>
    <w:tmpl w:val="49FA6802"/>
    <w:lvl w:ilvl="0" w:tplc="024A1A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73F14"/>
    <w:multiLevelType w:val="hybridMultilevel"/>
    <w:tmpl w:val="58AC5304"/>
    <w:lvl w:ilvl="0" w:tplc="158A92EA">
      <w:start w:val="1"/>
      <w:numFmt w:val="bullet"/>
      <w:pStyle w:val="Titre4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A1322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1">
    <w:nsid w:val="6F6A05FE"/>
    <w:multiLevelType w:val="hybridMultilevel"/>
    <w:tmpl w:val="3BB04582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851E22"/>
    <w:multiLevelType w:val="hybridMultilevel"/>
    <w:tmpl w:val="294813C2"/>
    <w:lvl w:ilvl="0" w:tplc="558E96B6">
      <w:start w:val="1"/>
      <w:numFmt w:val="bullet"/>
      <w:lvlText w:val="?"/>
      <w:lvlJc w:val="left"/>
      <w:pPr>
        <w:ind w:left="720" w:hanging="360"/>
      </w:pPr>
      <w:rPr>
        <w:rFonts w:ascii="Wingdings" w:hAnsi="Wingdings" w:hint="default"/>
        <w:color w:val="00206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C84755"/>
    <w:multiLevelType w:val="hybridMultilevel"/>
    <w:tmpl w:val="B414FF82"/>
    <w:lvl w:ilvl="0" w:tplc="45F2A6C8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2B3D18"/>
    <w:multiLevelType w:val="hybridMultilevel"/>
    <w:tmpl w:val="03181CF6"/>
    <w:lvl w:ilvl="0" w:tplc="979E0396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>
    <w:nsid w:val="740E10D4"/>
    <w:multiLevelType w:val="hybridMultilevel"/>
    <w:tmpl w:val="2A60F3DA"/>
    <w:lvl w:ilvl="0" w:tplc="A12EEC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3CC3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C1D33"/>
    <w:multiLevelType w:val="hybridMultilevel"/>
    <w:tmpl w:val="77AC6FFC"/>
    <w:lvl w:ilvl="0" w:tplc="024A1A1C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7">
    <w:nsid w:val="7CC5611C"/>
    <w:multiLevelType w:val="hybridMultilevel"/>
    <w:tmpl w:val="10F8703E"/>
    <w:lvl w:ilvl="0" w:tplc="040C0005">
      <w:start w:val="1"/>
      <w:numFmt w:val="bullet"/>
      <w:pStyle w:val="Titre3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B6902"/>
    <w:multiLevelType w:val="hybridMultilevel"/>
    <w:tmpl w:val="942A8D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7"/>
  </w:num>
  <w:num w:numId="4">
    <w:abstractNumId w:val="19"/>
  </w:num>
  <w:num w:numId="5">
    <w:abstractNumId w:val="22"/>
  </w:num>
  <w:num w:numId="6">
    <w:abstractNumId w:val="13"/>
  </w:num>
  <w:num w:numId="7">
    <w:abstractNumId w:val="26"/>
  </w:num>
  <w:num w:numId="8">
    <w:abstractNumId w:val="21"/>
  </w:num>
  <w:num w:numId="9">
    <w:abstractNumId w:val="18"/>
  </w:num>
  <w:num w:numId="10">
    <w:abstractNumId w:val="10"/>
  </w:num>
  <w:num w:numId="11">
    <w:abstractNumId w:val="24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504" w:hanging="227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410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0"/>
  </w:num>
  <w:num w:numId="16">
    <w:abstractNumId w:val="6"/>
  </w:num>
  <w:num w:numId="17">
    <w:abstractNumId w:val="4"/>
  </w:num>
  <w:num w:numId="18">
    <w:abstractNumId w:val="5"/>
  </w:num>
  <w:num w:numId="19">
    <w:abstractNumId w:val="12"/>
  </w:num>
  <w:num w:numId="20">
    <w:abstractNumId w:val="9"/>
  </w:num>
  <w:num w:numId="21">
    <w:abstractNumId w:val="14"/>
  </w:num>
  <w:num w:numId="22">
    <w:abstractNumId w:val="8"/>
  </w:num>
  <w:num w:numId="23">
    <w:abstractNumId w:val="3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Times" w:hAnsi="Times" w:hint="default"/>
        </w:rPr>
      </w:lvl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6"/>
  </w:num>
  <w:num w:numId="31">
    <w:abstractNumId w:val="11"/>
  </w:num>
  <w:num w:numId="32">
    <w:abstractNumId w:val="1"/>
  </w:num>
  <w:num w:numId="33">
    <w:abstractNumId w:val="25"/>
  </w:num>
  <w:num w:numId="34">
    <w:abstractNumId w:val="17"/>
  </w:num>
  <w:num w:numId="35">
    <w:abstractNumId w:val="28"/>
  </w:num>
  <w:num w:numId="36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linkStyles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D1804"/>
    <w:rsid w:val="00005009"/>
    <w:rsid w:val="00057D54"/>
    <w:rsid w:val="000655F9"/>
    <w:rsid w:val="00066196"/>
    <w:rsid w:val="00066D02"/>
    <w:rsid w:val="00077576"/>
    <w:rsid w:val="000824D7"/>
    <w:rsid w:val="00083292"/>
    <w:rsid w:val="000B405B"/>
    <w:rsid w:val="000B6014"/>
    <w:rsid w:val="000D1DB2"/>
    <w:rsid w:val="000F1AC6"/>
    <w:rsid w:val="00117A9E"/>
    <w:rsid w:val="00134853"/>
    <w:rsid w:val="00153E2A"/>
    <w:rsid w:val="00154B4E"/>
    <w:rsid w:val="001D2E7D"/>
    <w:rsid w:val="001E0B61"/>
    <w:rsid w:val="00223152"/>
    <w:rsid w:val="002236F9"/>
    <w:rsid w:val="0023529C"/>
    <w:rsid w:val="00243A9A"/>
    <w:rsid w:val="00253C37"/>
    <w:rsid w:val="00267848"/>
    <w:rsid w:val="0029475C"/>
    <w:rsid w:val="002A7825"/>
    <w:rsid w:val="002C2729"/>
    <w:rsid w:val="002C2963"/>
    <w:rsid w:val="002C7B62"/>
    <w:rsid w:val="002D4AC7"/>
    <w:rsid w:val="002E3BD0"/>
    <w:rsid w:val="002F0EF3"/>
    <w:rsid w:val="002F4D5B"/>
    <w:rsid w:val="0030056C"/>
    <w:rsid w:val="00320473"/>
    <w:rsid w:val="00322A78"/>
    <w:rsid w:val="00326B04"/>
    <w:rsid w:val="0038035D"/>
    <w:rsid w:val="003C5A87"/>
    <w:rsid w:val="003D21C0"/>
    <w:rsid w:val="003E777C"/>
    <w:rsid w:val="00413790"/>
    <w:rsid w:val="00453577"/>
    <w:rsid w:val="00461182"/>
    <w:rsid w:val="0047052E"/>
    <w:rsid w:val="00475D80"/>
    <w:rsid w:val="004952DB"/>
    <w:rsid w:val="004A1380"/>
    <w:rsid w:val="004A3D31"/>
    <w:rsid w:val="004A5989"/>
    <w:rsid w:val="004B090C"/>
    <w:rsid w:val="004F76BA"/>
    <w:rsid w:val="00502BC5"/>
    <w:rsid w:val="00522C80"/>
    <w:rsid w:val="005259EE"/>
    <w:rsid w:val="005431A3"/>
    <w:rsid w:val="00572A2E"/>
    <w:rsid w:val="0058693E"/>
    <w:rsid w:val="00596793"/>
    <w:rsid w:val="00597AE2"/>
    <w:rsid w:val="005A3F90"/>
    <w:rsid w:val="005B5F3D"/>
    <w:rsid w:val="005D1804"/>
    <w:rsid w:val="0061578D"/>
    <w:rsid w:val="0062455A"/>
    <w:rsid w:val="00630997"/>
    <w:rsid w:val="006334A5"/>
    <w:rsid w:val="00661E7B"/>
    <w:rsid w:val="0067392E"/>
    <w:rsid w:val="00685597"/>
    <w:rsid w:val="006D1852"/>
    <w:rsid w:val="006E32CE"/>
    <w:rsid w:val="0071383A"/>
    <w:rsid w:val="00721EBD"/>
    <w:rsid w:val="0072749F"/>
    <w:rsid w:val="00752657"/>
    <w:rsid w:val="007564DF"/>
    <w:rsid w:val="00756772"/>
    <w:rsid w:val="00764DA2"/>
    <w:rsid w:val="007B1926"/>
    <w:rsid w:val="007C04B9"/>
    <w:rsid w:val="007E3C83"/>
    <w:rsid w:val="007E7047"/>
    <w:rsid w:val="007F232D"/>
    <w:rsid w:val="008011A1"/>
    <w:rsid w:val="0084346D"/>
    <w:rsid w:val="008573D2"/>
    <w:rsid w:val="00860924"/>
    <w:rsid w:val="008A599D"/>
    <w:rsid w:val="008C729B"/>
    <w:rsid w:val="009054A7"/>
    <w:rsid w:val="00932B7D"/>
    <w:rsid w:val="009658E9"/>
    <w:rsid w:val="009A0E7E"/>
    <w:rsid w:val="009D29BB"/>
    <w:rsid w:val="009F32AB"/>
    <w:rsid w:val="00A0055D"/>
    <w:rsid w:val="00A32ED9"/>
    <w:rsid w:val="00A436BF"/>
    <w:rsid w:val="00A57B66"/>
    <w:rsid w:val="00A9306C"/>
    <w:rsid w:val="00AC11B9"/>
    <w:rsid w:val="00AD1BD1"/>
    <w:rsid w:val="00AD5767"/>
    <w:rsid w:val="00AE2218"/>
    <w:rsid w:val="00AE6A78"/>
    <w:rsid w:val="00B32260"/>
    <w:rsid w:val="00B71A83"/>
    <w:rsid w:val="00BD0E55"/>
    <w:rsid w:val="00BD41E8"/>
    <w:rsid w:val="00BE5AA3"/>
    <w:rsid w:val="00C1196C"/>
    <w:rsid w:val="00C22649"/>
    <w:rsid w:val="00C515BB"/>
    <w:rsid w:val="00C52274"/>
    <w:rsid w:val="00C666D5"/>
    <w:rsid w:val="00C700EF"/>
    <w:rsid w:val="00CA3EF0"/>
    <w:rsid w:val="00CA4049"/>
    <w:rsid w:val="00CC2EF6"/>
    <w:rsid w:val="00D40EFA"/>
    <w:rsid w:val="00D77922"/>
    <w:rsid w:val="00DA7042"/>
    <w:rsid w:val="00DC3960"/>
    <w:rsid w:val="00DC67E9"/>
    <w:rsid w:val="00DC7306"/>
    <w:rsid w:val="00DD0D55"/>
    <w:rsid w:val="00DD2BA2"/>
    <w:rsid w:val="00DD5F8B"/>
    <w:rsid w:val="00DD7AC1"/>
    <w:rsid w:val="00DE0325"/>
    <w:rsid w:val="00DF4CF2"/>
    <w:rsid w:val="00DF74B4"/>
    <w:rsid w:val="00E23138"/>
    <w:rsid w:val="00E32A08"/>
    <w:rsid w:val="00E52BA8"/>
    <w:rsid w:val="00E64761"/>
    <w:rsid w:val="00E64A7E"/>
    <w:rsid w:val="00EA6A68"/>
    <w:rsid w:val="00EB7746"/>
    <w:rsid w:val="00EC651A"/>
    <w:rsid w:val="00ED78FE"/>
    <w:rsid w:val="00EF4083"/>
    <w:rsid w:val="00F054B5"/>
    <w:rsid w:val="00F20D53"/>
    <w:rsid w:val="00F5770E"/>
    <w:rsid w:val="00F611CF"/>
    <w:rsid w:val="00F6443C"/>
    <w:rsid w:val="00FA0B9A"/>
    <w:rsid w:val="00FD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,5,6,7,8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D7"/>
    <w:pPr>
      <w:jc w:val="both"/>
    </w:pPr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Titre1">
    <w:name w:val="heading 1"/>
    <w:aliases w:val="Grand Titre,PARAG,Chapitre"/>
    <w:basedOn w:val="Normal"/>
    <w:next w:val="Normal"/>
    <w:link w:val="Titre1Car"/>
    <w:qFormat/>
    <w:rsid w:val="000824D7"/>
    <w:pPr>
      <w:numPr>
        <w:numId w:val="1"/>
      </w:numPr>
      <w:pBdr>
        <w:bottom w:val="single" w:sz="18" w:space="1" w:color="4F6228" w:themeColor="accent3" w:themeShade="80"/>
      </w:pBdr>
      <w:spacing w:before="240" w:after="120"/>
      <w:jc w:val="left"/>
      <w:outlineLvl w:val="0"/>
    </w:pPr>
    <w:rPr>
      <w:b/>
      <w:smallCaps/>
      <w:color w:val="4F6228" w:themeColor="accent3" w:themeShade="80"/>
      <w:spacing w:val="5"/>
      <w:sz w:val="32"/>
      <w:szCs w:val="32"/>
    </w:rPr>
  </w:style>
  <w:style w:type="paragraph" w:styleId="Titre2">
    <w:name w:val="heading 2"/>
    <w:aliases w:val="Sous Titre,SOUS PARA,Paragrphe"/>
    <w:basedOn w:val="Normal"/>
    <w:next w:val="Normal"/>
    <w:link w:val="Titre2Car"/>
    <w:unhideWhenUsed/>
    <w:qFormat/>
    <w:rsid w:val="000824D7"/>
    <w:pPr>
      <w:numPr>
        <w:numId w:val="6"/>
      </w:numPr>
      <w:shd w:val="clear" w:color="auto" w:fill="BFBFBF" w:themeFill="background1" w:themeFillShade="BF"/>
      <w:spacing w:before="120" w:after="12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aliases w:val="Paragraphe,Sous-Paragraphe"/>
    <w:basedOn w:val="Normal"/>
    <w:next w:val="Normal"/>
    <w:link w:val="Titre3Car"/>
    <w:unhideWhenUsed/>
    <w:qFormat/>
    <w:rsid w:val="000824D7"/>
    <w:pPr>
      <w:numPr>
        <w:numId w:val="3"/>
      </w:numPr>
      <w:spacing w:before="120" w:after="40"/>
      <w:ind w:left="714" w:hanging="357"/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aliases w:val="Sous Paragraphe"/>
    <w:basedOn w:val="Normal"/>
    <w:next w:val="Normal"/>
    <w:link w:val="Titre4Car"/>
    <w:unhideWhenUsed/>
    <w:qFormat/>
    <w:rsid w:val="000824D7"/>
    <w:pPr>
      <w:numPr>
        <w:numId w:val="4"/>
      </w:numPr>
      <w:spacing w:before="120" w:after="40"/>
      <w:jc w:val="left"/>
      <w:outlineLvl w:val="3"/>
    </w:pPr>
    <w:rPr>
      <w:b/>
      <w:i/>
      <w:smallCaps/>
      <w:color w:val="00B050"/>
      <w:spacing w:val="10"/>
      <w:sz w:val="24"/>
      <w:szCs w:val="22"/>
    </w:rPr>
  </w:style>
  <w:style w:type="paragraph" w:styleId="Titre5">
    <w:name w:val="heading 5"/>
    <w:aliases w:val="Alinea"/>
    <w:basedOn w:val="Normal"/>
    <w:next w:val="Normal"/>
    <w:link w:val="Titre5Car"/>
    <w:unhideWhenUsed/>
    <w:qFormat/>
    <w:rsid w:val="000824D7"/>
    <w:pPr>
      <w:numPr>
        <w:numId w:val="2"/>
      </w:numPr>
      <w:spacing w:before="120"/>
      <w:jc w:val="left"/>
      <w:outlineLvl w:val="4"/>
    </w:pPr>
    <w:rPr>
      <w:i/>
      <w:smallCaps/>
      <w:color w:val="000000" w:themeColor="text1"/>
      <w:spacing w:val="10"/>
      <w:szCs w:val="26"/>
      <w:u w:val="dotted"/>
    </w:rPr>
  </w:style>
  <w:style w:type="paragraph" w:styleId="Titre6">
    <w:name w:val="heading 6"/>
    <w:aliases w:val="remarque,Questions,Theoreme"/>
    <w:basedOn w:val="Normal"/>
    <w:next w:val="Normal"/>
    <w:link w:val="Titre6Car"/>
    <w:unhideWhenUsed/>
    <w:qFormat/>
    <w:rsid w:val="000824D7"/>
    <w:pPr>
      <w:shd w:val="clear" w:color="auto" w:fill="E5DFEC" w:themeFill="accent4" w:themeFillTint="33"/>
      <w:jc w:val="left"/>
      <w:outlineLvl w:val="5"/>
    </w:pPr>
    <w:rPr>
      <w:color w:val="002060"/>
    </w:rPr>
  </w:style>
  <w:style w:type="paragraph" w:styleId="Titre7">
    <w:name w:val="heading 7"/>
    <w:aliases w:val="réponses,Réponses"/>
    <w:basedOn w:val="Normal"/>
    <w:next w:val="Normal"/>
    <w:link w:val="Titre7Car"/>
    <w:unhideWhenUsed/>
    <w:qFormat/>
    <w:rsid w:val="000824D7"/>
    <w:pPr>
      <w:outlineLvl w:val="6"/>
    </w:pPr>
    <w:rPr>
      <w:color w:val="006600"/>
      <w:szCs w:val="22"/>
    </w:rPr>
  </w:style>
  <w:style w:type="paragraph" w:styleId="Titre8">
    <w:name w:val="heading 8"/>
    <w:aliases w:val="Faux-titre,Réponses Masquées"/>
    <w:basedOn w:val="Normal"/>
    <w:next w:val="Normal"/>
    <w:link w:val="Titre8Car"/>
    <w:unhideWhenUsed/>
    <w:qFormat/>
    <w:rsid w:val="000824D7"/>
    <w:pPr>
      <w:outlineLvl w:val="7"/>
    </w:pPr>
    <w:rPr>
      <w:color w:val="C00000"/>
      <w:spacing w:val="20"/>
      <w:sz w:val="24"/>
      <w:u w:val="dotted" w:color="000000" w:themeColor="text1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0824D7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FF99"/>
      <w:jc w:val="center"/>
      <w:outlineLvl w:val="8"/>
    </w:pPr>
    <w:rPr>
      <w:b/>
      <w:i/>
      <w:smallCaps/>
      <w:color w:val="C00000"/>
    </w:rPr>
  </w:style>
  <w:style w:type="character" w:default="1" w:styleId="Policepardfaut">
    <w:name w:val="Default Paragraph Font"/>
    <w:uiPriority w:val="1"/>
    <w:semiHidden/>
    <w:unhideWhenUsed/>
    <w:rsid w:val="000824D7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824D7"/>
  </w:style>
  <w:style w:type="paragraph" w:styleId="Notedebasdepage">
    <w:name w:val="footnote text"/>
    <w:basedOn w:val="Normal"/>
    <w:semiHidden/>
    <w:rsid w:val="006334A5"/>
  </w:style>
  <w:style w:type="paragraph" w:styleId="En-tte">
    <w:name w:val="header"/>
    <w:basedOn w:val="Normal"/>
    <w:link w:val="En-tteCar"/>
    <w:unhideWhenUsed/>
    <w:rsid w:val="000824D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nhideWhenUsed/>
    <w:rsid w:val="000824D7"/>
    <w:pPr>
      <w:tabs>
        <w:tab w:val="center" w:pos="4536"/>
        <w:tab w:val="right" w:pos="9072"/>
      </w:tabs>
    </w:pPr>
  </w:style>
  <w:style w:type="paragraph" w:customStyle="1" w:styleId="Remarque">
    <w:name w:val="Remarque"/>
    <w:basedOn w:val="Normal"/>
    <w:autoRedefine/>
    <w:rsid w:val="006334A5"/>
  </w:style>
  <w:style w:type="character" w:styleId="Numrodepage">
    <w:name w:val="page number"/>
    <w:basedOn w:val="Policepardfaut"/>
    <w:semiHidden/>
    <w:rsid w:val="006334A5"/>
  </w:style>
  <w:style w:type="paragraph" w:styleId="Corpsdetexte">
    <w:name w:val="Body Text"/>
    <w:basedOn w:val="Normal"/>
    <w:rsid w:val="006334A5"/>
    <w:rPr>
      <w:b/>
      <w:i/>
    </w:rPr>
  </w:style>
  <w:style w:type="paragraph" w:customStyle="1" w:styleId="Style1">
    <w:name w:val="Style1"/>
    <w:basedOn w:val="Normal"/>
    <w:next w:val="Normal"/>
    <w:rsid w:val="006334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Sujet">
    <w:name w:val="Sujet"/>
    <w:basedOn w:val="Normal"/>
    <w:next w:val="Normal"/>
    <w:rsid w:val="006334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i/>
      <w:sz w:val="24"/>
    </w:rPr>
  </w:style>
  <w:style w:type="paragraph" w:styleId="TM2">
    <w:name w:val="toc 2"/>
    <w:basedOn w:val="Normal"/>
    <w:next w:val="Normal"/>
    <w:autoRedefine/>
    <w:semiHidden/>
    <w:rsid w:val="00DD2BA2"/>
    <w:pPr>
      <w:spacing w:before="120"/>
      <w:ind w:left="200"/>
    </w:pPr>
    <w:rPr>
      <w:rFonts w:ascii="Times New Roman" w:hAnsi="Times New Roman"/>
      <w:b/>
    </w:rPr>
  </w:style>
  <w:style w:type="paragraph" w:styleId="TM3">
    <w:name w:val="toc 3"/>
    <w:basedOn w:val="Normal"/>
    <w:next w:val="Normal"/>
    <w:autoRedefine/>
    <w:semiHidden/>
    <w:rsid w:val="00DD2BA2"/>
    <w:pPr>
      <w:ind w:left="400"/>
    </w:pPr>
    <w:rPr>
      <w:rFonts w:ascii="Times New Roman" w:hAnsi="Times New Roman"/>
    </w:rPr>
  </w:style>
  <w:style w:type="character" w:customStyle="1" w:styleId="Titre2Car">
    <w:name w:val="Titre 2 Car"/>
    <w:aliases w:val="Sous Titre Car,SOUS PARA Car,Paragrphe Car"/>
    <w:basedOn w:val="Policepardfaut"/>
    <w:link w:val="Titre2"/>
    <w:rsid w:val="000824D7"/>
    <w:rPr>
      <w:rFonts w:asciiTheme="minorHAnsi" w:eastAsiaTheme="minorEastAsia" w:hAnsiTheme="minorHAnsi" w:cstheme="minorBidi"/>
      <w:b/>
      <w:smallCaps/>
      <w:spacing w:val="5"/>
      <w:sz w:val="28"/>
      <w:szCs w:val="28"/>
      <w:shd w:val="clear" w:color="auto" w:fill="BFBFBF" w:themeFill="background1" w:themeFillShade="BF"/>
      <w:lang w:eastAsia="en-US" w:bidi="en-US"/>
    </w:rPr>
  </w:style>
  <w:style w:type="character" w:customStyle="1" w:styleId="Titre1Car">
    <w:name w:val="Titre 1 Car"/>
    <w:aliases w:val="Grand Titre Car,PARAG Car,Chapitre Car"/>
    <w:basedOn w:val="Policepardfaut"/>
    <w:link w:val="Titre1"/>
    <w:rsid w:val="000824D7"/>
    <w:rPr>
      <w:rFonts w:asciiTheme="minorHAnsi" w:eastAsiaTheme="minorEastAsia" w:hAnsiTheme="minorHAnsi" w:cstheme="minorBidi"/>
      <w:b/>
      <w:smallCaps/>
      <w:color w:val="4F6228" w:themeColor="accent3" w:themeShade="80"/>
      <w:spacing w:val="5"/>
      <w:sz w:val="32"/>
      <w:szCs w:val="32"/>
      <w:lang w:eastAsia="en-US" w:bidi="en-US"/>
    </w:rPr>
  </w:style>
  <w:style w:type="paragraph" w:styleId="Titre">
    <w:name w:val="Title"/>
    <w:aliases w:val="Faux Titre"/>
    <w:basedOn w:val="Normal"/>
    <w:next w:val="Normal"/>
    <w:link w:val="TitreCar"/>
    <w:uiPriority w:val="10"/>
    <w:qFormat/>
    <w:rsid w:val="000824D7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aliases w:val="Faux Titre Car"/>
    <w:basedOn w:val="Policepardfaut"/>
    <w:link w:val="Titre"/>
    <w:uiPriority w:val="10"/>
    <w:rsid w:val="000824D7"/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24D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0824D7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table" w:styleId="Grilledutableau">
    <w:name w:val="Table Grid"/>
    <w:basedOn w:val="TableauNormal"/>
    <w:rsid w:val="000824D7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0824D7"/>
    <w:rPr>
      <w:rFonts w:asciiTheme="minorHAnsi" w:eastAsiaTheme="minorEastAsia" w:hAnsiTheme="minorHAnsi" w:cstheme="minorBidi"/>
      <w:sz w:val="22"/>
      <w:lang w:eastAsia="en-US" w:bidi="en-US"/>
    </w:rPr>
  </w:style>
  <w:style w:type="character" w:customStyle="1" w:styleId="PieddepageCar">
    <w:name w:val="Pied de page Car"/>
    <w:basedOn w:val="Policepardfaut"/>
    <w:link w:val="Pieddepage"/>
    <w:uiPriority w:val="99"/>
    <w:rsid w:val="000824D7"/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4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4D7"/>
    <w:rPr>
      <w:rFonts w:ascii="Tahoma" w:eastAsiaTheme="minorEastAsia" w:hAnsi="Tahoma" w:cs="Tahoma"/>
      <w:sz w:val="16"/>
      <w:szCs w:val="16"/>
      <w:lang w:eastAsia="en-US" w:bidi="en-US"/>
    </w:rPr>
  </w:style>
  <w:style w:type="character" w:customStyle="1" w:styleId="Titre7Car">
    <w:name w:val="Titre 7 Car"/>
    <w:aliases w:val="réponses Car,Réponses Car"/>
    <w:basedOn w:val="Policepardfaut"/>
    <w:link w:val="Titre7"/>
    <w:uiPriority w:val="9"/>
    <w:rsid w:val="000824D7"/>
    <w:rPr>
      <w:rFonts w:asciiTheme="minorHAnsi" w:eastAsiaTheme="minorEastAsia" w:hAnsiTheme="minorHAnsi" w:cstheme="minorBidi"/>
      <w:color w:val="006600"/>
      <w:sz w:val="22"/>
      <w:szCs w:val="22"/>
      <w:lang w:eastAsia="en-US" w:bidi="en-US"/>
    </w:rPr>
  </w:style>
  <w:style w:type="paragraph" w:styleId="Paragraphedeliste">
    <w:name w:val="List Paragraph"/>
    <w:basedOn w:val="Normal"/>
    <w:uiPriority w:val="34"/>
    <w:qFormat/>
    <w:rsid w:val="000824D7"/>
    <w:pPr>
      <w:ind w:left="720"/>
      <w:contextualSpacing/>
    </w:pPr>
  </w:style>
  <w:style w:type="character" w:styleId="lev">
    <w:name w:val="Strong"/>
    <w:uiPriority w:val="22"/>
    <w:qFormat/>
    <w:rsid w:val="000824D7"/>
    <w:rPr>
      <w:b/>
      <w:color w:val="C0504D" w:themeColor="accent2"/>
    </w:rPr>
  </w:style>
  <w:style w:type="character" w:customStyle="1" w:styleId="Titre3Car">
    <w:name w:val="Titre 3 Car"/>
    <w:aliases w:val="Paragraphe Car,Sous-Paragraphe Car"/>
    <w:basedOn w:val="Policepardfaut"/>
    <w:link w:val="Titre3"/>
    <w:uiPriority w:val="9"/>
    <w:rsid w:val="000824D7"/>
    <w:rPr>
      <w:rFonts w:asciiTheme="minorHAnsi" w:eastAsiaTheme="minorEastAsia" w:hAnsiTheme="minorHAnsi" w:cstheme="minorBidi"/>
      <w:b/>
      <w:i/>
      <w:smallCaps/>
      <w:color w:val="C00000"/>
      <w:spacing w:val="5"/>
      <w:sz w:val="24"/>
      <w:szCs w:val="24"/>
      <w:lang w:eastAsia="en-US" w:bidi="en-US"/>
    </w:rPr>
  </w:style>
  <w:style w:type="character" w:customStyle="1" w:styleId="Titre4Car">
    <w:name w:val="Titre 4 Car"/>
    <w:aliases w:val="Sous Paragraphe Car"/>
    <w:basedOn w:val="Policepardfaut"/>
    <w:link w:val="Titre4"/>
    <w:rsid w:val="000824D7"/>
    <w:rPr>
      <w:rFonts w:asciiTheme="minorHAnsi" w:eastAsiaTheme="minorEastAsia" w:hAnsiTheme="minorHAnsi" w:cstheme="minorBidi"/>
      <w:b/>
      <w:i/>
      <w:smallCaps/>
      <w:color w:val="00B050"/>
      <w:spacing w:val="10"/>
      <w:sz w:val="24"/>
      <w:szCs w:val="22"/>
      <w:lang w:eastAsia="en-US" w:bidi="en-US"/>
    </w:rPr>
  </w:style>
  <w:style w:type="character" w:customStyle="1" w:styleId="Titre5Car">
    <w:name w:val="Titre 5 Car"/>
    <w:aliases w:val="Alinea Car"/>
    <w:basedOn w:val="Policepardfaut"/>
    <w:link w:val="Titre5"/>
    <w:uiPriority w:val="9"/>
    <w:rsid w:val="000824D7"/>
    <w:rPr>
      <w:rFonts w:asciiTheme="minorHAnsi" w:eastAsiaTheme="minorEastAsia" w:hAnsiTheme="minorHAnsi" w:cstheme="minorBidi"/>
      <w:i/>
      <w:smallCaps/>
      <w:color w:val="000000" w:themeColor="text1"/>
      <w:spacing w:val="10"/>
      <w:sz w:val="22"/>
      <w:szCs w:val="26"/>
      <w:u w:val="dotted"/>
      <w:lang w:eastAsia="en-US" w:bidi="en-US"/>
    </w:rPr>
  </w:style>
  <w:style w:type="character" w:customStyle="1" w:styleId="Titre6Car">
    <w:name w:val="Titre 6 Car"/>
    <w:aliases w:val="remarque Car,Questions Car,Theoreme Car"/>
    <w:basedOn w:val="Policepardfaut"/>
    <w:link w:val="Titre6"/>
    <w:rsid w:val="000824D7"/>
    <w:rPr>
      <w:rFonts w:asciiTheme="minorHAnsi" w:eastAsiaTheme="minorEastAsia" w:hAnsiTheme="minorHAnsi" w:cstheme="minorBidi"/>
      <w:color w:val="002060"/>
      <w:sz w:val="22"/>
      <w:shd w:val="clear" w:color="auto" w:fill="E5DFEC" w:themeFill="accent4" w:themeFillTint="33"/>
      <w:lang w:eastAsia="en-US" w:bidi="en-US"/>
    </w:rPr>
  </w:style>
  <w:style w:type="character" w:customStyle="1" w:styleId="Titre8Car">
    <w:name w:val="Titre 8 Car"/>
    <w:aliases w:val="Faux-titre Car,Réponses Masquées Car"/>
    <w:basedOn w:val="Policepardfaut"/>
    <w:link w:val="Titre8"/>
    <w:uiPriority w:val="9"/>
    <w:rsid w:val="000824D7"/>
    <w:rPr>
      <w:rFonts w:asciiTheme="minorHAnsi" w:eastAsiaTheme="minorEastAsia" w:hAnsiTheme="minorHAnsi" w:cstheme="minorBidi"/>
      <w:color w:val="C00000"/>
      <w:spacing w:val="2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uiPriority w:val="9"/>
    <w:rsid w:val="000824D7"/>
    <w:rPr>
      <w:rFonts w:asciiTheme="minorHAnsi" w:eastAsiaTheme="minorEastAsia" w:hAnsiTheme="minorHAnsi" w:cstheme="minorBidi"/>
      <w:b/>
      <w:i/>
      <w:smallCaps/>
      <w:color w:val="C00000"/>
      <w:sz w:val="22"/>
      <w:shd w:val="clear" w:color="auto" w:fill="FFFF99"/>
      <w:lang w:eastAsia="en-US" w:bidi="en-US"/>
    </w:rPr>
  </w:style>
  <w:style w:type="paragraph" w:styleId="Lgende">
    <w:name w:val="caption"/>
    <w:basedOn w:val="Normal"/>
    <w:next w:val="Normal"/>
    <w:uiPriority w:val="35"/>
    <w:unhideWhenUsed/>
    <w:qFormat/>
    <w:rsid w:val="000824D7"/>
    <w:rPr>
      <w:b/>
      <w:bCs/>
      <w:caps/>
      <w:sz w:val="16"/>
      <w:szCs w:val="18"/>
    </w:rPr>
  </w:style>
  <w:style w:type="character" w:styleId="Accentuation">
    <w:name w:val="Emphasis"/>
    <w:uiPriority w:val="20"/>
    <w:qFormat/>
    <w:rsid w:val="000824D7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0824D7"/>
  </w:style>
  <w:style w:type="paragraph" w:styleId="Citation">
    <w:name w:val="Quote"/>
    <w:basedOn w:val="Normal"/>
    <w:next w:val="Normal"/>
    <w:link w:val="CitationCar"/>
    <w:uiPriority w:val="29"/>
    <w:qFormat/>
    <w:rsid w:val="000824D7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0824D7"/>
    <w:rPr>
      <w:rFonts w:asciiTheme="minorHAnsi" w:eastAsiaTheme="minorEastAsia" w:hAnsiTheme="minorHAnsi" w:cstheme="minorBidi"/>
      <w:i/>
      <w:sz w:val="22"/>
      <w:lang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4D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4D7"/>
    <w:rPr>
      <w:rFonts w:asciiTheme="minorHAnsi" w:eastAsiaTheme="minorEastAsia" w:hAnsiTheme="minorHAnsi" w:cstheme="minorBidi"/>
      <w:b/>
      <w:i/>
      <w:color w:val="FFFFFF" w:themeColor="background1"/>
      <w:sz w:val="22"/>
      <w:shd w:val="clear" w:color="auto" w:fill="C0504D" w:themeFill="accent2"/>
      <w:lang w:eastAsia="en-US" w:bidi="en-US"/>
    </w:rPr>
  </w:style>
  <w:style w:type="character" w:styleId="Emphaseple">
    <w:name w:val="Subtle Emphasis"/>
    <w:uiPriority w:val="19"/>
    <w:qFormat/>
    <w:rsid w:val="000824D7"/>
    <w:rPr>
      <w:i/>
    </w:rPr>
  </w:style>
  <w:style w:type="character" w:styleId="Emphaseintense">
    <w:name w:val="Intense Emphasis"/>
    <w:uiPriority w:val="21"/>
    <w:qFormat/>
    <w:rsid w:val="000824D7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0824D7"/>
    <w:rPr>
      <w:b/>
    </w:rPr>
  </w:style>
  <w:style w:type="character" w:styleId="Rfrenceintense">
    <w:name w:val="Intense Reference"/>
    <w:uiPriority w:val="32"/>
    <w:qFormat/>
    <w:rsid w:val="000824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0824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4D7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824D7"/>
    <w:rPr>
      <w:rFonts w:asciiTheme="minorHAnsi" w:eastAsiaTheme="minorEastAsia" w:hAnsiTheme="minorHAnsi" w:cstheme="minorBidi"/>
      <w:sz w:val="22"/>
      <w:lang w:eastAsia="en-US" w:bidi="en-US"/>
    </w:rPr>
  </w:style>
  <w:style w:type="character" w:styleId="Textedelespacerserv">
    <w:name w:val="Placeholder Text"/>
    <w:basedOn w:val="Policepardfaut"/>
    <w:uiPriority w:val="99"/>
    <w:semiHidden/>
    <w:rsid w:val="000824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824D7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0824D7"/>
    <w:rPr>
      <w:color w:val="0000FF"/>
      <w:u w:val="single"/>
    </w:rPr>
  </w:style>
  <w:style w:type="paragraph" w:customStyle="1" w:styleId="textetsa">
    <w:name w:val="texte tsa"/>
    <w:basedOn w:val="Normal"/>
    <w:rsid w:val="000824D7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0824D7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0824D7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0824D7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0824D7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0824D7"/>
    <w:pPr>
      <w:widowControl w:val="0"/>
      <w:tabs>
        <w:tab w:val="num" w:pos="113"/>
        <w:tab w:val="left" w:pos="294"/>
      </w:tabs>
      <w:spacing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0824D7"/>
    <w:rPr>
      <w:rFonts w:ascii="Arial" w:hAnsi="Arial"/>
      <w:color w:val="FFFFFF" w:themeColor="background1"/>
      <w:szCs w:val="24"/>
    </w:rPr>
  </w:style>
  <w:style w:type="table" w:customStyle="1" w:styleId="Trameclaire-Accent11">
    <w:name w:val="Trame claire - Accent 11"/>
    <w:basedOn w:val="TableauNormal"/>
    <w:uiPriority w:val="60"/>
    <w:rsid w:val="000824D7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12">
    <w:name w:val="Trame moyenne 12"/>
    <w:basedOn w:val="TableauNormal"/>
    <w:uiPriority w:val="63"/>
    <w:rsid w:val="00A436BF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2">
    <w:name w:val="Liste claire - Accent 12"/>
    <w:basedOn w:val="TableauNormal"/>
    <w:next w:val="Listeclaire-Accent13"/>
    <w:uiPriority w:val="61"/>
    <w:rsid w:val="00A436BF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2">
    <w:name w:val="Trame claire - Accent 12"/>
    <w:basedOn w:val="TableauNormal"/>
    <w:next w:val="Trameclaire-Accent13"/>
    <w:uiPriority w:val="60"/>
    <w:rsid w:val="00A436BF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3">
    <w:name w:val="Trame moyenne 13"/>
    <w:basedOn w:val="TableauNormal"/>
    <w:uiPriority w:val="63"/>
    <w:rsid w:val="00EC651A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3">
    <w:name w:val="Liste claire - Accent 13"/>
    <w:basedOn w:val="TableauNormal"/>
    <w:next w:val="Listeclaire-Accent14"/>
    <w:uiPriority w:val="61"/>
    <w:rsid w:val="00EC651A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3">
    <w:name w:val="Trame claire - Accent 13"/>
    <w:basedOn w:val="TableauNormal"/>
    <w:next w:val="Trameclaire-Accent14"/>
    <w:uiPriority w:val="60"/>
    <w:rsid w:val="00EC651A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4">
    <w:name w:val="Trame moyenne 14"/>
    <w:basedOn w:val="TableauNormal"/>
    <w:uiPriority w:val="63"/>
    <w:rsid w:val="00AD5767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4">
    <w:name w:val="Liste claire - Accent 14"/>
    <w:basedOn w:val="TableauNormal"/>
    <w:next w:val="Listeclaire-Accent15"/>
    <w:uiPriority w:val="61"/>
    <w:rsid w:val="00AD5767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4">
    <w:name w:val="Trame claire - Accent 14"/>
    <w:basedOn w:val="TableauNormal"/>
    <w:next w:val="Trameclaire-Accent15"/>
    <w:uiPriority w:val="60"/>
    <w:rsid w:val="00AD5767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5">
    <w:name w:val="Trame moyenne 15"/>
    <w:basedOn w:val="TableauNormal"/>
    <w:uiPriority w:val="63"/>
    <w:rsid w:val="00F5770E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5">
    <w:name w:val="Liste claire - Accent 15"/>
    <w:basedOn w:val="TableauNormal"/>
    <w:next w:val="Listeclaire-Accent16"/>
    <w:uiPriority w:val="61"/>
    <w:rsid w:val="00F5770E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5">
    <w:name w:val="Trame claire - Accent 15"/>
    <w:basedOn w:val="TableauNormal"/>
    <w:next w:val="Trameclaire-Accent16"/>
    <w:uiPriority w:val="60"/>
    <w:rsid w:val="00F5770E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2">
    <w:name w:val="Style2"/>
    <w:basedOn w:val="Normal"/>
    <w:qFormat/>
    <w:rsid w:val="000824D7"/>
    <w:pPr>
      <w:pBdr>
        <w:bottom w:val="single" w:sz="4" w:space="1" w:color="auto"/>
      </w:pBdr>
    </w:pPr>
  </w:style>
  <w:style w:type="table" w:customStyle="1" w:styleId="Tramemoyenne16">
    <w:name w:val="Trame moyenne 16"/>
    <w:basedOn w:val="TableauNormal"/>
    <w:uiPriority w:val="63"/>
    <w:rsid w:val="00FA0B9A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6">
    <w:name w:val="Liste claire - Accent 16"/>
    <w:basedOn w:val="TableauNormal"/>
    <w:uiPriority w:val="61"/>
    <w:rsid w:val="00FA0B9A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6">
    <w:name w:val="Trame claire - Accent 16"/>
    <w:basedOn w:val="TableauNormal"/>
    <w:uiPriority w:val="60"/>
    <w:rsid w:val="00FA0B9A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824D7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824D7"/>
    <w:rPr>
      <w:rFonts w:ascii="Tahoma" w:eastAsiaTheme="minorEastAsia" w:hAnsi="Tahoma" w:cs="Tahoma"/>
      <w:sz w:val="16"/>
      <w:szCs w:val="16"/>
      <w:lang w:eastAsia="en-US" w:bidi="en-US"/>
    </w:rPr>
  </w:style>
  <w:style w:type="paragraph" w:customStyle="1" w:styleId="puces">
    <w:name w:val="puces"/>
    <w:basedOn w:val="Normal"/>
    <w:rsid w:val="007F232D"/>
    <w:pPr>
      <w:spacing w:after="40"/>
    </w:pPr>
    <w:rPr>
      <w:rFonts w:ascii="Arial" w:eastAsia="Times New Roman" w:hAnsi="Arial" w:cs="Times New Roman"/>
      <w:spacing w:val="4"/>
      <w:sz w:val="20"/>
      <w:lang w:eastAsia="fr-FR" w:bidi="ar-SA"/>
    </w:rPr>
  </w:style>
  <w:style w:type="paragraph" w:styleId="Retraitcorpsdetexte2">
    <w:name w:val="Body Text Indent 2"/>
    <w:basedOn w:val="Normal"/>
    <w:link w:val="Retraitcorpsdetexte2Car"/>
    <w:rsid w:val="007F232D"/>
    <w:rPr>
      <w:rFonts w:ascii="Arial" w:eastAsia="Times New Roman" w:hAnsi="Arial" w:cs="Times New Roman"/>
      <w:sz w:val="20"/>
      <w:lang w:eastAsia="fr-FR" w:bidi="ar-SA"/>
    </w:rPr>
  </w:style>
  <w:style w:type="character" w:customStyle="1" w:styleId="Retraitcorpsdetexte2Car">
    <w:name w:val="Retrait corps de texte 2 Car"/>
    <w:basedOn w:val="Policepardfaut"/>
    <w:link w:val="Retraitcorpsdetexte2"/>
    <w:rsid w:val="007F232D"/>
    <w:rPr>
      <w:rFonts w:ascii="Arial" w:hAnsi="Arial"/>
    </w:rPr>
  </w:style>
  <w:style w:type="paragraph" w:styleId="Retraitcorpsdetexte">
    <w:name w:val="Body Text Indent"/>
    <w:basedOn w:val="Normal"/>
    <w:link w:val="RetraitcorpsdetexteCar"/>
    <w:rsid w:val="007F232D"/>
    <w:pPr>
      <w:tabs>
        <w:tab w:val="left" w:pos="7513"/>
      </w:tabs>
      <w:ind w:left="1134"/>
    </w:pPr>
    <w:rPr>
      <w:rFonts w:ascii="Arial" w:eastAsia="Times New Roman" w:hAnsi="Arial" w:cs="Times New Roman"/>
      <w:i/>
      <w:sz w:val="20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rsid w:val="007F232D"/>
    <w:rPr>
      <w:rFonts w:ascii="Arial" w:hAnsi="Arial"/>
      <w:i/>
    </w:rPr>
  </w:style>
  <w:style w:type="paragraph" w:styleId="Retraitcorpsdetexte3">
    <w:name w:val="Body Text Indent 3"/>
    <w:basedOn w:val="Normal"/>
    <w:link w:val="Retraitcorpsdetexte3Car"/>
    <w:rsid w:val="007F232D"/>
    <w:pPr>
      <w:tabs>
        <w:tab w:val="left" w:pos="7513"/>
      </w:tabs>
      <w:ind w:left="1276"/>
    </w:pPr>
    <w:rPr>
      <w:rFonts w:ascii="Arial" w:eastAsia="Times New Roman" w:hAnsi="Arial" w:cs="Times New Roman"/>
      <w:i/>
      <w:sz w:val="20"/>
      <w:lang w:eastAsia="fr-FR" w:bidi="ar-SA"/>
    </w:rPr>
  </w:style>
  <w:style w:type="character" w:customStyle="1" w:styleId="Retraitcorpsdetexte3Car">
    <w:name w:val="Retrait corps de texte 3 Car"/>
    <w:basedOn w:val="Policepardfaut"/>
    <w:link w:val="Retraitcorpsdetexte3"/>
    <w:rsid w:val="007F232D"/>
    <w:rPr>
      <w:rFonts w:ascii="Arial" w:hAnsi="Arial"/>
      <w:i/>
    </w:rPr>
  </w:style>
  <w:style w:type="paragraph" w:customStyle="1" w:styleId="Intitul">
    <w:name w:val="Intitulé"/>
    <w:basedOn w:val="Normal"/>
    <w:next w:val="Normal"/>
    <w:rsid w:val="009D29BB"/>
    <w:pPr>
      <w:spacing w:before="120" w:after="360"/>
      <w:jc w:val="center"/>
    </w:pPr>
    <w:rPr>
      <w:rFonts w:ascii="Arial" w:eastAsia="Times New Roman" w:hAnsi="Arial" w:cs="Times New Roman"/>
      <w:spacing w:val="6"/>
      <w:kern w:val="28"/>
      <w:sz w:val="52"/>
      <w:szCs w:val="24"/>
      <w:u w:val="thick"/>
      <w:lang w:eastAsia="fr-FR" w:bidi="ar-SA"/>
    </w:rPr>
  </w:style>
  <w:style w:type="table" w:styleId="Tramemoyenne1">
    <w:name w:val="Medium Shading 1"/>
    <w:basedOn w:val="TableauNormal"/>
    <w:uiPriority w:val="63"/>
    <w:rsid w:val="00267848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267848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267848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Modele-TP-X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Modele-TP-XP.dotx</Template>
  <TotalTime>24</TotalTime>
  <Pages>6</Pages>
  <Words>2021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surveillé n° 2.</vt:lpstr>
    </vt:vector>
  </TitlesOfParts>
  <Company/>
  <LinksUpToDate>false</LinksUpToDate>
  <CharactersWithSpaces>13113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surveillé n° 2.</dc:title>
  <dc:creator>JEAN-PIERRE</dc:creator>
  <cp:lastModifiedBy>JPP</cp:lastModifiedBy>
  <cp:revision>12</cp:revision>
  <cp:lastPrinted>2013-09-22T17:29:00Z</cp:lastPrinted>
  <dcterms:created xsi:type="dcterms:W3CDTF">2013-09-22T17:05:00Z</dcterms:created>
  <dcterms:modified xsi:type="dcterms:W3CDTF">2013-09-22T17:30:00Z</dcterms:modified>
</cp:coreProperties>
</file>