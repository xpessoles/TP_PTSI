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32D" w:rsidRPr="005431A3" w:rsidRDefault="0067392E" w:rsidP="007F232D">
      <w:pPr>
        <w:pStyle w:val="Titre1"/>
      </w:pPr>
      <w:r w:rsidRPr="005431A3">
        <w:t>Étude</w:t>
      </w:r>
      <w:r w:rsidR="00243A9A" w:rsidRPr="005431A3">
        <w:t xml:space="preserve"> Globale </w:t>
      </w:r>
    </w:p>
    <w:p w:rsidR="007F232D" w:rsidRPr="005431A3" w:rsidRDefault="0067392E" w:rsidP="0067392E">
      <w:pPr>
        <w:pStyle w:val="Titre2"/>
      </w:pPr>
      <w:r w:rsidRPr="005431A3">
        <w:t xml:space="preserve">Objectifs </w:t>
      </w:r>
    </w:p>
    <w:p w:rsidR="007F232D" w:rsidRPr="005431A3" w:rsidRDefault="0067392E" w:rsidP="007F232D">
      <w:r w:rsidRPr="005431A3">
        <w:sym w:font="Symbol" w:char="F0B7"/>
      </w:r>
      <w:r w:rsidRPr="005431A3">
        <w:t xml:space="preserve"> </w:t>
      </w:r>
      <w:r w:rsidR="007F232D" w:rsidRPr="005431A3">
        <w:t>Pour une sécurité et un confort de conduite accrus, la commande de pivotement des roues d’un véhicule automobile doit être assistée (l’effort nécessaire pour le braquage des roues est fourni principalement par l’assistance de direction et non par le conducteur). Le système conçu par Citroën, appelé DIRAVI, utilise un dispositif hydraulique asservi.</w:t>
      </w:r>
    </w:p>
    <w:p w:rsidR="0067392E" w:rsidRPr="005431A3" w:rsidRDefault="0067392E" w:rsidP="007F232D"/>
    <w:p w:rsidR="007F232D" w:rsidRPr="005431A3" w:rsidRDefault="0067392E" w:rsidP="007F232D">
      <w:r w:rsidRPr="005431A3">
        <w:sym w:font="Symbol" w:char="F0B7"/>
      </w:r>
      <w:r w:rsidRPr="005431A3">
        <w:t xml:space="preserve"> </w:t>
      </w:r>
      <w:r w:rsidR="007F232D" w:rsidRPr="005431A3">
        <w:t>On se propose dans</w:t>
      </w:r>
      <w:r w:rsidRPr="005431A3">
        <w:t xml:space="preserve"> ce TP de mettre en évidence certaines</w:t>
      </w:r>
      <w:r w:rsidR="007F232D" w:rsidRPr="005431A3">
        <w:t xml:space="preserve"> fonctions et particularités de la direction assistée DIRAVI à partir de manipulations et de relevés de mesure</w:t>
      </w:r>
      <w:r w:rsidRPr="005431A3">
        <w:t>.</w:t>
      </w:r>
    </w:p>
    <w:p w:rsidR="007F232D" w:rsidRPr="005431A3" w:rsidRDefault="007F232D" w:rsidP="007F232D">
      <w:pPr>
        <w:pStyle w:val="Titre3"/>
      </w:pPr>
      <w:r w:rsidRPr="005431A3">
        <w:t>Fonction globale d’une direction</w:t>
      </w:r>
    </w:p>
    <w:p w:rsidR="007F232D" w:rsidRPr="005431A3" w:rsidRDefault="00C666D5" w:rsidP="007F232D">
      <w:pPr>
        <w:jc w:val="center"/>
      </w:pPr>
      <w:r w:rsidRPr="00C666D5">
        <w:rPr>
          <w:noProof/>
          <w:lang w:eastAsia="fr-FR" w:bidi="ar-SA"/>
        </w:rPr>
        <w:drawing>
          <wp:inline distT="0" distB="0" distL="0" distR="0">
            <wp:extent cx="3082329" cy="920261"/>
            <wp:effectExtent l="19050" t="0" r="3771"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cstate="print"/>
                    <a:srcRect/>
                    <a:stretch>
                      <a:fillRect/>
                    </a:stretch>
                  </pic:blipFill>
                  <pic:spPr bwMode="auto">
                    <a:xfrm>
                      <a:off x="0" y="0"/>
                      <a:ext cx="3084064" cy="920779"/>
                    </a:xfrm>
                    <a:prstGeom prst="rect">
                      <a:avLst/>
                    </a:prstGeom>
                    <a:noFill/>
                    <a:ln w="9525">
                      <a:noFill/>
                      <a:miter lim="800000"/>
                      <a:headEnd/>
                      <a:tailEnd/>
                    </a:ln>
                  </pic:spPr>
                </pic:pic>
              </a:graphicData>
            </a:graphic>
          </wp:inline>
        </w:drawing>
      </w:r>
    </w:p>
    <w:p w:rsidR="007F232D" w:rsidRPr="005431A3" w:rsidRDefault="007F232D" w:rsidP="007F232D">
      <w:pPr>
        <w:jc w:val="center"/>
      </w:pPr>
    </w:p>
    <w:p w:rsidR="007F232D" w:rsidRPr="005431A3" w:rsidRDefault="007F232D" w:rsidP="007F232D">
      <w:pPr>
        <w:jc w:val="center"/>
      </w:pPr>
    </w:p>
    <w:p w:rsidR="007F232D" w:rsidRPr="005431A3" w:rsidRDefault="0067392E" w:rsidP="007F232D">
      <w:r w:rsidRPr="005431A3">
        <w:sym w:font="Symbol" w:char="F0B7"/>
      </w:r>
      <w:r w:rsidRPr="005431A3">
        <w:t xml:space="preserve"> </w:t>
      </w:r>
      <w:r w:rsidR="007F232D" w:rsidRPr="005431A3">
        <w:t>La crémaillère  est ensuite reliée aux fusées des roues directrices par des biellettes.</w:t>
      </w:r>
    </w:p>
    <w:p w:rsidR="0067392E" w:rsidRPr="005431A3" w:rsidRDefault="0067392E" w:rsidP="007F232D"/>
    <w:p w:rsidR="007F232D" w:rsidRPr="005431A3" w:rsidRDefault="0067392E" w:rsidP="0067392E">
      <w:pPr>
        <w:jc w:val="center"/>
      </w:pPr>
      <w:r w:rsidRPr="005431A3">
        <w:rPr>
          <w:noProof/>
          <w:lang w:eastAsia="fr-FR" w:bidi="ar-SA"/>
        </w:rPr>
        <w:drawing>
          <wp:inline distT="0" distB="0" distL="0" distR="0">
            <wp:extent cx="1774581" cy="905075"/>
            <wp:effectExtent l="1905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75543" cy="905566"/>
                    </a:xfrm>
                    <a:prstGeom prst="rect">
                      <a:avLst/>
                    </a:prstGeom>
                    <a:noFill/>
                    <a:ln w="9525">
                      <a:noFill/>
                      <a:miter lim="800000"/>
                      <a:headEnd/>
                      <a:tailEnd/>
                    </a:ln>
                  </pic:spPr>
                </pic:pic>
              </a:graphicData>
            </a:graphic>
          </wp:inline>
        </w:drawing>
      </w:r>
    </w:p>
    <w:p w:rsidR="007F232D" w:rsidRPr="005431A3" w:rsidRDefault="009658E9" w:rsidP="007F232D">
      <w:r w:rsidRPr="005431A3">
        <w:sym w:font="Symbol" w:char="F0B7"/>
      </w:r>
      <w:r w:rsidRPr="005431A3">
        <w:t xml:space="preserve"> Schéma de la direction.</w:t>
      </w:r>
    </w:p>
    <w:p w:rsidR="007F232D" w:rsidRPr="005431A3" w:rsidRDefault="007F232D" w:rsidP="007F232D">
      <w:pPr>
        <w:jc w:val="center"/>
      </w:pPr>
    </w:p>
    <w:p w:rsidR="007F232D" w:rsidRDefault="003F02F0" w:rsidP="007F232D">
      <w:pPr>
        <w:jc w:val="center"/>
      </w:pPr>
      <w:r>
        <w:pict>
          <v:group id="_x0000_s1033" editas="canvas" style="width:377.3pt;height:188pt;mso-position-horizontal-relative:char;mso-position-vertical-relative:line" coordorigin="-360,-360" coordsize="10060,5013">
            <o:lock v:ext="edit" aspectratio="t"/>
            <v:shape id="_x0000_s1032" type="#_x0000_t75" style="position:absolute;left:-360;top:-360;width:10060;height:5013" o:preferrelative="f">
              <v:fill o:detectmouseclick="t"/>
              <v:path o:extrusionok="t" o:connecttype="none"/>
              <o:lock v:ext="edit" text="t"/>
            </v:shape>
            <v:shape id="_x0000_s1034" style="position:absolute;left:1001;top:1456;width:269;height:269" coordsize="269,269" path="m,135r,34l4,173r,8l8,185r7,19l15,200r,4l31,223r4,8l50,242r4,l58,250r19,8l73,258r19,8l96,269r27,l150,266r-4,3l169,269r4,-3l181,266r8,-8l196,258r16,-16l231,231r11,-19l258,196r,-7l266,181r,-8l269,169r,-23l266,150r3,-27l269,96r-3,-4l258,73r,4l250,58r-8,-4l242,50,231,34r-8,-3l204,15r-4,l204,15,185,8,181,4r-8,l169,,96,,92,4,85,8r-8,l65,15r4,l62,15,15,61r,8l15,65,8,77r,8l4,92,,96r,39l46,135r,-23l50,108r,-8l54,92r,4l62,77,77,61,96,54r-4,l100,50r8,l112,46r23,l154,46r4,4l165,50r4,4l177,54r-4,l185,61r4,l192,69r8,4l196,65r,4l212,88r,-3l212,92r7,12l219,100r,8l223,112r,19l231,146r4,-27l223,131r,23l219,158r,7l212,173r,8l196,196r,8l200,200r4,-4l196,196r-15,16l173,212r-8,7l158,219r-4,4l131,223r-12,12l146,231r-15,-8l112,223r-4,-4l100,219r4,l92,212r-7,l88,212,69,196r-4,l73,200r-4,-8l62,189r,-4l54,173r,4l54,169r-4,-4l50,158r-4,-4l46,135,,135xe" fillcolor="black" stroked="f">
              <v:path arrowok="t"/>
            </v:shape>
            <v:rect id="_x0000_s1035" style="position:absolute;top:1568;width:909;height:46" fillcolor="black" stroked="f"/>
            <v:rect id="_x0000_s1036" style="position:absolute;left:69;top:1456;width:46;height:273" fillcolor="black" stroked="f"/>
            <v:rect id="_x0000_s1037" style="position:absolute;left:797;top:1456;width:46;height:273" fillcolor="black" stroked="f"/>
            <v:rect id="_x0000_s1038" style="position:absolute;left:135;top:1475;width:639;height:46" fillcolor="black" stroked="f"/>
            <v:rect id="_x0000_s1039" style="position:absolute;left:135;top:1660;width:639;height:46" fillcolor="black" stroked="f"/>
            <v:shape id="_x0000_s1040" style="position:absolute;left:431;top:250;width:46;height:1271" coordsize="46,1271" path="m,1248r,8l8,1264r8,7l31,1271r8,-7l46,1256,46,16,39,8,31,,16,,8,8,,16r,7l,1248xe" fillcolor="black" stroked="f">
              <v:path arrowok="t"/>
            </v:shape>
            <v:shape id="_x0000_s1041" style="position:absolute;left:431;top:1660;width:46;height:1275" coordsize="46,1275" path="m46,23r,-8l39,8,31,,16,,8,8,,15,,1259r8,8l16,1275r15,l39,1267r7,-8l46,1252,46,23xe" fillcolor="black" stroked="f">
              <v:path arrowok="t"/>
            </v:shape>
            <v:shape id="_x0000_s1042" style="position:absolute;left:189;top:2761;width:542;height:212" coordsize="542,212" path="m42,31l34,24,30,20r-11,l11,24,3,31,,35,,47r3,7l15,81r8,8l30,104r39,39l77,143r3,8l96,162r8,8l119,178r12,3l165,197r12,l192,205r19,l223,208r27,l258,212r19,-4l308,208r11,-3l327,205r23,-8l358,197r23,-8l388,185r16,-7l415,170r16,-8l438,155r8,-4l454,143r8,-4l496,104r4,-7l508,89r4,-8l519,74r8,-16l531,47r4,-8l542,31r,-15l539,8,535,4,527,,512,r-8,4l500,8r-4,8l504,8r-12,8l485,31r-4,12l473,51r-4,7l462,66r-4,8l431,101r-8,3l415,112r-7,4l400,124r-15,7l381,139r-8,l365,143r-11,4l350,151r-8,l319,158r-8,l300,162r-31,l254,170r19,-4l258,162r-27,l219,158r-19,l184,151r-11,l146,135r-12,-4l127,124r-16,-4l107,112r-7,-8l69,74,61,58,54,51,42,31xe" fillcolor="black" stroked="f">
              <v:path arrowok="t"/>
            </v:shape>
            <v:shape id="_x0000_s1043" style="position:absolute;left:189;top:216;width:542;height:219" coordsize="542,219" path="m500,185r8,7l512,196r11,l531,192r8,-7l542,181r,-12l539,161r-8,-11l523,131r-8,-8l512,115r-8,-7l500,100,469,69r-7,-4l454,57r-8,-3l438,46,400,27,388,23,365,11,350,7r-8,l331,4r-8,l315,,227,,215,4r-7,l192,7r-15,8l165,15,150,27r-23,7l111,42r-7,8l96,54,80,69r-7,4l46,100r-4,8l34,115r-4,12l23,138,11,158r,7l,177r,19l,188r,12l3,208r,4l11,215r4,4l27,219r7,-4l38,215r4,-7l46,204r,-8l46,192r4,-4l57,173r4,-12l69,150r4,-4l80,138r4,-7l104,111r7,-3l127,92r7,-4l142,81r12,-4l173,65r8,-4l184,61r16,-4l208,54r7,-4l223,50r11,-4l273,46r35,l315,50r8,l335,54r7,l350,57r23,12l385,73r23,11l415,92r8,4l431,104r7,4l462,131r3,7l473,146r4,8l485,161r7,12l500,185xe" fillcolor="black" stroked="f">
              <v:path arrowok="t"/>
            </v:shape>
            <v:shape id="_x0000_s1044" style="position:absolute;left:839;top:1568;width:185;height:46" coordsize="185,46" path="m23,l16,,8,7,,15,,30r8,8l16,46r154,l177,38r8,-8l185,15,177,7,170,r-8,l23,xe" fillcolor="black" stroked="f">
              <v:path arrowok="t"/>
            </v:shape>
            <v:shape id="_x0000_s1045" style="position:absolute;left:885;top:1579;width:620;height:790" coordsize="620,790" path="m43,8l39,4,31,,16,,8,4,4,8,,15,,31r4,8l578,782r4,4l589,790r16,l613,786r3,-4l620,774r,-15l616,751,43,8xe" fillcolor="black" stroked="f">
              <v:path arrowok="t"/>
            </v:shape>
            <v:shape id="_x0000_s1046" style="position:absolute;left:1752;top:2295;width:1043;height:212" coordsize="1043,212" path="m19,166r-4,4l7,170r-4,8l,181r,12l3,197r,8l11,208r4,4l27,212,1024,47r3,-4l1035,43r4,-8l1043,31r,-11l1039,16r,-8l1031,4,1027,r-11,l19,166xe" fillcolor="black" stroked="f">
              <v:path arrowok="t"/>
            </v:shape>
            <v:shape id="_x0000_s1047" style="position:absolute;left:1459;top:2338;width:339;height:350" coordsize="339,350" path="m146,4r-19,l112,11r-8,l85,19r-4,4l73,27,58,42r-8,4l42,54r-3,7l35,65r-4,8l27,77,19,92r-4,4l8,115r,8l4,131r,4l,138r,58l4,212r,-8l4,219r8,16l12,242r7,20l23,266r4,7l31,277r8,8l46,289r,7l54,304r8,4l77,323r19,8l100,331r4,4l116,343r11,l135,346r11,l154,350r46,l212,343r-4,3l212,346r15,-7l235,339r19,-8l258,327r8,-4l281,308r8,-4l296,296r4,-7l304,285r4,-8l312,273r8,-15l323,254r8,-19l331,227r4,-8l335,215r4,-3l339,146r-4,-8l335,131r-4,-8l331,115,320,88r-4,-3l312,77r-4,-4l304,65r-4,-4l285,46r-8,-8l269,38r-3,-7l246,19r-3,l219,7r-3,l208,4r-15,l185,,142,,131,11,146,4r,46l162,42r-4,4l177,46r8,4l200,50r8,4l212,54r23,11l239,65r-4,-4l239,69r7,8l254,85r8,l262,92r4,4l269,104r4,4l277,115r4,4l285,123r,8l289,138r,8l296,162r-3,-8l293,150r,46l289,200r,12l285,219r,8l285,223r-4,4l273,242r-4,4l266,254r-4,4l258,266r-8,3l235,285r-8,4l223,292r4,l219,292r-15,8l193,300r-12,12l193,304r3,l162,304r-8,-4l142,300r-7,-4l131,296r4,l108,285r-4,l108,285,92,269r-7,-3l77,258r-8,-4l69,246r-4,-4l62,235r-4,-4l58,235r,-8l50,212r,-8l50,200r,-4l46,189r,-35l50,150r,-12l54,131r,-8l54,127r4,-4l65,108r4,-4l73,96r4,-4l81,85r8,-4l104,65r8,-4l116,58r-4,l119,58r16,-8l146,50r,-46xe" fillcolor="black" stroked="f">
              <v:path arrowok="t"/>
            </v:shape>
            <v:shape id="_x0000_s1048" style="position:absolute;left:1394;top:2280;width:415;height:466" coordsize="415,466" path="m319,65r4,4l334,69r8,-4l350,58r4,-4l354,42r-4,-7l342,27r4,4l331,15r-4,l323,12r-8,l311,8r-7,l300,4r-16,l281,,196,,184,12,200,4r-16,l173,8r-12,l150,12r-16,7l127,27r-8,l104,35r-8,7l88,46,46,89r-4,7l34,104,23,127r-4,12l15,146r-4,12l7,166,3,181r,8l,200r,62l3,277r,-7l3,281r8,27l15,316r4,11l23,335r7,15l38,362r4,8l57,385r4,8l92,420r12,4l107,431r23,12l142,447r8,4l161,454r8,4l184,462r8,l204,466r69,l288,458r-4,4l296,462r4,-4l308,458r3,-4l315,454r4,-3l327,451r4,-4l338,447r4,-4l354,435r,-4l350,439r8,-8l361,431r8,-7l373,424r23,-23l392,401r16,-8l411,389r4,-8l415,370r-7,-8l404,358r-8,-4l385,354r-8,8l392,354r-11,l358,377r-4,l346,385r-4,l334,393r-11,8l323,404r4,-7l323,401r-8,l311,404r-7,l300,408r-4,l292,412r-8,l281,416r-12,l258,428r15,-8l211,420r-11,-4l192,416r-8,-4l177,408r-12,-4l157,401r-11,-4l138,393r-11,-8l115,381,100,362r-4,-8l80,339r-3,-8l69,327r,-7l65,312,61,300r-4,-7l50,273r,-3l50,266r,-4l46,254r,-46l50,196r,-7l53,181r4,-8l61,162r4,-8l69,143r4,-8l80,127r4,-8l119,85r8,-4l134,73r16,-8l157,58r8,l169,54r12,l192,50r8,l215,42r-4,4l265,46r4,4l284,50r4,4l296,54r4,4l308,58r3,4l315,62r4,3xe" fillcolor="black" stroked="f">
              <v:path arrowok="t"/>
            </v:shape>
            <v:shape id="_x0000_s1049" style="position:absolute;left:2822;top:2111;width:342;height:350" coordsize="342,350" path="m146,3r-19,l111,11r-7,l84,19r-3,4l73,27,58,42r-8,4l42,53r-4,8l34,65r-3,8l27,77,19,92r-4,4l7,115r,8l4,131r,3l,138r,58l4,211r,-7l4,219r7,15l11,242r8,19l23,265r4,8l31,277r7,8l46,288r,8l54,304r7,4l77,323r19,8l100,331r23,11l127,342r8,4l150,346r8,4l204,350r11,-8l212,346r3,l231,338r11,l254,331r15,-8l289,304r15,-16l308,285r4,-8l315,273r8,-15l331,246r,-12l335,227r,-8l339,211r,-3l342,200r,-54l339,138r,-7l331,115r,-8l323,88r-4,-4l315,77r-3,-4l304,65r-8,-4l296,53r-7,-7l281,42r-4,-4l269,38r-4,-8l246,19r-4,l219,7r-4,l208,3r-16,l185,,142,,131,11,146,3r,47l161,42r-3,4l177,46r8,4l200,50r8,3l212,53r23,12l238,65r-3,-4l238,69r8,8l250,80r8,4l265,92r8,4l273,104r4,3l281,115r4,4l285,115r,8l292,138r,8l300,161r-4,-7l296,150r,42l292,200r,4l289,211r,8l285,227r,4l285,227r-8,15l273,246r-4,8l265,258r,7l258,265r-20,20l223,292r4,l223,292r-15,8l196,300r-11,12l196,304r4,l165,304r-7,-4l142,300r-7,-4l131,296,108,285r-4,l108,285,92,269r-8,-4l77,258r-8,-4l69,246r-4,-4l61,234r-3,-3l58,234r,-7l50,211r,-7l50,200r,-4l46,188r,-34l50,150r,-12l54,131r,-8l54,127r4,-4l65,107r4,-3l73,96r4,-4l81,84r7,-4l104,65r7,-4l115,57r-4,l119,57r16,-7l146,50r,-47xe" fillcolor="red" stroked="f">
              <v:path arrowok="t"/>
            </v:shape>
            <v:shape id="_x0000_s1050" style="position:absolute;left:2756;top:2053;width:416;height:466" coordsize="416,466" path="m324,65r7,4l343,69r8,-8l355,58r3,-8l358,38r-7,-7l343,23,331,15r-3,l324,11r-8,l312,7r-8,l301,4r-12,l285,,197,,185,11,201,4r-16,l174,7r-12,l150,11r-15,8l127,27r-7,l104,34r-7,8l89,46,54,81r-4,7l43,96r-4,8l31,111r-8,16l20,138r-4,8l8,169r,12l4,189r,23l,219r,20l4,250r,12l8,277r,-8l8,281r8,23l16,316r11,15l27,335r4,11l39,362r8,8l50,377r43,43l100,423r8,8l124,439r11,4l143,447r11,3l162,454r23,8l197,462r7,4l278,466r11,-8l285,462r12,l301,458r7,l312,454r4,l320,450r8,l331,447r8,l343,443r12,-8l355,431r-4,8l358,431r4,l370,423r4,l397,400r-4,l408,393r4,-4l416,381r,-11l408,362r-3,-4l397,354r-12,l378,362r15,-8l381,354r-23,23l355,377r-8,8l343,385r-8,8l324,400r,4l328,396r-4,4l316,400r-4,4l304,404r-3,4l297,408r-4,4l285,412r-4,4l270,416r-12,11l270,420r4,l212,420r-8,-4l193,416r-4,-4l177,408r-7,-4l158,400r-8,-4l139,393r-8,-8l124,381,89,346r-4,-7l77,331,73,319,66,308r-4,-8l62,296,54,273r,-4l54,266r,-4l50,254r,-12l47,231r,-4l50,219r,-23l54,189r,-12l58,173r4,-11l66,154r4,-12l77,135r4,-8l89,119r4,-8l120,85r7,-4l135,73r15,-8l158,58r8,l170,54r11,l193,50r8,l216,42r-4,4l270,46r4,4l285,50r4,4l297,54r4,4l308,58r4,3l316,61r-4,l324,65xe" fillcolor="black" stroked="f">
              <v:path arrowok="t"/>
            </v:shape>
            <v:shape id="_x0000_s1051" style="position:absolute;left:8115;top:1456;width:270;height:269" coordsize="270,269" path="m235,119r-12,12l223,154r-4,4l219,165r-3,4l216,177r,-4l208,185r,4l200,192r-4,8l204,196r-4,l181,212r4,l177,212r-11,7l169,219r-7,l158,223r-23,l123,235r27,-4l135,223r-19,l112,219r-8,l96,212r-7,l73,196r-4,l73,200r,-4l58,181r,-8l50,165r,-7l46,154r,-42l50,108r,-8l50,104,58,92r,-7l58,88,73,69r-4,l73,73,81,61r4,l96,54r-4,l100,54r4,-4l112,50r4,-4l158,46r4,4l169,50r8,4l173,54r20,7l208,77r8,19l216,92r3,8l219,108r4,4l223,131r8,15l235,119r31,31l270,123r,-27l266,92r-4,-7l262,77,254,65r,4l254,61,208,15r-8,l204,15,193,8r-8,l177,4,173,,139,,100,,96,4r-7,l85,8,66,15r3,l66,15,42,34,31,46r-4,8l19,58,12,77r,-4l4,92,,96r,39l,169r4,4l4,181r8,8l12,196r15,16l27,216r27,26l58,242r15,16l81,258r8,8l96,266r4,3l127,269r27,-3l150,269r23,l177,266r19,-8l193,258r19,-8l216,242r3,l235,231r4,-8l254,204r,-4l254,204r8,-19l266,181r,-8l270,169r,-23l266,150,235,119xe" fillcolor="black" stroked="f">
              <v:path arrowok="t"/>
            </v:shape>
            <v:rect id="_x0000_s1052" style="position:absolute;left:8481;top:1568;width:908;height:46" fillcolor="black" stroked="f"/>
            <v:rect id="_x0000_s1053" style="position:absolute;left:9274;top:1456;width:46;height:273" fillcolor="black" stroked="f"/>
            <v:rect id="_x0000_s1054" style="position:absolute;left:8546;top:1456;width:46;height:273" fillcolor="black" stroked="f"/>
            <v:rect id="_x0000_s1055" style="position:absolute;left:8616;top:1475;width:639;height:46" fillcolor="black" stroked="f"/>
            <v:rect id="_x0000_s1056" style="position:absolute;left:8616;top:1660;width:639;height:46" fillcolor="black" stroked="f"/>
            <v:shape id="_x0000_s1057" style="position:absolute;left:8365;top:1568;width:185;height:46" coordsize="185,46" path="m162,46r8,l177,38r8,-8l185,15,177,7,170,,16,,8,7,,15,,30r8,8l16,46r7,l162,46xe" fillcolor="black" stroked="f">
              <v:path arrowok="t"/>
            </v:shape>
            <v:shape id="_x0000_s1058" style="position:absolute;left:7884;top:1579;width:620;height:790" coordsize="620,790" path="m616,39r4,-8l620,15,616,8,612,4,604,,589,r-8,4l578,8,4,751,,759r,15l4,782r4,4l15,790r16,l39,786r3,-4l616,39xe" fillcolor="black" stroked="f">
              <v:path arrowok="t"/>
            </v:shape>
            <v:shape id="_x0000_s1059" style="position:absolute;left:6594;top:2295;width:1044;height:212" coordsize="1044,212" path="m1017,212r11,l1032,208r8,-3l1040,197r4,-4l1044,181r-4,-3l1036,170r-8,l1024,166,27,,16,,12,4,4,8r,8l,20,,31r4,4l8,43r8,l20,47r997,165xe" fillcolor="black" stroked="f">
              <v:path arrowok="t"/>
            </v:shape>
            <v:shape id="_x0000_s1060" style="position:absolute;left:7584;top:2342;width:342;height:346" coordsize="342,346" path="m146,346r54,l208,342r11,l231,335r-4,l235,335r19,-8l258,323r7,-4l269,315r8,-3l312,277r7,-15l323,258r8,-20l331,231r8,-16l339,211r-4,4l342,200r,-58l339,134r,-7l335,119r,-4l319,81r-4,-4l312,69r-4,-4l304,57,281,34r-8,-4l269,27r-7,-4l258,19,231,7r-8,l215,3r-15,l204,3r8,4l196,,142,r-7,3l123,3r-4,4l115,7,88,19r-3,4l77,27r-4,3l65,34r-4,4l31,69r-4,8l23,81,11,107r,8l11,111,4,123r,27l4,146r7,-12l,146r,42l4,196r,15l8,219r,4l19,246r,4l27,269r4,4l38,281r8,4l46,292r23,23l77,319r4,4l108,335r3,l127,342r8,l146,346r,-46l158,304r-16,-8l135,296r-16,-8l115,288r-4,-3l108,281r-8,-4l85,262r-8,-8l69,250r,-8l65,238r,4l65,238,54,215r,-4l50,204r,-16l46,181r,-20l42,165r8,-11l50,150r,-12l50,142r8,-19l58,115r3,-4l65,107r4,-7l85,84r,-7l92,77r4,-4l104,69r4,-4l115,61r4,-4l123,54r12,l138,50r4,l150,46r38,l196,50r4,l208,50r7,4l223,54r4,3l231,61r7,4l242,69r8,4l265,88r4,8l273,100r4,7l281,111r8,12l289,127r3,7l292,142r4,8l296,200r8,-15l292,196r,12l285,223r,8l285,227r-4,4l273,246r-27,27l238,277r-3,4l227,285r-4,3l227,288r-8,l200,296r4,l200,296r-8,4l146,300r,46xe" fillcolor="black" stroked="f">
              <v:path arrowok="t"/>
            </v:shape>
            <v:shape id="_x0000_s1061" style="position:absolute;left:7580;top:2280;width:412;height:466" coordsize="412,466" path="m73,27r-8,8l62,39r,11l65,58r8,7l77,69r12,l96,65,108,46r-8,12l96,65r4,-3l104,62r4,-4l115,58r4,-4l127,54r4,-4l150,50r4,-4l204,46r12,4l219,50r23,8l246,58r8,4l266,69r11,4l293,89r7,3l327,119r4,8l339,131r,8l346,154r4,12l354,173r8,20l362,200r4,12l366,273r,-3l370,262r-8,11l358,285r-4,8l350,304r-4,8l343,324r-8,7l331,343r-8,7l293,381r-4,4l277,393r-23,8l246,404r-11,4l219,416r-7,l200,420r-58,l154,424r-15,-8l131,416r-4,-4l119,412r-4,-4l112,408r-4,-4l100,404r-4,-3l92,401r-3,-4l85,397r-4,-4l77,393r-8,-8l65,385r-7,-8l62,385r7,4l46,366r-4,l35,358r-4,-4l15,354r-7,8l,370r,15l8,393r19,19l31,412r-8,-8l31,416r11,8l50,431r4,l62,439r3,l69,443r4,l77,447r4,l85,451r7,l96,454r4,l104,458r8,l115,462r16,l142,466r66,l219,462r8,l242,458r8,-4l262,451r7,-4l281,443r19,-12l312,424r11,-4l362,381r8,-15l373,362r8,-8l389,339r4,-12l396,320r4,-12l404,300r4,-11l408,285r4,-8l412,273r,-69l408,193r,-8l400,158r-4,-8l393,139r-8,-16l377,108,370,96r-4,-7l331,54r-8,-4l308,35,293,27,281,23r-4,l262,12r-12,l227,4r-11,l227,8,212,,139,r-4,4l115,4r-3,4l104,8r-4,4l92,12r-3,3l85,15r-4,4l69,27,62,46,73,27xe" fillcolor="black" stroked="f">
              <v:path arrowok="t"/>
            </v:shape>
            <v:shape id="_x0000_s1062" style="position:absolute;left:6221;top:2114;width:343;height:347" coordsize="343,347" path="m146,347r54,l208,343r11,l231,335r-4,l235,335r19,-7l258,324r8,-4l270,316r7,-4l312,278r8,-16l323,258r8,-19l331,231r8,-15l339,212r-4,4l343,205r,-54l339,143r,-8l335,128r,-12l331,112r,-4l320,81r-4,-4l312,70r-4,-4l304,58r-8,-8l289,50r,-7l281,35r-8,-4l270,27,254,20r-4,-4l231,8r-8,l216,4r-16,l204,4r8,4l196,,142,r-7,4l123,4r-4,4l116,8,89,20r-4,4l77,27r-4,4l65,35r-3,4l31,70r-4,7l23,81,12,108r,8l12,112,4,124r,27l4,147r8,-12l,147r,58l4,212r,12l8,228r,3l19,258r4,4l27,270r4,4l35,282r4,3l42,293r8,8l58,301r4,8l69,316r4,4l81,324r4,4l104,335r8,l127,343r8,l146,347r,-46l158,305r-16,-8l135,297r-16,-8l112,289r4,l112,285r-8,-3l100,278r-8,l89,270r-8,-8l77,255r-4,-4l69,243r-4,-4l62,231r-4,-3l54,224r,-12l50,208r,-3l46,197r,-35l42,166r8,-12l50,151r,-12l50,143r8,-19l58,116r4,-4l65,108r4,-7l85,85r,-8l92,77r4,-3l104,70r4,-4l116,62r3,-4l123,54r12,l139,50r3,l150,47r39,l196,50r4,l208,50r8,4l223,54r-4,l223,58r16,8l243,70r7,4l258,81r8,8l270,97r3,4l277,108r4,4l285,116r,12l289,131r,4l293,143r,8l296,158r,43l296,197r8,-12l293,197r,11l285,224r,7l285,228r-4,3l273,247r-27,27l239,278r-4,4l227,285r-4,4l227,289r-8,l200,297r4,l200,297r-7,4l146,301r,46xe" fillcolor="red" stroked="f">
              <v:path arrowok="t"/>
            </v:shape>
            <v:shape id="_x0000_s1063" style="position:absolute;left:6217;top:2053;width:412;height:466" coordsize="412,466" path="m73,27r-7,l62,34r-4,4l58,50r4,4l62,61r7,4l73,69r12,l89,65r7,-4l93,65r3,l100,61r4,l108,58r8,l120,54r7,l131,50r19,l154,46r50,l216,50r4,l243,58r4,l254,61r12,8l277,73r8,8l293,85r27,26l324,119r7,8l335,135r8,3l343,146r4,8l351,165r7,16l358,189r4,11l362,219r4,12l362,242r,27l362,266r4,-8l358,269r-4,16l354,296r-3,4l351,308r-8,8l335,331r-8,8l324,346r-35,35l281,385r-7,8l266,396r-12,4l247,404r-12,4l220,416r-8,l200,420r-57,l154,423r-15,-7l131,416r-4,-4l120,412r-4,-4l112,408r-4,-4l100,404r-4,-4l89,400r-8,-7l77,393r-8,-8l66,385r-8,-8l54,377,39,362r-8,-8l19,354r-7,4l4,366,,370r,11l4,389r4,4l39,423r4,l50,431r4,l62,439r4,l73,447r8,l85,450r8,l96,454r4,l104,458r8,l116,462r15,l143,466r65,l220,462r7,l243,458r7,-4l262,450r8,-3l281,443r23,-12l312,423r8,-3l362,377r4,-7l374,362r7,-16l381,339r8,-8l397,316r4,-12l401,292r3,-7l404,281r4,-8l408,269r,-19l412,239r,-16l408,212r,-20l404,181r,-8l401,158r-4,-8l393,138r-4,-7l381,115r-7,-11l370,96r-8,-8l358,81,324,46r-8,-4l308,34,293,27,281,23r-4,l262,11r-12,l227,4r-11,l227,7,212,,139,r-4,4l116,4r-4,3l104,7r-4,4l93,11r-4,4l85,15r-4,4l77,19,66,31r7,-4xe" fillcolor="black" stroked="f">
              <v:path arrowok="t"/>
            </v:shape>
            <v:shape id="_x0000_s1064" style="position:absolute;left:4639;top:2365;width:46;height:227" coordsize="46,227" path="m46,23r,-8l38,7,31,,15,,8,7,,15,,212r8,7l15,227r16,l38,219r8,-7l46,204,46,23xe" fillcolor="red" stroked="f">
              <v:path arrowok="t"/>
            </v:shape>
            <v:shape id="_x0000_s1065" style="position:absolute;left:4185;top:2546;width:954;height:46" coordsize="954,46" path="m23,l15,,7,7,,15,,31r7,7l15,46r924,l947,38r7,-7l954,15,947,7,939,r-8,l23,xe" fillcolor="red" stroked="f">
              <v:path arrowok="t"/>
            </v:shape>
            <v:shape id="_x0000_s1066" style="position:absolute;left:4204;top:2565;width:142;height:143" coordsize="142,143" path="m142,8r,-8l135,,,135r,8l8,143,142,8xe" fillcolor="red" stroked="f">
              <v:path arrowok="t"/>
            </v:shape>
            <v:shape id="_x0000_s1067" style="position:absolute;left:4204;top:2565;width:235;height:235" coordsize="235,235" path="m235,8r,-8l227,,,227r,8l8,235,235,8xe" fillcolor="red" stroked="f">
              <v:path arrowok="t"/>
            </v:shape>
            <v:shape id="_x0000_s1068" style="position:absolute;left:4292;top:2565;width:235;height:235" coordsize="235,235" path="m235,8r,-8l227,,,227r,8l8,235,235,8xe" fillcolor="red" stroked="f">
              <v:path arrowok="t"/>
            </v:shape>
            <v:shape id="_x0000_s1069" style="position:absolute;left:4385;top:2565;width:235;height:235" coordsize="235,235" path="m235,8r,-8l227,,,227r,8l7,235,235,8xe" fillcolor="red" stroked="f">
              <v:path arrowok="t"/>
            </v:shape>
            <v:shape id="_x0000_s1070" style="position:absolute;left:4473;top:2565;width:235;height:235" coordsize="235,235" path="m235,8r,-8l227,,,227r,8l8,235,235,8xe" fillcolor="red" stroked="f">
              <v:path arrowok="t"/>
            </v:shape>
            <v:shape id="_x0000_s1071" style="position:absolute;left:4566;top:2565;width:235;height:235" coordsize="235,235" path="m235,8r,-8l227,,,227r,8l7,235,235,8xe" fillcolor="red" stroked="f">
              <v:path arrowok="t"/>
            </v:shape>
            <v:shape id="_x0000_s1072" style="position:absolute;left:4658;top:2565;width:235;height:235" coordsize="235,235" path="m235,8r,-8l227,,,227r,8l8,235,235,8xe" fillcolor="red" stroked="f">
              <v:path arrowok="t"/>
            </v:shape>
            <v:shape id="_x0000_s1073" style="position:absolute;left:4747;top:2565;width:234;height:235" coordsize="234,235" path="m234,8r,-8l227,,,227r,8l7,235,234,8xe" fillcolor="red" stroked="f">
              <v:path arrowok="t"/>
            </v:shape>
            <v:shape id="_x0000_s1074" style="position:absolute;left:4839;top:2565;width:235;height:235" coordsize="235,235" path="m235,8r,-8l227,,,227r,8l8,235,235,8xe" fillcolor="red" stroked="f">
              <v:path arrowok="t"/>
            </v:shape>
            <v:shape id="_x0000_s1075" style="position:absolute;left:4931;top:2611;width:189;height:189" coordsize="189,189" path="m189,8r,-8l181,,,181r,8l8,189,189,8xe" fillcolor="red" stroked="f">
              <v:path arrowok="t"/>
            </v:shape>
            <v:shape id="_x0000_s1076" style="position:absolute;left:5020;top:2700;width:100;height:100" coordsize="100,100" path="m100,8r,-8l92,,,92r,8l8,100,100,8xe" fillcolor="red" stroked="f">
              <v:path arrowok="t"/>
            </v:shape>
            <v:shape id="_x0000_s1077" style="position:absolute;left:4204;top:2565;width:50;height:54" coordsize="50,54" path="m50,8l50,,42,,,46r,8l8,54,50,8xe" fillcolor="red" stroked="f">
              <v:path arrowok="t"/>
            </v:shape>
            <v:shape id="_x0000_s1078" style="position:absolute;left:7903;top:1583;width:231;height:46" coordsize="231,46" path="m208,46r8,l224,38r7,-7l231,15,224,8,216,,16,,8,8,,15,,31r8,7l16,46r7,l208,46xe" fillcolor="black" stroked="f">
              <v:path arrowok="t"/>
            </v:shape>
            <v:shape id="_x0000_s1079" style="position:absolute;left:7903;top:1128;width:47;height:956" coordsize="47,956" path="m47,24r,-8l39,8,31,,16,,8,8,,16,,940r8,8l16,956r15,l39,948r8,-8l47,932,47,24xe" fillcolor="black" stroked="f">
              <v:path arrowok="t"/>
            </v:shape>
            <v:shape id="_x0000_s1080" style="position:absolute;left:7788;top:1148;width:142;height:142" coordsize="142,142" path="m135,142r7,l142,135,8,,,,,7,135,142xe" fillcolor="black" stroked="f">
              <v:path arrowok="t"/>
            </v:shape>
            <v:shape id="_x0000_s1081" style="position:absolute;left:7695;top:1148;width:235;height:235" coordsize="235,235" path="m228,235r7,l235,227,8,,,,,7,228,235xe" fillcolor="black" stroked="f">
              <v:path arrowok="t"/>
            </v:shape>
            <v:shape id="_x0000_s1082" style="position:absolute;left:7695;top:1236;width:235;height:235" coordsize="235,235" path="m228,235r7,l235,228,8,,,,,8,228,235xe" fillcolor="black" stroked="f">
              <v:path arrowok="t"/>
            </v:shape>
            <v:shape id="_x0000_s1083" style="position:absolute;left:7695;top:1329;width:235;height:235" coordsize="235,235" path="m228,235r7,l235,227,8,,,,,7,228,235xe" fillcolor="black" stroked="f">
              <v:path arrowok="t"/>
            </v:shape>
            <v:shape id="_x0000_s1084" style="position:absolute;left:7695;top:1417;width:235;height:235" coordsize="235,235" path="m228,235r7,l235,228,8,,,,,8,228,235xe" fillcolor="black" stroked="f">
              <v:path arrowok="t"/>
            </v:shape>
            <v:shape id="_x0000_s1085" style="position:absolute;left:7695;top:1510;width:235;height:235" coordsize="235,235" path="m228,235r7,l235,227,8,,,,,7,228,235xe" fillcolor="black" stroked="f">
              <v:path arrowok="t"/>
            </v:shape>
            <v:shape id="_x0000_s1086" style="position:absolute;left:7695;top:1602;width:235;height:235" coordsize="235,235" path="m228,235r7,l235,227,8,,,,,8,228,235xe" fillcolor="black" stroked="f">
              <v:path arrowok="t"/>
            </v:shape>
            <v:shape id="_x0000_s1087" style="position:absolute;left:7695;top:1691;width:235;height:235" coordsize="235,235" path="m228,235r7,l235,227,8,,,,,7,228,235xe" fillcolor="black" stroked="f">
              <v:path arrowok="t"/>
            </v:shape>
            <v:shape id="_x0000_s1088" style="position:absolute;left:7695;top:1783;width:235;height:235" coordsize="235,235" path="m228,235r7,l235,227,8,,,,,8,228,235xe" fillcolor="black" stroked="f">
              <v:path arrowok="t"/>
            </v:shape>
            <v:shape id="_x0000_s1089" style="position:absolute;left:7695;top:1872;width:189;height:192" coordsize="189,192" path="m181,192r8,l189,185,8,,,,,7,181,192xe" fillcolor="black" stroked="f">
              <v:path arrowok="t"/>
            </v:shape>
            <v:shape id="_x0000_s1090" style="position:absolute;left:7695;top:1964;width:101;height:100" coordsize="101,100" path="m93,100r8,l101,93,8,,,,,8r93,92xe" fillcolor="black" stroked="f">
              <v:path arrowok="t"/>
            </v:shape>
            <v:shape id="_x0000_s1091" style="position:absolute;left:7876;top:1148;width:54;height:50" coordsize="54,50" path="m47,50r7,l54,42,8,,,,,7,47,50xe" fillcolor="black" stroked="f">
              <v:path arrowok="t"/>
            </v:shape>
            <v:shape id="_x0000_s1092" style="position:absolute;left:1240;top:1583;width:227;height:46" coordsize="227,46" path="m23,l15,,7,8,,15,,31r7,7l15,46r196,l219,38r8,-7l227,15,219,8,211,r-7,l23,xe" fillcolor="black" stroked="f">
              <v:path arrowok="t"/>
            </v:shape>
            <v:shape id="_x0000_s1093" style="position:absolute;left:1421;top:1128;width:46;height:956" coordsize="46,956" path="m,932r,8l7,948r8,8l30,956r8,-8l46,940,46,16,38,8,30,,15,,7,8,,16r,8l,932xe" fillcolor="black" stroked="f">
              <v:path arrowok="t"/>
            </v:shape>
            <v:shape id="_x0000_s1094" style="position:absolute;left:1440;top:1918;width:142;height:146" coordsize="142,146" path="m7,l,,,8,135,146r7,l142,139,7,xe" fillcolor="black" stroked="f">
              <v:path arrowok="t"/>
            </v:shape>
            <v:shape id="_x0000_s1095" style="position:absolute;left:1440;top:1829;width:235;height:235" coordsize="235,235" path="m7,l,,,8,227,235r8,l235,228,7,xe" fillcolor="black" stroked="f">
              <v:path arrowok="t"/>
            </v:shape>
            <v:shape id="_x0000_s1096" style="position:absolute;left:1440;top:1737;width:235;height:235" coordsize="235,235" path="m7,l,,,8,227,235r8,l235,227,7,xe" fillcolor="black" stroked="f">
              <v:path arrowok="t"/>
            </v:shape>
            <v:shape id="_x0000_s1097" style="position:absolute;left:1440;top:1645;width:235;height:234" coordsize="235,234" path="m7,l,,,7,227,234r8,l235,227,7,xe" fillcolor="black" stroked="f">
              <v:path arrowok="t"/>
            </v:shape>
            <v:shape id="_x0000_s1098" style="position:absolute;left:1440;top:1556;width:235;height:235" coordsize="235,235" path="m7,l,,,8,227,235r8,l235,227,7,xe" fillcolor="black" stroked="f">
              <v:path arrowok="t"/>
            </v:shape>
            <v:shape id="_x0000_s1099" style="position:absolute;left:1440;top:1464;width:235;height:234" coordsize="235,234" path="m7,l,,,7,227,234r8,l235,227,7,xe" fillcolor="black" stroked="f">
              <v:path arrowok="t"/>
            </v:shape>
            <v:shape id="_x0000_s1100" style="position:absolute;left:1440;top:1375;width:235;height:235" coordsize="235,235" path="m7,l,,,8,227,235r8,l235,227,7,xe" fillcolor="black" stroked="f">
              <v:path arrowok="t"/>
            </v:shape>
            <v:shape id="_x0000_s1101" style="position:absolute;left:1440;top:1283;width:235;height:234" coordsize="235,234" path="m7,l,,,7,227,234r8,l235,227,7,xe" fillcolor="black" stroked="f">
              <v:path arrowok="t"/>
            </v:shape>
            <v:shape id="_x0000_s1102" style="position:absolute;left:1440;top:1190;width:235;height:235" coordsize="235,235" path="m7,l,,,8,227,235r8,l235,227,7,xe" fillcolor="black" stroked="f">
              <v:path arrowok="t"/>
            </v:shape>
            <v:shape id="_x0000_s1103" style="position:absolute;left:1486;top:1148;width:189;height:188" coordsize="189,188" path="m8,l,,,7,181,188r8,l189,181,8,xe" fillcolor="black" stroked="f">
              <v:path arrowok="t"/>
            </v:shape>
            <v:shape id="_x0000_s1104" style="position:absolute;left:1575;top:1148;width:100;height:96" coordsize="100,96" path="m7,l,,,7,92,96r8,l100,88,7,xe" fillcolor="black" stroked="f">
              <v:path arrowok="t"/>
            </v:shape>
            <v:shape id="_x0000_s1105" style="position:absolute;left:1440;top:2010;width:54;height:54" coordsize="54,54" path="m7,l,,,8,46,54r8,l54,47,7,xe" fillcolor="black" stroked="f">
              <v:path arrowok="t"/>
            </v:shape>
            <v:rect id="_x0000_s1106" style="position:absolute;left:1074;top:1217;width:183;height:231;mso-wrap-style:none" filled="f" stroked="f">
              <v:textbox style="mso-next-textbox:#_x0000_s1106;mso-fit-shape-to-text:t" inset="0,0,0,0">
                <w:txbxContent>
                  <w:p w:rsidR="0067392E" w:rsidRPr="009658E9" w:rsidRDefault="0067392E">
                    <w:pPr>
                      <w:rPr>
                        <w:sz w:val="17"/>
                      </w:rPr>
                    </w:pPr>
                    <w:r w:rsidRPr="009658E9">
                      <w:rPr>
                        <w:rFonts w:ascii="Arial" w:hAnsi="Arial" w:cs="Arial"/>
                        <w:color w:val="000000"/>
                        <w:sz w:val="15"/>
                      </w:rPr>
                      <w:t>D'</w:t>
                    </w:r>
                  </w:p>
                </w:txbxContent>
              </v:textbox>
            </v:rect>
            <v:rect id="_x0000_s1107" style="position:absolute;left:1554;top:2808;width:183;height:230;mso-wrap-style:none" filled="f" stroked="f">
              <v:textbox style="mso-next-textbox:#_x0000_s1107;mso-fit-shape-to-text:t" inset="0,0,0,0">
                <w:txbxContent>
                  <w:p w:rsidR="0067392E" w:rsidRPr="009658E9" w:rsidRDefault="0067392E">
                    <w:pPr>
                      <w:rPr>
                        <w:sz w:val="17"/>
                      </w:rPr>
                    </w:pPr>
                    <w:r w:rsidRPr="009658E9">
                      <w:rPr>
                        <w:rFonts w:ascii="Arial" w:hAnsi="Arial" w:cs="Arial"/>
                        <w:color w:val="000000"/>
                        <w:sz w:val="15"/>
                      </w:rPr>
                      <w:t>C'</w:t>
                    </w:r>
                  </w:p>
                </w:txbxContent>
              </v:textbox>
            </v:rect>
            <v:rect id="_x0000_s1108" style="position:absolute;left:2910;top:2557;width:172;height:231;mso-wrap-style:none" filled="f" stroked="f">
              <v:textbox style="mso-next-textbox:#_x0000_s1108;mso-fit-shape-to-text:t" inset="0,0,0,0">
                <w:txbxContent>
                  <w:p w:rsidR="0067392E" w:rsidRPr="009658E9" w:rsidRDefault="0067392E">
                    <w:pPr>
                      <w:rPr>
                        <w:sz w:val="17"/>
                      </w:rPr>
                    </w:pPr>
                    <w:r w:rsidRPr="009658E9">
                      <w:rPr>
                        <w:rFonts w:ascii="Arial" w:hAnsi="Arial" w:cs="Arial"/>
                        <w:color w:val="000000"/>
                        <w:sz w:val="15"/>
                      </w:rPr>
                      <w:t>B'</w:t>
                    </w:r>
                  </w:p>
                </w:txbxContent>
              </v:textbox>
            </v:rect>
            <v:rect id="_x0000_s1109" style="position:absolute;left:4566;top:1919;width:156;height:230;mso-wrap-style:none" filled="f" stroked="f">
              <v:textbox style="mso-next-textbox:#_x0000_s1109;mso-fit-shape-to-text:t" inset="0,0,0,0">
                <w:txbxContent>
                  <w:p w:rsidR="0067392E" w:rsidRPr="009658E9" w:rsidRDefault="0067392E">
                    <w:pPr>
                      <w:rPr>
                        <w:sz w:val="17"/>
                      </w:rPr>
                    </w:pPr>
                    <w:r w:rsidRPr="009658E9">
                      <w:rPr>
                        <w:rFonts w:ascii="Arial" w:hAnsi="Arial" w:cs="Arial"/>
                        <w:color w:val="000000"/>
                        <w:sz w:val="15"/>
                      </w:rPr>
                      <w:t>O</w:t>
                    </w:r>
                  </w:p>
                </w:txbxContent>
              </v:textbox>
            </v:rect>
            <v:rect id="_x0000_s1110" style="position:absolute;left:6306;top:2518;width:134;height:231;mso-wrap-style:none" filled="f" stroked="f">
              <v:textbox style="mso-next-textbox:#_x0000_s1110;mso-fit-shape-to-text:t" inset="0,0,0,0">
                <w:txbxContent>
                  <w:p w:rsidR="0067392E" w:rsidRPr="009658E9" w:rsidRDefault="0067392E">
                    <w:pPr>
                      <w:rPr>
                        <w:sz w:val="17"/>
                      </w:rPr>
                    </w:pPr>
                    <w:r w:rsidRPr="009658E9">
                      <w:rPr>
                        <w:rFonts w:ascii="Arial" w:hAnsi="Arial" w:cs="Arial"/>
                        <w:color w:val="000000"/>
                        <w:sz w:val="15"/>
                      </w:rPr>
                      <w:t>B</w:t>
                    </w:r>
                  </w:p>
                </w:txbxContent>
              </v:textbox>
            </v:rect>
            <v:rect id="_x0000_s1111" style="position:absolute;left:7722;top:2785;width:145;height:231;mso-wrap-style:none" filled="f" stroked="f">
              <v:textbox style="mso-next-textbox:#_x0000_s1111;mso-fit-shape-to-text:t" inset="0,0,0,0">
                <w:txbxContent>
                  <w:p w:rsidR="0067392E" w:rsidRPr="009658E9" w:rsidRDefault="0067392E">
                    <w:pPr>
                      <w:rPr>
                        <w:sz w:val="17"/>
                      </w:rPr>
                    </w:pPr>
                    <w:r w:rsidRPr="009658E9">
                      <w:rPr>
                        <w:rFonts w:ascii="Arial" w:hAnsi="Arial" w:cs="Arial"/>
                        <w:color w:val="000000"/>
                        <w:sz w:val="15"/>
                      </w:rPr>
                      <w:t>C</w:t>
                    </w:r>
                  </w:p>
                </w:txbxContent>
              </v:textbox>
            </v:rect>
            <v:rect id="_x0000_s1112" style="position:absolute;left:8158;top:1221;width:145;height:231;mso-wrap-style:none" filled="f" stroked="f">
              <v:textbox style="mso-next-textbox:#_x0000_s1112;mso-fit-shape-to-text:t" inset="0,0,0,0">
                <w:txbxContent>
                  <w:p w:rsidR="0067392E" w:rsidRPr="009658E9" w:rsidRDefault="0067392E">
                    <w:pPr>
                      <w:rPr>
                        <w:sz w:val="17"/>
                      </w:rPr>
                    </w:pPr>
                    <w:r w:rsidRPr="009658E9">
                      <w:rPr>
                        <w:rFonts w:ascii="Arial" w:hAnsi="Arial" w:cs="Arial"/>
                        <w:color w:val="000000"/>
                        <w:sz w:val="15"/>
                      </w:rPr>
                      <w:t>D</w:t>
                    </w:r>
                  </w:p>
                </w:txbxContent>
              </v:textbox>
            </v:rect>
            <v:rect id="_x0000_s1113" style="position:absolute;left:8262;top:3201;width:555;height:231;mso-wrap-style:none" filled="f" stroked="f">
              <v:textbox style="mso-next-textbox:#_x0000_s1113;mso-fit-shape-to-text:t" inset="0,0,0,0">
                <w:txbxContent>
                  <w:p w:rsidR="0067392E" w:rsidRPr="009658E9" w:rsidRDefault="0067392E">
                    <w:pPr>
                      <w:rPr>
                        <w:sz w:val="17"/>
                      </w:rPr>
                    </w:pPr>
                    <w:r w:rsidRPr="009658E9">
                      <w:rPr>
                        <w:rFonts w:ascii="Arial" w:hAnsi="Arial" w:cs="Arial"/>
                        <w:color w:val="000000"/>
                        <w:sz w:val="15"/>
                      </w:rPr>
                      <w:t>Fusée</w:t>
                    </w:r>
                  </w:p>
                </w:txbxContent>
              </v:textbox>
            </v:rect>
            <v:rect id="_x0000_s1114" style="position:absolute;left:8204;top:3434;width:668;height:231;mso-wrap-style:none" filled="f" stroked="f">
              <v:textbox style="mso-next-textbox:#_x0000_s1114;mso-fit-shape-to-text:t" inset="0,0,0,0">
                <w:txbxContent>
                  <w:p w:rsidR="0067392E" w:rsidRPr="009658E9" w:rsidRDefault="0067392E">
                    <w:pPr>
                      <w:rPr>
                        <w:sz w:val="17"/>
                      </w:rPr>
                    </w:pPr>
                    <w:proofErr w:type="gramStart"/>
                    <w:r w:rsidRPr="009658E9">
                      <w:rPr>
                        <w:rFonts w:ascii="Arial" w:hAnsi="Arial" w:cs="Arial"/>
                        <w:color w:val="000000"/>
                        <w:sz w:val="15"/>
                      </w:rPr>
                      <w:t>droite</w:t>
                    </w:r>
                    <w:proofErr w:type="gramEnd"/>
                    <w:r w:rsidRPr="009658E9">
                      <w:rPr>
                        <w:rFonts w:ascii="Arial" w:hAnsi="Arial" w:cs="Arial"/>
                        <w:color w:val="000000"/>
                        <w:sz w:val="15"/>
                      </w:rPr>
                      <w:t xml:space="preserve"> 5</w:t>
                    </w:r>
                  </w:p>
                </w:txbxContent>
              </v:textbox>
            </v:rect>
            <v:line id="_x0000_s1115" style="position:absolute;flip:x y" from="8130,2195" to="8442,3120" strokeweight="0"/>
            <v:shape id="_x0000_s1116" style="position:absolute;left:8111;top:2195;width:135;height:158" coordsize="135,158" path="m,158l19,,135,112,43,66,,158xe" fillcolor="black" strokeweight="0">
              <v:path arrowok="t"/>
            </v:shape>
            <v:rect id="_x0000_s1117" style="position:absolute;left:6956;top:3150;width:490;height:231;mso-wrap-style:none" filled="f" stroked="f">
              <v:textbox style="mso-next-textbox:#_x0000_s1117;mso-fit-shape-to-text:t" inset="0,0,0,0">
                <w:txbxContent>
                  <w:p w:rsidR="0067392E" w:rsidRPr="009658E9" w:rsidRDefault="0067392E">
                    <w:pPr>
                      <w:rPr>
                        <w:sz w:val="17"/>
                      </w:rPr>
                    </w:pPr>
                    <w:r w:rsidRPr="009658E9">
                      <w:rPr>
                        <w:rFonts w:ascii="Arial" w:hAnsi="Arial" w:cs="Arial"/>
                        <w:color w:val="000000"/>
                        <w:sz w:val="15"/>
                      </w:rPr>
                      <w:t>Bielle</w:t>
                    </w:r>
                  </w:p>
                </w:txbxContent>
              </v:textbox>
            </v:rect>
            <v:rect id="_x0000_s1118" style="position:absolute;left:6868;top:3385;width:668;height:231;mso-wrap-style:none" filled="f" stroked="f">
              <v:textbox style="mso-next-textbox:#_x0000_s1118;mso-fit-shape-to-text:t" inset="0,0,0,0">
                <w:txbxContent>
                  <w:p w:rsidR="0067392E" w:rsidRPr="009658E9" w:rsidRDefault="0067392E">
                    <w:pPr>
                      <w:rPr>
                        <w:sz w:val="17"/>
                      </w:rPr>
                    </w:pPr>
                    <w:proofErr w:type="gramStart"/>
                    <w:r w:rsidRPr="009658E9">
                      <w:rPr>
                        <w:rFonts w:ascii="Arial" w:hAnsi="Arial" w:cs="Arial"/>
                        <w:color w:val="000000"/>
                        <w:sz w:val="15"/>
                      </w:rPr>
                      <w:t>droite</w:t>
                    </w:r>
                    <w:proofErr w:type="gramEnd"/>
                    <w:r w:rsidRPr="009658E9">
                      <w:rPr>
                        <w:rFonts w:ascii="Arial" w:hAnsi="Arial" w:cs="Arial"/>
                        <w:color w:val="000000"/>
                        <w:sz w:val="15"/>
                      </w:rPr>
                      <w:t xml:space="preserve"> 4 </w:t>
                    </w:r>
                  </w:p>
                </w:txbxContent>
              </v:textbox>
            </v:rect>
            <v:line id="_x0000_s1119" style="position:absolute;flip:y" from="7122,2553" to="7160,3108" strokeweight="0"/>
            <v:shape id="_x0000_s1120" style="position:absolute;left:7076;top:2553;width:146;height:151" coordsize="146,151" path="m,139l84,r62,151l77,74,,139xe" fillcolor="black" strokeweight="0">
              <v:path arrowok="t"/>
            </v:shape>
            <v:rect id="_x0000_s1121" style="position:absolute;left:4955;top:3350;width:1189;height:231;mso-wrap-style:none" filled="f" stroked="f">
              <v:textbox style="mso-next-textbox:#_x0000_s1121;mso-fit-shape-to-text:t" inset="0,0,0,0">
                <w:txbxContent>
                  <w:p w:rsidR="0067392E" w:rsidRPr="009658E9" w:rsidRDefault="0067392E">
                    <w:pPr>
                      <w:rPr>
                        <w:sz w:val="17"/>
                      </w:rPr>
                    </w:pPr>
                    <w:r w:rsidRPr="009658E9">
                      <w:rPr>
                        <w:rFonts w:ascii="Arial" w:hAnsi="Arial" w:cs="Arial"/>
                        <w:color w:val="000000"/>
                        <w:sz w:val="15"/>
                      </w:rPr>
                      <w:t>Crémaillère 2</w:t>
                    </w:r>
                  </w:p>
                </w:txbxContent>
              </v:textbox>
            </v:rect>
            <v:line id="_x0000_s1122" style="position:absolute;flip:y" from="5520,2372" to="5582,3278" strokeweight="0"/>
            <v:shape id="_x0000_s1123" style="position:absolute;left:5501;top:2372;width:146;height:151" coordsize="146,151" path="m,139l81,r65,151l77,74,,139xe" fillcolor="black" strokeweight="0">
              <v:path arrowok="t"/>
            </v:shape>
            <v:rect id="_x0000_s1124" style="position:absolute;left:2668;top:3150;width:489;height:231;mso-wrap-style:none" filled="f" stroked="f">
              <v:textbox style="mso-next-textbox:#_x0000_s1124;mso-fit-shape-to-text:t" inset="0,0,0,0">
                <w:txbxContent>
                  <w:p w:rsidR="0067392E" w:rsidRPr="009658E9" w:rsidRDefault="0067392E">
                    <w:pPr>
                      <w:rPr>
                        <w:sz w:val="17"/>
                      </w:rPr>
                    </w:pPr>
                    <w:r w:rsidRPr="009658E9">
                      <w:rPr>
                        <w:rFonts w:ascii="Arial" w:hAnsi="Arial" w:cs="Arial"/>
                        <w:color w:val="000000"/>
                        <w:sz w:val="15"/>
                      </w:rPr>
                      <w:t>Bielle</w:t>
                    </w:r>
                  </w:p>
                </w:txbxContent>
              </v:textbox>
            </v:rect>
            <v:rect id="_x0000_s1125" style="position:absolute;left:2498;top:3385;width:824;height:231;mso-wrap-style:none" filled="f" stroked="f">
              <v:textbox style="mso-next-textbox:#_x0000_s1125;mso-fit-shape-to-text:t" inset="0,0,0,0">
                <w:txbxContent>
                  <w:p w:rsidR="0067392E" w:rsidRPr="009658E9" w:rsidRDefault="0067392E">
                    <w:pPr>
                      <w:rPr>
                        <w:sz w:val="17"/>
                      </w:rPr>
                    </w:pPr>
                    <w:proofErr w:type="gramStart"/>
                    <w:r w:rsidRPr="009658E9">
                      <w:rPr>
                        <w:rFonts w:ascii="Arial" w:hAnsi="Arial" w:cs="Arial"/>
                        <w:color w:val="000000"/>
                        <w:sz w:val="15"/>
                      </w:rPr>
                      <w:t>gauche</w:t>
                    </w:r>
                    <w:proofErr w:type="gramEnd"/>
                    <w:r w:rsidRPr="009658E9">
                      <w:rPr>
                        <w:rFonts w:ascii="Arial" w:hAnsi="Arial" w:cs="Arial"/>
                        <w:color w:val="000000"/>
                        <w:sz w:val="15"/>
                      </w:rPr>
                      <w:t xml:space="preserve"> 3</w:t>
                    </w:r>
                  </w:p>
                </w:txbxContent>
              </v:textbox>
            </v:rect>
            <v:line id="_x0000_s1126" style="position:absolute;flip:x y" from="2398,2469" to="2756,3120" strokeweight="0"/>
            <v:shape id="_x0000_s1127" style="position:absolute;left:2398;top:2469;width:135;height:161" coordsize="135,161" path="m8,161l,,135,92,35,61,8,161xe" fillcolor="black" strokeweight="0">
              <v:path arrowok="t"/>
            </v:shape>
            <v:rect id="_x0000_s1128" style="position:absolute;left:974;top:3201;width:556;height:231;mso-wrap-style:none" filled="f" stroked="f">
              <v:textbox style="mso-next-textbox:#_x0000_s1128;mso-fit-shape-to-text:t" inset="0,0,0,0">
                <w:txbxContent>
                  <w:p w:rsidR="0067392E" w:rsidRPr="009658E9" w:rsidRDefault="0067392E">
                    <w:pPr>
                      <w:rPr>
                        <w:sz w:val="17"/>
                      </w:rPr>
                    </w:pPr>
                    <w:r w:rsidRPr="009658E9">
                      <w:rPr>
                        <w:rFonts w:ascii="Arial" w:hAnsi="Arial" w:cs="Arial"/>
                        <w:color w:val="000000"/>
                        <w:sz w:val="15"/>
                      </w:rPr>
                      <w:t>Fusée</w:t>
                    </w:r>
                  </w:p>
                </w:txbxContent>
              </v:textbox>
            </v:rect>
            <v:rect id="_x0000_s1129" style="position:absolute;left:839;top:3434;width:823;height:231;mso-wrap-style:none" filled="f" stroked="f">
              <v:textbox style="mso-next-textbox:#_x0000_s1129;mso-fit-shape-to-text:t" inset="0,0,0,0">
                <w:txbxContent>
                  <w:p w:rsidR="0067392E" w:rsidRPr="009658E9" w:rsidRDefault="0067392E">
                    <w:pPr>
                      <w:rPr>
                        <w:sz w:val="17"/>
                      </w:rPr>
                    </w:pPr>
                    <w:proofErr w:type="gramStart"/>
                    <w:r w:rsidRPr="009658E9">
                      <w:rPr>
                        <w:rFonts w:ascii="Arial" w:hAnsi="Arial" w:cs="Arial"/>
                        <w:color w:val="000000"/>
                        <w:sz w:val="15"/>
                      </w:rPr>
                      <w:t>gauche</w:t>
                    </w:r>
                    <w:proofErr w:type="gramEnd"/>
                    <w:r w:rsidRPr="009658E9">
                      <w:rPr>
                        <w:rFonts w:ascii="Arial" w:hAnsi="Arial" w:cs="Arial"/>
                        <w:color w:val="000000"/>
                        <w:sz w:val="15"/>
                      </w:rPr>
                      <w:t xml:space="preserve"> 6</w:t>
                    </w:r>
                  </w:p>
                </w:txbxContent>
              </v:textbox>
            </v:rect>
            <v:line id="_x0000_s1130" style="position:absolute;flip:y" from="1159,2095" to="1160,3166" strokeweight="0"/>
            <v:shape id="_x0000_s1131" style="position:absolute;left:1086;top:2095;width:142;height:147" coordsize="142,147" path="m,147l73,r69,147l73,73,,147xe" fillcolor="black" strokeweight="0">
              <v:path arrowok="t"/>
            </v:shape>
            <v:rect id="_x0000_s1132" style="position:absolute;left:2949;width:2382;height:415;mso-wrap-style:none" filled="f" stroked="f">
              <v:textbox style="mso-next-textbox:#_x0000_s1132;mso-fit-shape-to-text:t" inset="0,0,0,0">
                <w:txbxContent>
                  <w:p w:rsidR="0067392E" w:rsidRPr="009658E9" w:rsidRDefault="0067392E">
                    <w:pPr>
                      <w:rPr>
                        <w:sz w:val="17"/>
                      </w:rPr>
                    </w:pPr>
                    <w:r w:rsidRPr="009658E9">
                      <w:rPr>
                        <w:rFonts w:ascii="Arial" w:hAnsi="Arial" w:cs="Arial"/>
                        <w:color w:val="000000"/>
                        <w:sz w:val="27"/>
                        <w:szCs w:val="36"/>
                      </w:rPr>
                      <w:t>Vue de dessus</w:t>
                    </w:r>
                  </w:p>
                </w:txbxContent>
              </v:textbox>
            </v:rect>
            <v:rect id="_x0000_s1133" style="position:absolute;left:3757;top:420;width:781;height:415;mso-wrap-style:none" filled="f" stroked="f">
              <v:textbox style="mso-next-textbox:#_x0000_s1133;mso-fit-shape-to-text:t" inset="0,0,0,0">
                <w:txbxContent>
                  <w:p w:rsidR="0067392E" w:rsidRPr="009658E9" w:rsidRDefault="0067392E">
                    <w:pPr>
                      <w:rPr>
                        <w:sz w:val="17"/>
                      </w:rPr>
                    </w:pPr>
                    <w:proofErr w:type="gramStart"/>
                    <w:r w:rsidRPr="009658E9">
                      <w:rPr>
                        <w:rFonts w:ascii="Arial" w:hAnsi="Arial" w:cs="Arial"/>
                        <w:color w:val="000000"/>
                        <w:sz w:val="27"/>
                        <w:szCs w:val="36"/>
                      </w:rPr>
                      <w:t>de</w:t>
                    </w:r>
                    <w:proofErr w:type="gramEnd"/>
                    <w:r w:rsidRPr="009658E9">
                      <w:rPr>
                        <w:rFonts w:ascii="Arial" w:hAnsi="Arial" w:cs="Arial"/>
                        <w:color w:val="000000"/>
                        <w:sz w:val="27"/>
                        <w:szCs w:val="36"/>
                      </w:rPr>
                      <w:t xml:space="preserve"> la</w:t>
                    </w:r>
                  </w:p>
                </w:txbxContent>
              </v:textbox>
            </v:rect>
            <v:rect id="_x0000_s1134" style="position:absolute;left:3607;top:843;width:1082;height:414;mso-wrap-style:none" filled="f" stroked="f">
              <v:textbox style="mso-next-textbox:#_x0000_s1134;mso-fit-shape-to-text:t" inset="0,0,0,0">
                <w:txbxContent>
                  <w:p w:rsidR="0067392E" w:rsidRPr="009658E9" w:rsidRDefault="0067392E">
                    <w:pPr>
                      <w:rPr>
                        <w:sz w:val="17"/>
                      </w:rPr>
                    </w:pPr>
                    <w:proofErr w:type="gramStart"/>
                    <w:r w:rsidRPr="009658E9">
                      <w:rPr>
                        <w:rFonts w:ascii="Arial" w:hAnsi="Arial" w:cs="Arial"/>
                        <w:color w:val="000000"/>
                        <w:sz w:val="27"/>
                        <w:szCs w:val="36"/>
                      </w:rPr>
                      <w:t>voiture</w:t>
                    </w:r>
                    <w:proofErr w:type="gramEnd"/>
                  </w:p>
                </w:txbxContent>
              </v:textbox>
            </v:rect>
            <v:line id="_x0000_s1135" style="position:absolute;flip:y" from="5955,181" to="5956,1090" strokeweight="0"/>
            <v:shape id="_x0000_s1136" style="position:absolute;left:5886;top:181;width:143;height:143" coordsize="143,143" path="m,143l69,r74,143l69,73,,143xe" fillcolor="black" strokeweight="0">
              <v:path arrowok="t"/>
            </v:shape>
            <v:line id="_x0000_s1137" style="position:absolute" from="5955,1090" to="6822,1091" strokeweight="0"/>
            <v:shape id="_x0000_s1138" style="position:absolute;left:6675;top:1017;width:147;height:146" coordsize="147,146" path="m,l147,73,,146,73,73,,xe" fillcolor="black" strokeweight="0">
              <v:path arrowok="t"/>
            </v:shape>
            <v:rect id="_x0000_s1139" style="position:absolute;left:6086;top:131;width:101;height:230;mso-wrap-style:none" filled="f" stroked="f">
              <v:textbox style="mso-next-textbox:#_x0000_s1139;mso-fit-shape-to-text:t" inset="0,0,0,0">
                <w:txbxContent>
                  <w:p w:rsidR="0067392E" w:rsidRPr="009658E9" w:rsidRDefault="0067392E">
                    <w:pPr>
                      <w:rPr>
                        <w:sz w:val="17"/>
                      </w:rPr>
                    </w:pPr>
                    <w:proofErr w:type="gramStart"/>
                    <w:r w:rsidRPr="009658E9">
                      <w:rPr>
                        <w:rFonts w:ascii="Arial" w:hAnsi="Arial" w:cs="Arial"/>
                        <w:color w:val="000000"/>
                        <w:sz w:val="15"/>
                      </w:rPr>
                      <w:t>y</w:t>
                    </w:r>
                    <w:proofErr w:type="gramEnd"/>
                  </w:p>
                </w:txbxContent>
              </v:textbox>
            </v:rect>
            <v:rect id="_x0000_s1140" style="position:absolute;left:6952;top:995;width:102;height:230;mso-wrap-style:none" filled="f" stroked="f">
              <v:textbox style="mso-next-textbox:#_x0000_s1140;mso-fit-shape-to-text:t" inset="0,0,0,0">
                <w:txbxContent>
                  <w:p w:rsidR="0067392E" w:rsidRPr="009658E9" w:rsidRDefault="0067392E">
                    <w:pPr>
                      <w:rPr>
                        <w:sz w:val="17"/>
                      </w:rPr>
                    </w:pPr>
                    <w:r w:rsidRPr="009658E9">
                      <w:rPr>
                        <w:rFonts w:ascii="Arial" w:hAnsi="Arial" w:cs="Arial"/>
                        <w:color w:val="000000"/>
                        <w:sz w:val="15"/>
                      </w:rPr>
                      <w:t>x</w:t>
                    </w:r>
                  </w:p>
                </w:txbxContent>
              </v:textbox>
            </v:rect>
            <v:shape id="_x0000_s1141" style="position:absolute;left:3114;top:2249;width:1228;height:46" coordsize="1228,46" path="m1205,46r8,l1221,39r7,-8l1228,16r-7,-8l1213,,16,,8,8,,16,,31r8,8l16,46r7,l1205,46xe" fillcolor="red" stroked="f">
              <v:path arrowok="t"/>
            </v:shape>
            <v:shape id="_x0000_s1142" style="position:absolute;left:4931;top:2249;width:1321;height:46" coordsize="1321,46" path="m24,l16,,8,8,,16,,31r8,8l16,46r1289,l1313,39r8,-8l1321,16r-8,-8l1305,r-7,l24,xe" fillcolor="red" stroked="f">
              <v:path arrowok="t"/>
            </v:shape>
            <v:rect id="_x0000_s1143" style="position:absolute;left:3695;top:3405;width:879;height:231;mso-wrap-style:none" filled="f" stroked="f">
              <v:textbox style="mso-next-textbox:#_x0000_s1143;mso-fit-shape-to-text:t" inset="0,0,0,0">
                <w:txbxContent>
                  <w:p w:rsidR="0067392E" w:rsidRPr="009658E9" w:rsidRDefault="0067392E">
                    <w:pPr>
                      <w:rPr>
                        <w:sz w:val="17"/>
                      </w:rPr>
                    </w:pPr>
                    <w:r w:rsidRPr="009658E9">
                      <w:rPr>
                        <w:rFonts w:ascii="Arial" w:hAnsi="Arial" w:cs="Arial"/>
                        <w:color w:val="000000"/>
                        <w:sz w:val="15"/>
                      </w:rPr>
                      <w:t>Châssis 1</w:t>
                    </w:r>
                  </w:p>
                </w:txbxContent>
              </v:textbox>
            </v:rect>
            <v:line id="_x0000_s1144" style="position:absolute;flip:y" from="4185,2865" to="4454,3320" strokeweight="0"/>
            <v:shape id="_x0000_s1145" style="position:absolute;left:4319;top:2865;width:135;height:162" coordsize="135,162" path="m,85l135,,123,162,100,62,,85xe" fillcolor="black" strokeweight="0">
              <v:path arrowok="t"/>
            </v:shape>
            <v:shape id="_x0000_s1146" style="position:absolute;left:8885;top:1660;width:46;height:1275" coordsize="46,1275" path="m46,23r,-8l38,8,31,,15,,8,8,,15,,1259r8,8l15,1275r16,l38,1267r8,-8l46,1252,46,23xe" fillcolor="black" stroked="f">
              <v:path arrowok="t"/>
            </v:shape>
            <v:shape id="_x0000_s1147" style="position:absolute;left:8642;top:2761;width:543;height:212" coordsize="543,212" path="m43,31l35,24,31,20r-11,l12,24,4,31,,35,,47r4,7l16,81r8,8l31,104r39,39l77,143r4,8l97,162r7,8l120,178r11,3l166,197r12,l193,205r19,l224,208r27,l258,212r20,-4l308,208r12,-3l328,205r23,-8l358,197r24,-8l389,185r16,-7l416,170r16,-8l439,155r8,-4l455,143r7,-4l497,104r4,-7l509,89r3,-8l520,74r8,-16l532,47r4,-8l543,31r,-15l539,8,536,4,528,,512,r-7,4l501,8r-4,8l505,8r-12,8l486,31r-4,12l474,51r-4,7l462,66r-3,8l432,101r-8,3l416,112r-7,4l401,124r-16,7l382,139r-8,l366,143r-11,4l351,151r-8,l320,158r-8,l301,162r-31,l255,170r19,-4l258,162r-27,l220,158r-19,l185,151r-11,l147,135r-12,-4l128,124r-16,-4l108,112r-7,-8l70,74,62,58,54,51,43,31xe" fillcolor="black" stroked="f">
              <v:path arrowok="t"/>
            </v:shape>
            <v:shape id="_x0000_s1148" style="position:absolute;left:8642;top:216;width:543;height:219" coordsize="543,219" path="m501,185r8,7l512,196r12,l532,192r7,-7l543,181r,-12l539,161r-7,-11l524,131r-8,-8l512,115r-7,-7l501,100,470,69r-8,-4l455,57r-8,-3l439,46,401,27,389,23,366,11,351,7r-8,l332,4r-8,l316,,228,,216,4r-8,l193,7r-15,8l166,15,151,27r-23,7l112,42r-8,8l97,54,81,69r-7,4l47,100r-4,8l35,115r-4,12l24,138,12,158r,7l,177r,19l,188r,12l4,208r,4l12,215r4,4l27,219r8,-4l39,215r4,-7l47,204r,-8l47,192r4,-4l58,173r4,-12l70,150r4,-4l81,138r4,-7l104,111r8,-3l128,92r7,-4l143,81r11,-4l174,65r7,-4l185,61r16,-4l208,54r8,-4l224,50r11,-4l274,46r34,l316,50r8,l335,54r8,l351,57r23,12l385,73r24,11l416,92r8,4l432,104r7,4l462,131r4,7l474,146r4,8l486,161r7,12l501,185xe" fillcolor="black" stroked="f">
              <v:path arrowok="t"/>
            </v:shape>
            <v:shape id="_x0000_s1149" style="position:absolute;left:8885;top:235;width:46;height:1275" coordsize="46,1275" path="m,1252r,7l8,1267r7,8l31,1275r7,-8l46,1259,46,15,38,8,31,,15,,8,8,,15r,8l,1252xe" fillcolor="black" stroked="f">
              <v:path arrowok="t"/>
            </v:shape>
            <v:rect id="_x0000_s1150" style="position:absolute;left:820;top:151;width:801;height:230;mso-wrap-style:none" filled="f" stroked="f">
              <v:textbox style="mso-next-textbox:#_x0000_s1150;mso-fit-shape-to-text:t" inset="0,0,0,0">
                <w:txbxContent>
                  <w:p w:rsidR="0067392E" w:rsidRPr="009658E9" w:rsidRDefault="0067392E">
                    <w:pPr>
                      <w:rPr>
                        <w:sz w:val="17"/>
                      </w:rPr>
                    </w:pPr>
                    <w:r w:rsidRPr="009658E9">
                      <w:rPr>
                        <w:rFonts w:ascii="Arial" w:hAnsi="Arial" w:cs="Arial"/>
                        <w:color w:val="000000"/>
                        <w:sz w:val="15"/>
                      </w:rPr>
                      <w:t>Roue AV</w:t>
                    </w:r>
                  </w:p>
                </w:txbxContent>
              </v:textbox>
            </v:rect>
            <v:rect id="_x0000_s1151" style="position:absolute;left:820;top:389;width:656;height:231;mso-wrap-style:none" filled="f" stroked="f">
              <v:textbox style="mso-next-textbox:#_x0000_s1151;mso-fit-shape-to-text:t" inset="0,0,0,0">
                <w:txbxContent>
                  <w:p w:rsidR="0067392E" w:rsidRPr="009658E9" w:rsidRDefault="0067392E">
                    <w:pPr>
                      <w:rPr>
                        <w:sz w:val="17"/>
                      </w:rPr>
                    </w:pPr>
                    <w:proofErr w:type="gramStart"/>
                    <w:r w:rsidRPr="009658E9">
                      <w:rPr>
                        <w:rFonts w:ascii="Arial" w:hAnsi="Arial" w:cs="Arial"/>
                        <w:color w:val="000000"/>
                        <w:sz w:val="15"/>
                      </w:rPr>
                      <w:t>gauche</w:t>
                    </w:r>
                    <w:proofErr w:type="gramEnd"/>
                  </w:p>
                </w:txbxContent>
              </v:textbox>
            </v:rect>
            <v:rect id="_x0000_s1152" style="position:absolute;left:7730;top:151;width:801;height:230;mso-wrap-style:none" filled="f" stroked="f">
              <v:textbox style="mso-next-textbox:#_x0000_s1152;mso-fit-shape-to-text:t" inset="0,0,0,0">
                <w:txbxContent>
                  <w:p w:rsidR="0067392E" w:rsidRPr="009658E9" w:rsidRDefault="0067392E">
                    <w:pPr>
                      <w:rPr>
                        <w:sz w:val="17"/>
                      </w:rPr>
                    </w:pPr>
                    <w:r w:rsidRPr="009658E9">
                      <w:rPr>
                        <w:rFonts w:ascii="Arial" w:hAnsi="Arial" w:cs="Arial"/>
                        <w:color w:val="000000"/>
                        <w:sz w:val="15"/>
                      </w:rPr>
                      <w:t>Roue AV</w:t>
                    </w:r>
                  </w:p>
                </w:txbxContent>
              </v:textbox>
            </v:rect>
            <v:rect id="_x0000_s1153" style="position:absolute;left:7730;top:389;width:501;height:231;mso-wrap-style:none" filled="f" stroked="f">
              <v:textbox style="mso-next-textbox:#_x0000_s1153;mso-fit-shape-to-text:t" inset="0,0,0,0">
                <w:txbxContent>
                  <w:p w:rsidR="0067392E" w:rsidRPr="009658E9" w:rsidRDefault="0067392E">
                    <w:pPr>
                      <w:rPr>
                        <w:sz w:val="17"/>
                      </w:rPr>
                    </w:pPr>
                    <w:proofErr w:type="gramStart"/>
                    <w:r w:rsidRPr="009658E9">
                      <w:rPr>
                        <w:rFonts w:ascii="Arial" w:hAnsi="Arial" w:cs="Arial"/>
                        <w:color w:val="000000"/>
                        <w:sz w:val="15"/>
                      </w:rPr>
                      <w:t>droite</w:t>
                    </w:r>
                    <w:proofErr w:type="gramEnd"/>
                  </w:p>
                </w:txbxContent>
              </v:textbox>
            </v:rect>
            <v:rect id="_x0000_s1154" style="position:absolute;left:3819;top:1633;width:1597;height:1506" filled="f" strokecolor="red" strokeweight="0"/>
            <v:rect id="_x0000_s1155" style="position:absolute;left:1590;top:4062;width:5446;height:231;mso-wrap-style:none" filled="f" stroked="f">
              <v:textbox style="mso-next-textbox:#_x0000_s1155;mso-fit-shape-to-text:t" inset="0,0,0,0">
                <w:txbxContent>
                  <w:p w:rsidR="0067392E" w:rsidRPr="009658E9" w:rsidRDefault="0067392E">
                    <w:pPr>
                      <w:rPr>
                        <w:sz w:val="17"/>
                      </w:rPr>
                    </w:pPr>
                    <w:r w:rsidRPr="009658E9">
                      <w:rPr>
                        <w:rFonts w:ascii="Arial" w:hAnsi="Arial" w:cs="Arial"/>
                        <w:color w:val="FF0000"/>
                        <w:sz w:val="15"/>
                      </w:rPr>
                      <w:t>Partie étudiée (commande de la crémaillère non représentée)</w:t>
                    </w:r>
                  </w:p>
                </w:txbxContent>
              </v:textbox>
            </v:rect>
            <v:line id="_x0000_s1156" style="position:absolute;flip:x y" from="4727,3135" to="4912,3998" strokecolor="red" strokeweight="0"/>
            <v:shape id="_x0000_s1157" style="position:absolute;left:4693;top:3097;width:73;height:73" coordsize="73,73" path="m42,73l65,57,73,46r,-16l54,7,42,,27,,15,3,4,15,,42,15,65r12,8l42,73xe" fillcolor="red" strokecolor="red" strokeweight="0">
              <v:path arrowok="t"/>
            </v:shape>
            <v:rect id="_x0000_s1158" style="position:absolute;left:1774;top:1195;width:135;height:276;mso-wrap-style:none" filled="f" stroked="f">
              <v:textbox style="mso-next-textbox:#_x0000_s1158;mso-fit-shape-to-text:t" inset="0,0,0,0">
                <w:txbxContent>
                  <w:p w:rsidR="0067392E" w:rsidRPr="009658E9" w:rsidRDefault="0067392E">
                    <w:pPr>
                      <w:rPr>
                        <w:sz w:val="17"/>
                      </w:rPr>
                    </w:pPr>
                    <w:r w:rsidRPr="009658E9">
                      <w:rPr>
                        <w:rFonts w:ascii="Arial" w:hAnsi="Arial" w:cs="Arial"/>
                        <w:color w:val="000000"/>
                        <w:sz w:val="18"/>
                        <w:szCs w:val="24"/>
                      </w:rPr>
                      <w:t>1</w:t>
                    </w:r>
                  </w:p>
                </w:txbxContent>
              </v:textbox>
            </v:rect>
            <v:rect id="_x0000_s1159" style="position:absolute;left:7503;top:1195;width:135;height:276;mso-wrap-style:none" filled="f" stroked="f">
              <v:textbox style="mso-next-textbox:#_x0000_s1159;mso-fit-shape-to-text:t" inset="0,0,0,0">
                <w:txbxContent>
                  <w:p w:rsidR="0067392E" w:rsidRPr="009658E9" w:rsidRDefault="0067392E">
                    <w:pPr>
                      <w:rPr>
                        <w:sz w:val="17"/>
                      </w:rPr>
                    </w:pPr>
                    <w:r w:rsidRPr="009658E9">
                      <w:rPr>
                        <w:rFonts w:ascii="Arial" w:hAnsi="Arial" w:cs="Arial"/>
                        <w:color w:val="000000"/>
                        <w:sz w:val="18"/>
                        <w:szCs w:val="24"/>
                      </w:rPr>
                      <w:t>1</w:t>
                    </w:r>
                  </w:p>
                </w:txbxContent>
              </v:textbox>
            </v:rect>
            <v:shape id="_x0000_s1160" style="position:absolute;left:4296;top:2138;width:682;height:273" coordsize="682,273" path="m659,273r7,l674,265r8,-7l682,15,674,7,666,,16,,8,7,,15,,258r8,7l16,273r7,l659,273r,-46l23,227r23,23l46,23,23,46r636,l635,23r,227l659,227r,46xe" fillcolor="red" stroked="f">
              <v:path arrowok="t"/>
            </v:shape>
            <w10:wrap type="none"/>
            <w10:anchorlock/>
          </v:group>
        </w:pict>
      </w:r>
    </w:p>
    <w:p w:rsidR="0029475C" w:rsidRDefault="0029475C" w:rsidP="007F232D">
      <w:pPr>
        <w:jc w:val="center"/>
      </w:pPr>
    </w:p>
    <w:p w:rsidR="0029475C" w:rsidRDefault="0029475C" w:rsidP="0029475C">
      <w:pPr>
        <w:pStyle w:val="Titre3"/>
        <w:sectPr w:rsidR="0029475C" w:rsidSect="006334A5">
          <w:headerReference w:type="default" r:id="rId9"/>
          <w:footerReference w:type="default" r:id="rId10"/>
          <w:pgSz w:w="11907" w:h="16840" w:code="9"/>
          <w:pgMar w:top="720" w:right="720" w:bottom="720" w:left="720" w:header="720" w:footer="720" w:gutter="0"/>
          <w:cols w:space="720"/>
          <w:docGrid w:linePitch="299"/>
        </w:sectPr>
      </w:pPr>
    </w:p>
    <w:p w:rsidR="0029475C" w:rsidRDefault="0029475C" w:rsidP="0029475C">
      <w:pPr>
        <w:pStyle w:val="Titre3"/>
      </w:pPr>
      <w:r>
        <w:lastRenderedPageBreak/>
        <w:t>Diagrammes</w:t>
      </w:r>
    </w:p>
    <w:p w:rsidR="0029475C" w:rsidRDefault="0029475C" w:rsidP="0029475C">
      <w:pPr>
        <w:pStyle w:val="Titre4"/>
      </w:pPr>
      <w:r>
        <w:t>Diagrammes de contexte et de cas d’utilisation</w:t>
      </w:r>
    </w:p>
    <w:p w:rsidR="0029475C" w:rsidRDefault="0029475C" w:rsidP="0029475C"/>
    <w:p w:rsidR="0029475C" w:rsidRDefault="0029475C" w:rsidP="0029475C">
      <w:r>
        <w:rPr>
          <w:noProof/>
          <w:lang w:eastAsia="fr-FR" w:bidi="ar-SA"/>
        </w:rPr>
        <w:drawing>
          <wp:inline distT="0" distB="0" distL="0" distR="0">
            <wp:extent cx="2307981" cy="2178243"/>
            <wp:effectExtent l="19050" t="0" r="0" b="0"/>
            <wp:docPr id="5" name="Image 4" descr="Diagramme de contex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ontexte.jpg"/>
                    <pic:cNvPicPr/>
                  </pic:nvPicPr>
                  <pic:blipFill>
                    <a:blip r:embed="rId11" cstate="print"/>
                    <a:stretch>
                      <a:fillRect/>
                    </a:stretch>
                  </pic:blipFill>
                  <pic:spPr>
                    <a:xfrm>
                      <a:off x="0" y="0"/>
                      <a:ext cx="2308538" cy="2178769"/>
                    </a:xfrm>
                    <a:prstGeom prst="rect">
                      <a:avLst/>
                    </a:prstGeom>
                  </pic:spPr>
                </pic:pic>
              </a:graphicData>
            </a:graphic>
          </wp:inline>
        </w:drawing>
      </w:r>
      <w:r>
        <w:rPr>
          <w:noProof/>
          <w:lang w:eastAsia="fr-FR" w:bidi="ar-SA"/>
        </w:rPr>
        <w:drawing>
          <wp:inline distT="0" distB="0" distL="0" distR="0">
            <wp:extent cx="4284303" cy="2173197"/>
            <wp:effectExtent l="19050" t="0" r="1947" b="0"/>
            <wp:docPr id="1" name="Image 0" descr="Diagramme de cas d'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as d'utilisation.jpg"/>
                    <pic:cNvPicPr/>
                  </pic:nvPicPr>
                  <pic:blipFill>
                    <a:blip r:embed="rId12" cstate="print"/>
                    <a:stretch>
                      <a:fillRect/>
                    </a:stretch>
                  </pic:blipFill>
                  <pic:spPr>
                    <a:xfrm>
                      <a:off x="0" y="0"/>
                      <a:ext cx="4282763" cy="2172416"/>
                    </a:xfrm>
                    <a:prstGeom prst="rect">
                      <a:avLst/>
                    </a:prstGeom>
                  </pic:spPr>
                </pic:pic>
              </a:graphicData>
            </a:graphic>
          </wp:inline>
        </w:drawing>
      </w:r>
    </w:p>
    <w:p w:rsidR="0029475C" w:rsidRDefault="0029475C" w:rsidP="0029475C">
      <w:pPr>
        <w:pStyle w:val="Titre4"/>
      </w:pPr>
      <w:r>
        <w:t>Diagramme d’exigences</w:t>
      </w:r>
    </w:p>
    <w:p w:rsidR="0029475C" w:rsidRDefault="009A0E7E" w:rsidP="0029475C">
      <w:r>
        <w:sym w:font="Symbol" w:char="F0B7"/>
      </w:r>
      <w:r>
        <w:t xml:space="preserve"> On donne le diagramme suivant avec les différents « </w:t>
      </w:r>
      <w:proofErr w:type="spellStart"/>
      <w:r>
        <w:t>text</w:t>
      </w:r>
      <w:proofErr w:type="spellEnd"/>
      <w:r>
        <w:t xml:space="preserve"> » absents.</w:t>
      </w:r>
    </w:p>
    <w:p w:rsidR="009A0E7E" w:rsidRDefault="009A0E7E" w:rsidP="0029475C"/>
    <w:p w:rsidR="009A0E7E" w:rsidRDefault="009A0E7E" w:rsidP="009A0E7E">
      <w:pPr>
        <w:pStyle w:val="Titre6"/>
      </w:pPr>
      <w:r w:rsidRPr="009A0E7E">
        <w:rPr>
          <w:sz w:val="24"/>
        </w:rPr>
        <w:sym w:font="Wingdings" w:char="F03F"/>
      </w:r>
      <w:r>
        <w:t xml:space="preserve"> Compléter ces « </w:t>
      </w:r>
      <w:proofErr w:type="spellStart"/>
      <w:r>
        <w:t>text</w:t>
      </w:r>
      <w:proofErr w:type="spellEnd"/>
      <w:r>
        <w:t xml:space="preserve"> </w:t>
      </w:r>
      <w:proofErr w:type="gramStart"/>
      <w:r>
        <w:t>» .</w:t>
      </w:r>
      <w:proofErr w:type="gramEnd"/>
      <w:r>
        <w:t xml:space="preserve"> Utiliser le document réponse.</w:t>
      </w:r>
    </w:p>
    <w:p w:rsidR="009A0E7E" w:rsidRPr="009A0E7E" w:rsidRDefault="009A0E7E" w:rsidP="009A0E7E"/>
    <w:p w:rsidR="0029475C" w:rsidRPr="0029475C" w:rsidRDefault="009A0E7E" w:rsidP="0029475C">
      <w:r>
        <w:rPr>
          <w:noProof/>
          <w:lang w:eastAsia="fr-FR" w:bidi="ar-SA"/>
        </w:rPr>
        <w:drawing>
          <wp:inline distT="0" distB="0" distL="0" distR="0">
            <wp:extent cx="6646545" cy="3348355"/>
            <wp:effectExtent l="19050" t="0" r="1905" b="0"/>
            <wp:docPr id="10" name="Image 9" descr="Diagramme d'exigences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xigences client.jpg"/>
                    <pic:cNvPicPr/>
                  </pic:nvPicPr>
                  <pic:blipFill>
                    <a:blip r:embed="rId13" cstate="print"/>
                    <a:stretch>
                      <a:fillRect/>
                    </a:stretch>
                  </pic:blipFill>
                  <pic:spPr>
                    <a:xfrm>
                      <a:off x="0" y="0"/>
                      <a:ext cx="6646545" cy="3348355"/>
                    </a:xfrm>
                    <a:prstGeom prst="rect">
                      <a:avLst/>
                    </a:prstGeom>
                  </pic:spPr>
                </pic:pic>
              </a:graphicData>
            </a:graphic>
          </wp:inline>
        </w:drawing>
      </w:r>
    </w:p>
    <w:p w:rsidR="007F232D" w:rsidRPr="005431A3" w:rsidRDefault="007F232D" w:rsidP="0029475C">
      <w:pPr>
        <w:pStyle w:val="Titre2"/>
      </w:pPr>
      <w:r w:rsidRPr="005431A3">
        <w:t>Direction assistée DIRAVI</w:t>
      </w:r>
      <w:r w:rsidR="009658E9" w:rsidRPr="005431A3">
        <w:t xml:space="preserve"> - </w:t>
      </w:r>
      <w:r w:rsidRPr="005431A3">
        <w:t>Mise en situation</w:t>
      </w:r>
    </w:p>
    <w:p w:rsidR="007F232D" w:rsidRPr="005431A3" w:rsidRDefault="009658E9" w:rsidP="007F232D">
      <w:r w:rsidRPr="005431A3">
        <w:sym w:font="Symbol" w:char="F0B7"/>
      </w:r>
      <w:r w:rsidRPr="005431A3">
        <w:t xml:space="preserve"> </w:t>
      </w:r>
      <w:r w:rsidR="007F232D" w:rsidRPr="005431A3">
        <w:t xml:space="preserve">Le mécanisme de direction assistée DIRAVI est décrit par le schéma de la page </w:t>
      </w:r>
      <w:r w:rsidRPr="005431A3">
        <w:t xml:space="preserve">3 </w:t>
      </w:r>
      <w:r w:rsidR="007F232D" w:rsidRPr="005431A3">
        <w:t>qui représente les différents constituants, ainsi que les connexions hydrauliques associées.</w:t>
      </w:r>
    </w:p>
    <w:p w:rsidR="009658E9" w:rsidRPr="005431A3" w:rsidRDefault="009658E9" w:rsidP="007F232D"/>
    <w:p w:rsidR="007F232D" w:rsidRPr="005431A3" w:rsidRDefault="009658E9" w:rsidP="007F232D">
      <w:r w:rsidRPr="005431A3">
        <w:sym w:font="Symbol" w:char="F0B7"/>
      </w:r>
      <w:r w:rsidRPr="005431A3">
        <w:t xml:space="preserve"> </w:t>
      </w:r>
      <w:r w:rsidR="007F232D" w:rsidRPr="005431A3">
        <w:t>En plus du classique système mécanique de direction (volant, colonne de direction, pignon, crémaillère...), l'ensemble d'assistance est constitué :</w:t>
      </w:r>
    </w:p>
    <w:p w:rsidR="009658E9" w:rsidRPr="005431A3" w:rsidRDefault="007F232D" w:rsidP="009658E9">
      <w:pPr>
        <w:pStyle w:val="Paragraphedeliste"/>
        <w:numPr>
          <w:ilvl w:val="0"/>
          <w:numId w:val="20"/>
        </w:numPr>
      </w:pPr>
      <w:r w:rsidRPr="005431A3">
        <w:lastRenderedPageBreak/>
        <w:t>d'un vérin hydraulique d'assistance, commandant la crémaillère de direction et donc le pivotement des roues.</w:t>
      </w:r>
    </w:p>
    <w:p w:rsidR="009658E9" w:rsidRPr="005431A3" w:rsidRDefault="007F232D" w:rsidP="009658E9">
      <w:pPr>
        <w:pStyle w:val="Paragraphedeliste"/>
        <w:numPr>
          <w:ilvl w:val="0"/>
          <w:numId w:val="20"/>
        </w:numPr>
      </w:pPr>
      <w:r w:rsidRPr="005431A3">
        <w:t>d'un ensemble de mise en énergie du fluide : pompe hydraulique, entraînée par un motoréducteur, réservoir d'huile, accumulateur de pression et conjoncteur - disjoncteur gérant le débit et la pression du fluide.</w:t>
      </w:r>
    </w:p>
    <w:p w:rsidR="009658E9" w:rsidRPr="005431A3" w:rsidRDefault="007F232D" w:rsidP="009658E9">
      <w:pPr>
        <w:pStyle w:val="Paragraphedeliste"/>
        <w:numPr>
          <w:ilvl w:val="0"/>
          <w:numId w:val="20"/>
        </w:numPr>
      </w:pPr>
      <w:r w:rsidRPr="005431A3">
        <w:t>d'un bloc de commande qui assure deux fonctions :</w:t>
      </w:r>
    </w:p>
    <w:p w:rsidR="009658E9" w:rsidRPr="005431A3" w:rsidRDefault="007F232D" w:rsidP="009658E9">
      <w:pPr>
        <w:pStyle w:val="Paragraphedeliste"/>
        <w:numPr>
          <w:ilvl w:val="1"/>
          <w:numId w:val="20"/>
        </w:numPr>
      </w:pPr>
      <w:r w:rsidRPr="005431A3">
        <w:rPr>
          <w:rFonts w:ascii="Arial" w:hAnsi="Arial"/>
          <w:sz w:val="20"/>
        </w:rPr>
        <w:t>piloter le système hydraulique de braquage des roues en fonction de la position du volant ;</w:t>
      </w:r>
    </w:p>
    <w:p w:rsidR="009658E9" w:rsidRPr="005431A3" w:rsidRDefault="007F232D" w:rsidP="009658E9">
      <w:pPr>
        <w:pStyle w:val="Paragraphedeliste"/>
        <w:numPr>
          <w:ilvl w:val="1"/>
          <w:numId w:val="20"/>
        </w:numPr>
      </w:pPr>
      <w:r w:rsidRPr="005431A3">
        <w:rPr>
          <w:rFonts w:ascii="Arial" w:hAnsi="Arial"/>
          <w:sz w:val="20"/>
        </w:rPr>
        <w:t>exercer le couple de rappel, variable en fonction de la position du volant ;</w:t>
      </w:r>
    </w:p>
    <w:p w:rsidR="007F232D" w:rsidRPr="005431A3" w:rsidRDefault="007F232D" w:rsidP="009658E9">
      <w:pPr>
        <w:pStyle w:val="Paragraphedeliste"/>
        <w:numPr>
          <w:ilvl w:val="0"/>
          <w:numId w:val="20"/>
        </w:numPr>
      </w:pPr>
      <w:r w:rsidRPr="005431A3">
        <w:t>d'un régulateur centrifuge, qui permet de faire varier le couple de rappel au neutre du volant en fonction de la vitesse du véhicule.</w:t>
      </w:r>
    </w:p>
    <w:p w:rsidR="00077576" w:rsidRPr="005431A3" w:rsidRDefault="00077576" w:rsidP="00077576"/>
    <w:p w:rsidR="00077576" w:rsidRPr="005431A3" w:rsidRDefault="00077576" w:rsidP="009A0E7E">
      <w:pPr>
        <w:pStyle w:val="Titre3"/>
      </w:pPr>
      <w:r w:rsidRPr="005431A3">
        <w:t>Quelques définitions</w:t>
      </w:r>
    </w:p>
    <w:p w:rsidR="007F232D" w:rsidRPr="005431A3" w:rsidRDefault="00077576" w:rsidP="00077576">
      <w:r w:rsidRPr="005431A3">
        <w:sym w:font="Symbol" w:char="F0B7"/>
      </w:r>
      <w:r w:rsidRPr="005431A3">
        <w:t xml:space="preserve"> </w:t>
      </w:r>
      <w:r w:rsidR="007F232D" w:rsidRPr="005431A3">
        <w:rPr>
          <w:rStyle w:val="Titre9Car"/>
        </w:rPr>
        <w:t>Régulateur centrifuge</w:t>
      </w:r>
      <w:r w:rsidRPr="005431A3">
        <w:t xml:space="preserve"> : </w:t>
      </w:r>
      <w:r w:rsidR="007F232D" w:rsidRPr="005431A3">
        <w:t>organe limitant la valeur de la pression d'huile venant de l'accumulateur et ceci en fonction de la vitesse du véhicule.</w:t>
      </w:r>
    </w:p>
    <w:p w:rsidR="00077576" w:rsidRPr="005431A3" w:rsidRDefault="00077576" w:rsidP="00077576"/>
    <w:p w:rsidR="007F232D" w:rsidRPr="005431A3" w:rsidRDefault="00077576" w:rsidP="00077576">
      <w:r w:rsidRPr="005431A3">
        <w:sym w:font="Symbol" w:char="F0B7"/>
      </w:r>
      <w:r w:rsidRPr="005431A3">
        <w:t xml:space="preserve"> </w:t>
      </w:r>
      <w:r w:rsidR="007F232D" w:rsidRPr="005431A3">
        <w:rPr>
          <w:rStyle w:val="Titre9Car"/>
        </w:rPr>
        <w:t xml:space="preserve">Accumulateur haute pression (HP) et son conjoncteur disjoncteur </w:t>
      </w:r>
      <w:r w:rsidR="007F232D" w:rsidRPr="005431A3">
        <w:t>: Système qui permet à la pompe de gonfler une réserve de fluide de façon à ce que la pompe puisse s'arrêter de consommer de la puissance donc du carburant de temps en temps. La mise en route et l'arrêt du pompage est commandé par le conjoncteur disjoncteur en fonction de la pression dans l'accumulateur.</w:t>
      </w:r>
    </w:p>
    <w:p w:rsidR="00077576" w:rsidRPr="005431A3" w:rsidRDefault="00077576" w:rsidP="00077576"/>
    <w:p w:rsidR="007F232D" w:rsidRPr="005431A3" w:rsidRDefault="00077576" w:rsidP="00077576">
      <w:r w:rsidRPr="005431A3">
        <w:sym w:font="Symbol" w:char="F0B7"/>
      </w:r>
      <w:r w:rsidRPr="005431A3">
        <w:t xml:space="preserve"> </w:t>
      </w:r>
      <w:r w:rsidR="007F232D" w:rsidRPr="005431A3">
        <w:rPr>
          <w:rStyle w:val="Titre9Car"/>
        </w:rPr>
        <w:t>Réservoir basse pression (BP</w:t>
      </w:r>
      <w:r w:rsidR="007F232D" w:rsidRPr="005431A3">
        <w:t>) : Réserve d'huile à la pression atmosphérique.</w:t>
      </w:r>
    </w:p>
    <w:p w:rsidR="00E64761" w:rsidRPr="005431A3" w:rsidRDefault="00E64761" w:rsidP="00E64761"/>
    <w:p w:rsidR="007F232D" w:rsidRPr="005431A3" w:rsidRDefault="007F232D" w:rsidP="00E64761">
      <w:pPr>
        <w:pStyle w:val="Titre3"/>
      </w:pPr>
      <w:r w:rsidRPr="005431A3">
        <w:t>Instrumentation de la station</w:t>
      </w:r>
    </w:p>
    <w:p w:rsidR="00E64761" w:rsidRPr="005431A3" w:rsidRDefault="00E64761" w:rsidP="00E64761">
      <w:pPr>
        <w:pStyle w:val="Titre9"/>
        <w:ind w:left="1701" w:right="1678"/>
      </w:pPr>
      <w:r w:rsidRPr="005431A3">
        <w:t>Faites vous préciser par le professeur les différents éléments réels de la station associés à chaque élément décrit sur le schéma.</w:t>
      </w:r>
    </w:p>
    <w:p w:rsidR="00E64761" w:rsidRPr="005431A3" w:rsidRDefault="00E64761" w:rsidP="00E64761"/>
    <w:p w:rsidR="007F232D" w:rsidRPr="005431A3" w:rsidRDefault="00E64761" w:rsidP="007F232D">
      <w:r w:rsidRPr="005431A3">
        <w:sym w:font="Symbol" w:char="F0B7"/>
      </w:r>
      <w:r w:rsidRPr="005431A3">
        <w:t xml:space="preserve"> </w:t>
      </w:r>
      <w:r w:rsidR="007F232D" w:rsidRPr="005431A3">
        <w:t>L'ensemble de direction est instrumenté pour permettre son fonctionnement dans des conditions voisines du réel et pour enregistrer plusieurs grandeurs physiques.</w:t>
      </w:r>
    </w:p>
    <w:p w:rsidR="00E64761" w:rsidRPr="005431A3" w:rsidRDefault="00E64761" w:rsidP="007F232D"/>
    <w:p w:rsidR="007F232D" w:rsidRPr="005431A3" w:rsidRDefault="00E64761" w:rsidP="007F232D">
      <w:r w:rsidRPr="005431A3">
        <w:sym w:font="Symbol" w:char="F0B7"/>
      </w:r>
      <w:r w:rsidRPr="005431A3">
        <w:t xml:space="preserve"> </w:t>
      </w:r>
      <w:r w:rsidR="007F232D" w:rsidRPr="005431A3">
        <w:t xml:space="preserve">Un récepteur à effort variable permet de simuler la résistance au pivotement au contact des roues avec le sol. Il est constitué principalement d’un </w:t>
      </w:r>
      <w:r w:rsidR="007F232D" w:rsidRPr="005431A3">
        <w:rPr>
          <w:b/>
        </w:rPr>
        <w:t>gros ressort hélicoïdal</w:t>
      </w:r>
      <w:r w:rsidR="007F232D" w:rsidRPr="005431A3">
        <w:t xml:space="preserve"> à pas variable (situé à droite derrière l’écran de protection transparent).</w:t>
      </w:r>
    </w:p>
    <w:p w:rsidR="00E64761" w:rsidRPr="005431A3" w:rsidRDefault="00E64761" w:rsidP="007F232D"/>
    <w:p w:rsidR="007F232D" w:rsidRPr="005431A3" w:rsidRDefault="00E64761" w:rsidP="007F232D">
      <w:r w:rsidRPr="005431A3">
        <w:sym w:font="Symbol" w:char="F0B7"/>
      </w:r>
      <w:r w:rsidRPr="005431A3">
        <w:t xml:space="preserve"> </w:t>
      </w:r>
      <w:r w:rsidR="007F232D" w:rsidRPr="005431A3">
        <w:t>Un moteur électrique à courant continu permet de simuler la vitesse de déplacement du véhicule en entraînant le "régulateur centrifuge" à une vitesse réglable.</w:t>
      </w:r>
    </w:p>
    <w:p w:rsidR="00E64761" w:rsidRPr="005431A3" w:rsidRDefault="00E64761" w:rsidP="007F232D"/>
    <w:p w:rsidR="007F232D" w:rsidRPr="005431A3" w:rsidRDefault="00E64761" w:rsidP="007F232D">
      <w:r w:rsidRPr="005431A3">
        <w:sym w:font="Symbol" w:char="F0B7"/>
      </w:r>
      <w:r w:rsidRPr="005431A3">
        <w:t xml:space="preserve"> </w:t>
      </w:r>
      <w:r w:rsidR="007F232D" w:rsidRPr="005431A3">
        <w:t xml:space="preserve">Enfin, un ensemble de capteurs enregistre </w:t>
      </w:r>
      <w:r w:rsidRPr="005431A3">
        <w:t xml:space="preserve">en fonction du temps </w:t>
      </w:r>
      <w:r w:rsidR="007F232D" w:rsidRPr="005431A3">
        <w:t>les grandeurs physiques :</w:t>
      </w:r>
    </w:p>
    <w:p w:rsidR="00E64761" w:rsidRPr="005431A3" w:rsidRDefault="00E64761" w:rsidP="00E64761">
      <w:pPr>
        <w:pStyle w:val="puces"/>
        <w:numPr>
          <w:ilvl w:val="0"/>
          <w:numId w:val="15"/>
        </w:numPr>
      </w:pPr>
      <w:r w:rsidRPr="005431A3">
        <w:t>p</w:t>
      </w:r>
      <w:r w:rsidR="007F232D" w:rsidRPr="005431A3">
        <w:t>osition ou orientation,</w:t>
      </w:r>
    </w:p>
    <w:p w:rsidR="00E64761" w:rsidRPr="005431A3" w:rsidRDefault="007F232D" w:rsidP="00E64761">
      <w:pPr>
        <w:pStyle w:val="puces"/>
        <w:numPr>
          <w:ilvl w:val="0"/>
          <w:numId w:val="15"/>
        </w:numPr>
      </w:pPr>
      <w:r w:rsidRPr="005431A3">
        <w:t>efforts,</w:t>
      </w:r>
    </w:p>
    <w:p w:rsidR="007F232D" w:rsidRPr="005431A3" w:rsidRDefault="00E64761" w:rsidP="00E64761">
      <w:pPr>
        <w:pStyle w:val="puces"/>
        <w:numPr>
          <w:ilvl w:val="0"/>
          <w:numId w:val="15"/>
        </w:numPr>
      </w:pPr>
      <w:r w:rsidRPr="005431A3">
        <w:t>pression.</w:t>
      </w:r>
    </w:p>
    <w:p w:rsidR="00E64761" w:rsidRPr="005431A3" w:rsidRDefault="007F232D" w:rsidP="00E64761">
      <w:pPr>
        <w:pStyle w:val="Titre5"/>
      </w:pPr>
      <w:r w:rsidRPr="005431A3">
        <w:t xml:space="preserve">Remarque : </w:t>
      </w:r>
    </w:p>
    <w:p w:rsidR="007F232D" w:rsidRPr="005431A3" w:rsidRDefault="007F232D" w:rsidP="00E64761">
      <w:pPr>
        <w:pBdr>
          <w:left w:val="single" w:sz="8" w:space="4" w:color="auto"/>
        </w:pBdr>
      </w:pPr>
      <w:r w:rsidRPr="005431A3">
        <w:t>Le réservoir BP, la pompe et le moteur ne sont pas visibles sur notre station DIRAVI.</w:t>
      </w:r>
    </w:p>
    <w:p w:rsidR="009A0E7E" w:rsidRDefault="009A0E7E" w:rsidP="0071383A">
      <w:pPr>
        <w:jc w:val="center"/>
        <w:rPr>
          <w:b/>
        </w:rPr>
        <w:sectPr w:rsidR="009A0E7E" w:rsidSect="006334A5">
          <w:pgSz w:w="11907" w:h="16840" w:code="9"/>
          <w:pgMar w:top="720" w:right="720" w:bottom="720" w:left="720" w:header="720" w:footer="720" w:gutter="0"/>
          <w:cols w:space="720"/>
          <w:docGrid w:linePitch="299"/>
        </w:sectPr>
      </w:pPr>
    </w:p>
    <w:p w:rsidR="0071383A" w:rsidRPr="005431A3" w:rsidRDefault="0071383A" w:rsidP="0071383A">
      <w:pPr>
        <w:jc w:val="center"/>
        <w:rPr>
          <w:b/>
        </w:rPr>
      </w:pPr>
    </w:p>
    <w:p w:rsidR="0071383A" w:rsidRPr="005431A3" w:rsidRDefault="0071383A" w:rsidP="0071383A">
      <w:pPr>
        <w:jc w:val="center"/>
        <w:rPr>
          <w:b/>
        </w:rPr>
      </w:pPr>
    </w:p>
    <w:p w:rsidR="007F232D" w:rsidRDefault="002C00E9" w:rsidP="0071383A">
      <w:pPr>
        <w:jc w:val="center"/>
        <w:rPr>
          <w:b/>
        </w:rPr>
      </w:pPr>
      <w:r>
        <w:rPr>
          <w:noProof/>
          <w:lang w:eastAsia="fr-FR" w:bidi="ar-SA"/>
        </w:rPr>
      </w:r>
      <w:r>
        <w:rPr>
          <w:b/>
        </w:rPr>
        <w:pict>
          <v:group id="_x0000_s9054" editas="canvas" style="width:478pt;height:569.1pt;mso-position-horizontal-relative:char;mso-position-vertical-relative:line" coordsize="9560,11382">
            <o:lock v:ext="edit" aspectratio="t"/>
            <v:shape id="_x0000_s9053" type="#_x0000_t75" style="position:absolute;width:9560;height:11382" o:preferrelative="f">
              <v:fill o:detectmouseclick="t"/>
              <v:path o:extrusionok="t" o:connecttype="none"/>
              <o:lock v:ext="edit" text="t"/>
            </v:shape>
            <v:shape id="_x0000_s9055" style="position:absolute;left:4473;top:2290;width:1217;height:610" coordsize="1217,610" path="m,77r610,l572,39r,541l576,593r9,4l593,606r9,4l1217,610r,-77l610,533r39,39l649,39r,-9l645,22r-9,-9l632,4,619,r-9,l,,,77xe" fillcolor="#0080ff" stroked="f">
              <v:path arrowok="t"/>
            </v:shape>
            <v:rect id="_x0000_s9056" style="position:absolute;left:5643;top:2148;width:3204;height:920" fillcolor="#80c2ff" strokeweight="0"/>
            <v:shape id="_x0000_s9057" style="position:absolute;left:4090;top:1439;width:103;height:611" coordsize="103,611" path="m,559r,13l9,585r17,17l39,611r25,l77,602,95,585r8,-13l103,39,95,26,77,9,64,,39,,26,9,9,26,,39,,52,,559xe" fillcolor="#a1a1a1" stroked="f">
              <v:path arrowok="t"/>
            </v:shape>
            <v:rect id="_x0000_s9058" style="position:absolute;left:4787;top:3811;width:812;height:254" fillcolor="#a16121" stroked="f"/>
            <v:shape id="_x0000_s9059" style="position:absolute;left:4787;top:4370;width:812;height:507" coordsize="812,507" path="m,l,253r714,l714,507r98,l812,,,xe" fillcolor="#a16121" stroked="f">
              <v:path arrowok="t"/>
            </v:shape>
            <v:shape id="_x0000_s9060" style="position:absolute;left:4025;top:3811;width:564;height:318" coordsize="564,318" path="m,l,318r560,l564,4,,xe" fillcolor="#00c200" stroked="f">
              <v:path arrowok="t"/>
            </v:shape>
            <v:shape id="_x0000_s9061" style="position:absolute;left:4025;top:4318;width:555;height:559" coordsize="555,559" path="m,l,559r104,l104,305r451,l555,,,xe" fillcolor="#00c200" stroked="f">
              <v:path arrowok="t"/>
            </v:shape>
            <v:rect id="_x0000_s9062" style="position:absolute;left:3875;top:4129;width:714;height:181" fillcolor="yellow" stroked="f"/>
            <v:shape id="_x0000_s9063" style="position:absolute;left:3862;top:4116;width:735;height:202" coordsize="735,202" path="m13,l9,,,9,,198r4,l9,202r722,l731,198r4,l735,9,731,5r,-5l723,,13,r,26l723,26,710,13r,176l723,176r-710,l26,189,26,13,13,26,13,xe" fillcolor="black" stroked="f">
              <v:path arrowok="t"/>
            </v:shape>
            <v:rect id="_x0000_s9064" style="position:absolute;left:4585;top:3824;width:206;height:804" fillcolor="yellow" stroked="f"/>
            <v:shape id="_x0000_s9065" style="position:absolute;left:4572;top:3811;width:228;height:825" coordsize="228,825" path="m13,l8,,,9,,821r4,l8,825r215,l223,821r5,l228,9,223,4r,-4l215,,13,r,26l215,26,202,13r,799l215,799r-202,l25,812,25,13,13,26,13,xe" fillcolor="black" stroked="f">
              <v:path arrowok="t"/>
            </v:shape>
            <v:rect id="_x0000_s9066" style="position:absolute;left:4787;top:4065;width:1875;height:309" fillcolor="yellow" stroked="f"/>
            <v:shape id="_x0000_s9067" style="position:absolute;left:4774;top:4052;width:1896;height:331" coordsize="1896,331" path="m13,l8,,,8,,326r4,l8,331r1884,l1892,326r4,l1896,8r-4,-4l1892,r-9,l13,r,26l1883,26,1871,13r,305l1883,305,13,305r13,13l26,13,13,26,13,xe" fillcolor="black" stroked="f">
              <v:path arrowok="t"/>
            </v:shape>
            <v:shape id="_x0000_s9068" style="position:absolute;left:4013;top:3798;width:25;height:318" coordsize="25,318" path="m25,13r,-4l21,5,21,,8,,,9,,314r4,l8,318r13,l21,314r4,l25,305,25,13xe" fillcolor="black" stroked="f">
              <v:path arrowok="t"/>
            </v:shape>
            <v:shape id="_x0000_s9069" style="position:absolute;left:4013;top:3798;width:1599;height:26" coordsize="1599,26" path="m1586,26r9,l1595,22r4,l1599,9r-4,-4l1595,,8,,,9,,22r4,l8,26r4,l1586,26xe" fillcolor="black" stroked="f">
              <v:path arrowok="t"/>
            </v:shape>
            <v:shape id="_x0000_s9070" style="position:absolute;left:5587;top:3798;width:25;height:245" coordsize="25,245" path="m25,13r,-4l21,5,21,,8,,,9,,241r4,l8,245r13,l21,241r4,l25,232,25,13xe" fillcolor="black" stroked="f">
              <v:path arrowok="t"/>
            </v:shape>
            <v:shape id="_x0000_s9071" style="position:absolute;left:4013;top:4318;width:25;height:572" coordsize="25,572" path="m25,13r,-4l21,4,21,,8,,,9,,567r4,l8,572r13,l21,567r4,l25,559,25,13xe" fillcolor="black" stroked="f">
              <v:path arrowok="t"/>
            </v:shape>
            <v:shape id="_x0000_s9072" style="position:absolute;left:4116;top:4610;width:26;height:280" coordsize="26,280" path="m,267r,8l4,275r4,5l21,280r,-5l26,275,26,9,21,5,21,,8,,,9r,4l,267xe" fillcolor="black" stroked="f">
              <v:path arrowok="t"/>
            </v:shape>
            <v:shape id="_x0000_s9073" style="position:absolute;left:4116;top:4610;width:1397;height:26" coordsize="1397,26" path="m13,l8,,,9,,22r4,l8,26r1385,l1393,22r4,l1397,9r-4,-4l1393,r-8,l13,xe" fillcolor="black" stroked="f">
              <v:path arrowok="t"/>
            </v:shape>
            <v:shape id="_x0000_s9074" style="position:absolute;left:5488;top:4610;width:25;height:280" coordsize="25,280" path="m25,13r,-4l21,5,21,,8,,,9,,275r4,l8,280r13,l21,275r4,l25,267,25,13xe" fillcolor="black" stroked="f">
              <v:path arrowok="t"/>
            </v:shape>
            <v:shape id="_x0000_s9075" style="position:absolute;left:5587;top:4387;width:25;height:503" coordsize="25,503" path="m,490r,8l4,498r4,5l21,503r,-5l25,498,25,9,21,4,21,,8,,,9r,4l,490xe" fillcolor="black" stroked="f">
              <v:path arrowok="t"/>
            </v:shape>
            <v:line id="_x0000_s9076" style="position:absolute" from="3763,4219" to="8687,4220" strokeweight="0">
              <v:stroke dashstyle="3 1 1 1"/>
            </v:line>
            <v:rect id="_x0000_s9077" style="position:absolute;left:3965;top:3493;width:1713;height:253;mso-wrap-style:none" filled="f" stroked="f">
              <v:textbox style="mso-fit-shape-to-text:t" inset="0,0,0,0">
                <w:txbxContent>
                  <w:p w:rsidR="002C00E9" w:rsidRDefault="002C00E9">
                    <w:proofErr w:type="spellStart"/>
                    <w:r>
                      <w:rPr>
                        <w:rFonts w:ascii="ISOCPEUR" w:hAnsi="ISOCPEUR" w:cs="ISOCPEUR"/>
                        <w:color w:val="000000"/>
                        <w:lang w:val="en-US"/>
                      </w:rPr>
                      <w:t>Vérin</w:t>
                    </w:r>
                    <w:proofErr w:type="spellEnd"/>
                    <w:r>
                      <w:rPr>
                        <w:rFonts w:ascii="ISOCPEUR" w:hAnsi="ISOCPEUR" w:cs="ISOCPEUR"/>
                        <w:color w:val="000000"/>
                        <w:lang w:val="en-US"/>
                      </w:rPr>
                      <w:t xml:space="preserve"> de direction</w:t>
                    </w:r>
                  </w:p>
                </w:txbxContent>
              </v:textbox>
            </v:rect>
            <v:rect id="_x0000_s9078" style="position:absolute;left:3866;top:7223;width:734;height:253;mso-wrap-style:none" filled="f" stroked="f">
              <v:textbox style="mso-fit-shape-to-text:t" inset="0,0,0,0">
                <w:txbxContent>
                  <w:p w:rsidR="002C00E9" w:rsidRDefault="002C00E9">
                    <w:r>
                      <w:rPr>
                        <w:rFonts w:ascii="ISOCPEUR" w:hAnsi="ISOCPEUR" w:cs="ISOCPEUR"/>
                        <w:color w:val="000000"/>
                        <w:lang w:val="en-US"/>
                      </w:rPr>
                      <w:t>Bloc de</w:t>
                    </w:r>
                  </w:p>
                </w:txbxContent>
              </v:textbox>
            </v:rect>
            <v:rect id="_x0000_s9079" style="position:absolute;left:3772;top:7485;width:1089;height:253;mso-wrap-style:none" filled="f" stroked="f">
              <v:textbox style="mso-fit-shape-to-text:t" inset="0,0,0,0">
                <w:txbxContent>
                  <w:p w:rsidR="002C00E9" w:rsidRDefault="002C00E9">
                    <w:proofErr w:type="spellStart"/>
                    <w:proofErr w:type="gramStart"/>
                    <w:r>
                      <w:rPr>
                        <w:rFonts w:ascii="ISOCPEUR" w:hAnsi="ISOCPEUR" w:cs="ISOCPEUR"/>
                        <w:color w:val="000000"/>
                        <w:lang w:val="en-US"/>
                      </w:rPr>
                      <w:t>commande</w:t>
                    </w:r>
                    <w:proofErr w:type="spellEnd"/>
                    <w:proofErr w:type="gramEnd"/>
                  </w:p>
                </w:txbxContent>
              </v:textbox>
            </v:rect>
            <v:rect id="_x0000_s9080" style="position:absolute;left:4137;top:10072;width:624;height:253;mso-wrap-style:none" filled="f" stroked="f">
              <v:textbox style="mso-fit-shape-to-text:t" inset="0,0,0,0">
                <w:txbxContent>
                  <w:p w:rsidR="002C00E9" w:rsidRDefault="002C00E9">
                    <w:r>
                      <w:rPr>
                        <w:rFonts w:ascii="ISOCPEUR" w:hAnsi="ISOCPEUR" w:cs="ISOCPEUR"/>
                        <w:color w:val="000000"/>
                        <w:lang w:val="en-US"/>
                      </w:rPr>
                      <w:t>Volant</w:t>
                    </w:r>
                  </w:p>
                </w:txbxContent>
              </v:textbox>
            </v:rect>
            <v:oval id="_x0000_s9081" style="position:absolute;left:3931;top:10428;width:2481;height:898" stroked="f"/>
            <v:shape id="_x0000_s9082" style="position:absolute;left:3879;top:10377;width:2581;height:996" coordsize="2581,996" path="m,498r,26l5,554r25,56l48,635r17,22l112,709r30,21l168,751r34,22l237,786r38,26l310,825r39,17l396,859r43,13l482,889r52,17l585,919r47,9l688,941r56,8l796,958r56,8l916,975r60,4l1032,984r129,8l1226,992r60,4l1295,996r56,-4l1415,992r129,-8l1600,979r60,-4l1725,966r56,-8l1832,949r56,-8l1944,928r47,-9l2043,906r52,-17l2138,872r43,-13l2228,842r39,-17l2301,812r39,-26l2374,773r35,-22l2434,730r31,-21l2512,657r17,-22l2546,610r22,-56l2581,507r,-18l2572,438r-26,-56l2529,356r-17,-21l2465,283r-31,-21l2409,240r-35,-21l2340,206r-39,-26l2267,167r-39,-17l2181,133r-43,-13l2095,103,2043,86,1991,73r-47,-9l1888,51r-56,-8l1781,34r-56,-9l1660,17r-60,-5l1544,8,1415,,1161,,1032,8r-56,4l916,17r-64,8l796,34r-52,9l688,51,632,64r-47,9l534,86r-52,17l439,120r-43,13l349,150r-39,17l275,180r-38,26l202,219r-34,21l142,262r-30,21l65,335,48,356,30,382,9,438,,468r,30l103,498r,-21l103,464r13,-30l134,416r8,-21l181,360r21,-12l228,326r26,-13l288,292r30,-17l353,262r39,-18l430,227r43,-13l516,197r43,-8l611,176r47,-9l706,154r55,-8l813,137r56,-9l925,120r60,-4l1041,111r64,-4l1161,103r129,l1415,103r56,4l1536,111r55,5l1652,120r56,8l1764,137r51,9l1871,154r47,13l1966,176r51,13l2060,197r43,17l2146,227r39,17l2224,262r34,13l2288,292r35,21l2348,326r26,22l2396,360r38,35l2443,416r17,18l2469,464r4,17l2477,507r,-18l2473,528r-13,30l2443,575r-9,22l2396,631r-22,13l2348,666r-25,12l2288,700r-30,17l2224,730r-39,17l2146,764r-43,13l2060,794r-43,9l1966,816r-48,9l1871,837r-56,9l1764,855r-56,8l1652,872r-61,4l1536,880r-65,5l1415,889r-64,l1286,893r9,l1226,889r-65,l1105,885r-64,-5l985,876r-60,-4l869,863r-56,-8l761,846r-55,-9l658,825r-47,-9l559,803r-43,-9l473,777,430,764,392,747,353,730,318,717,288,700,254,678,228,666,202,644,181,631,142,597r-8,-22l116,558r-8,-30l103,515r,-17l,498xe" fillcolor="#a1a1a1" stroked="f">
              <v:path arrowok="t"/>
            </v:shape>
            <v:shape id="_x0000_s9083" style="position:absolute;left:4309;top:10471;width:1721;height:808" coordsize="1721,808" path="m1647,804r13,4l1673,808r26,-9l1708,786r8,-8l1721,765r,-13l1712,726r-13,-8l1690,709,73,4,60,,48,,22,9,13,22,5,30,,43,,56,9,82r13,8l30,99,1647,804xe" fillcolor="#a1a1a1" stroked="f">
              <v:path arrowok="t"/>
            </v:shape>
            <v:shape id="_x0000_s9084" style="position:absolute;left:4309;top:10471;width:1721;height:808" coordsize="1721,808" path="m30,709r-8,9l9,726,,752r,13l5,778r8,8l22,799r26,9l60,808r13,-4l1690,99r9,-9l1712,82r9,-26l1721,43r-5,-13l1708,22,1699,9,1673,r-13,l1647,4,30,709xe" fillcolor="#a1a1a1" stroked="f">
              <v:path arrowok="t"/>
            </v:shape>
            <v:rect id="_x0000_s9085" style="position:absolute;left:2525;top:6767;width:193;height:129" fillcolor="yellow" stroked="f"/>
            <v:shape id="_x0000_s9086" style="position:absolute;left:2512;top:6754;width:215;height:151" coordsize="215,151" path="m13,l8,,,9,,147r4,l8,151r202,l210,147r5,l215,9,210,5r,-5l202,,13,r,26l202,26,189,13r,125l202,125r-189,l25,138,25,13,13,26,13,xe" fillcolor="black" stroked="f">
              <v:path arrowok="t"/>
            </v:shape>
            <v:shape id="_x0000_s9087" style="position:absolute;left:2086;top:7330;width:1006;height:1061" coordsize="1006,1061" path="m60,1061r,-189l,872,,748r60,l60,r946,l1006,185,826,499r,498l692,997r,-434l568,456r,605l60,1061xe" fillcolor="yellow" stroked="f">
              <v:path arrowok="t"/>
            </v:shape>
            <v:shape id="_x0000_s9088" style="position:absolute;left:2073;top:7317;width:1032;height:1087" coordsize="1032,1087" path="m73,1062r13,12l86,881r-4,-4l82,873r-69,l26,885r,-124l13,774r69,l82,769r4,l86,13,73,26r946,l1006,13r,185l1006,194,826,507r,503l839,997r-134,l718,1010r,-438l714,567,589,460r-4,-4l576,456r-8,8l568,1074r13,-12l73,1062r,25l581,1087r4,l589,1087r,-4l593,1083r,-4l593,1074r,-605l572,477,697,585r-5,-9l692,1010r,4l692,1019r5,l701,1023r4,l839,1023r4,l847,1023r,-4l851,1019r,-5l851,1010r,-498l851,516,1032,202r,-4l1032,13r,-4l1028,5r,-5l1023,r-4,l73,,69,,64,5,60,9r,4l60,761,73,748r-60,l9,748r-5,4l,757r,4l,885r,5l,894r4,l9,898r4,l73,898,60,885r,189l60,1079r,4l64,1083r5,4l73,1087r,-25xe" fillcolor="black" stroked="f">
              <v:path arrowok="t"/>
            </v:shape>
            <v:shape id="_x0000_s9089" style="position:absolute;left:2142;top:6827;width:954;height:503" coordsize="222,117" path="m221,117hdc221,114,222,112,222,110,222,49,172,,111,,50,,1,49,1,110v-1,2,,4,,6hal221,117hdxe" filled="f" stroked="f">
              <v:path arrowok="t"/>
            </v:shape>
            <v:shape id="_x0000_s9090" style="position:absolute;left:2133;top:6815;width:972;height:528" coordsize="972,528" path="m972,515r,-34l968,455r,-26l959,382r-4,-26l951,335,925,270,912,253r-9,-21l886,210,873,189,856,171,843,154,826,141,813,124,796,107,774,94,736,64,714,55,693,43,628,17,585,8,533,,435,,383,8r-43,9l275,43,254,55r-22,9l194,94r-22,13l155,124r-13,17l125,154r-13,17l95,189,82,210,65,232r-9,21l43,270,17,335r-4,21l9,382,,429r,95l4,524r5,4l959,528r13,-13l946,515r13,-13l13,502r13,13l26,481r,-52l35,391r4,-26l43,343,69,279,82,262r8,-22l99,227r13,-21l129,189r13,-18l159,159r13,-18l189,124r22,-13l241,90r21,-9l284,68,348,43r44,-9l417,30r18,-5l486,25r47,l551,30r25,4l619,43r65,25l705,81r22,9l757,111r22,13l796,141r13,18l826,171r13,18l856,206r13,21l877,240r9,22l899,279r26,64l929,365r4,26l942,429r,26l946,481r,34l972,515xe" fillcolor="black" stroked="f">
              <v:path arrowok="t"/>
            </v:shape>
            <v:rect id="_x0000_s9091" style="position:absolute;left:1264;top:6510;width:1077;height:253;mso-wrap-style:none" filled="f" stroked="f">
              <v:textbox style="mso-fit-shape-to-text:t" inset="0,0,0,0">
                <w:txbxContent>
                  <w:p w:rsidR="002C00E9" w:rsidRDefault="002C00E9">
                    <w:proofErr w:type="spellStart"/>
                    <w:r>
                      <w:rPr>
                        <w:rFonts w:ascii="ISOCPEUR" w:hAnsi="ISOCPEUR" w:cs="ISOCPEUR"/>
                        <w:color w:val="000000"/>
                        <w:lang w:val="en-US"/>
                      </w:rPr>
                      <w:t>Régulateur</w:t>
                    </w:r>
                    <w:proofErr w:type="spellEnd"/>
                  </w:p>
                </w:txbxContent>
              </v:textbox>
            </v:rect>
            <v:rect id="_x0000_s9092" style="position:absolute;left:1295;top:6772;width:967;height:253;mso-wrap-style:none" filled="f" stroked="f">
              <v:textbox style="mso-fit-shape-to-text:t" inset="0,0,0,0">
                <w:txbxContent>
                  <w:p w:rsidR="002C00E9" w:rsidRDefault="002C00E9">
                    <w:proofErr w:type="gramStart"/>
                    <w:r>
                      <w:rPr>
                        <w:rFonts w:ascii="ISOCPEUR" w:hAnsi="ISOCPEUR" w:cs="ISOCPEUR"/>
                        <w:color w:val="000000"/>
                        <w:lang w:val="en-US"/>
                      </w:rPr>
                      <w:t>centrifuge</w:t>
                    </w:r>
                    <w:proofErr w:type="gramEnd"/>
                  </w:p>
                </w:txbxContent>
              </v:textbox>
            </v:rect>
            <v:oval id="_x0000_s9093" style="position:absolute;left:7449;top:6918;width:1053;height:1091" fillcolor="yellow" stroked="f"/>
            <v:shape id="_x0000_s9094" style="position:absolute;left:7432;top:6901;width:1083;height:1121" coordsize="1083,1121" path="m,558r,52l4,644r8,52l38,777r13,22l60,824r30,43l107,889r13,21l137,936r17,17l176,971r17,17l236,1022r22,17l283,1052r43,26l357,1087r21,8l404,1099r26,9l486,1117r25,l537,1121r9,l567,1117r26,l649,1108r26,-9l701,1095r21,-8l752,1078r43,-26l821,1039r43,-34l886,988r17,-17l924,953r17,-17l959,910r13,-21l989,867r30,-43l1027,799r13,-22l1066,696r9,-52l1079,610r,-26l1083,562r,-8l1079,528r,-26l1075,468r-9,-52l1040,335r-13,-22l1019,287,989,244,972,223,959,201,924,159,903,141,886,124,860,107,843,94,821,77,795,64,752,38,722,30,701,21,675,12,593,,486,,404,12r-26,9l357,30r-31,8l283,64,258,77,236,94r-17,13l193,124r-17,17l154,159r-34,42l107,223,90,244,60,287r-9,26l38,335,12,416,4,468,,502r,56l34,558r,-56l38,476r9,-51l73,352,86,330r8,-25l116,262r17,-22l146,219r17,-13l180,184r22,-17l219,150r17,-17l253,120r22,-9l301,98,344,73r21,-9l387,55r25,-8l486,34r55,l593,34r73,13l692,55r22,9l735,73r43,25l804,111r21,9l843,133r17,17l877,167r21,17l916,206r17,13l946,240r17,22l984,305r9,25l1006,352r26,73l1040,476r5,26l1045,528r4,34l1049,554r-4,30l1045,610r-5,25l1032,687r-26,73l993,782r-9,25l963,850r-17,22l933,893r-17,17l898,928r-21,17l860,962r-22,17l825,996r-21,9l778,1018r-43,26l714,1052r-22,9l666,1065r-26,9l593,1082r-26,l537,1087r9,l511,1082r-25,l438,1074r-26,-9l387,1061r-22,-9l344,1044r-43,-26l275,1005r-22,-9l240,979,219,962,202,945,180,928,163,910,146,893,133,872,116,850,94,807,86,782,73,760,47,687,38,635,34,610r,-52l,558xe" fillcolor="black" stroked="f">
              <v:path arrowok="t"/>
            </v:shape>
            <v:shape id="_x0000_s9095" style="position:absolute;left:3810;top:1998;width:663;height:662" coordsize="663,662" path="m332,662r68,-9l461,636r55,-30l568,563r39,-47l637,460r17,-65l663,331r-9,-69l637,202,607,146,568,95,516,56,461,26,400,9,332,,267,9,203,26,147,56,99,95,56,146,26,202,9,262,,331r9,64l26,460r30,56l99,563r48,43l203,636r64,17l332,662xe" fillcolor="#e0e0e0" stroked="f">
              <v:path arrowok="t"/>
            </v:shape>
            <v:shape id="_x0000_s9096" style="position:absolute;left:3793;top:1981;width:697;height:696" coordsize="697,696" path="m353,696r13,-4l396,692r56,-13l469,674r17,-8l499,661r13,-12l529,640r43,-26l581,601r13,-8l607,580r51,-82l671,481r9,-34l684,434r9,-39l693,365r4,-13l697,344r-4,-18l693,296,680,240r-5,-12l671,206,650,180r-9,-17l615,120,572,77,529,51,512,43,486,21,465,17,452,13,396,,297,,258,8r-13,5l211,21,194,34,112,86,99,99r-8,13l78,120,52,163r-9,17l30,193r-4,13l17,223r-4,17l,296r,99l9,434r4,13l17,468r9,13l30,498r48,69l91,580r8,13l112,601r13,13l194,661r17,5l224,674r21,5l258,683r39,9l331,692r13,4l353,696r-9,-35l353,661r-22,-4l297,657r-30,-8l254,644r-13,-4l228,631r-17,-4l151,588,138,576r-13,-9l116,554,103,541,65,481,60,464,52,451,48,438,43,425,35,395r,-47l35,296,48,249r4,-9l60,223r5,-13l69,197r9,-17l103,146r13,-9l125,124r13,-12l211,60r17,-4l237,51r17,-4l267,43r30,-9l349,34r47,l443,47r13,4l469,56r26,13l512,77r34,26l589,146r26,34l624,197r13,26l641,236r4,13l658,296r,30l663,352r,-8l658,356r,39l650,425r-5,13l641,455r-4,9l632,481r-51,73l568,567r-13,9l546,588r-34,26l495,623r-13,4l469,631r-17,9l443,644r-47,13l366,657r-22,4l353,696xe" fillcolor="black" stroked="f">
              <v:path arrowok="t"/>
            </v:shape>
            <v:shape id="_x0000_s9097" style="position:absolute;left:3810;top:2200;width:258;height:253" coordsize="258,253" path="m,129l258,253,258,,,129xe" fillcolor="black" strokeweight="0">
              <v:path arrowok="t"/>
            </v:shape>
            <v:roundrect id="_x0000_s9098" style="position:absolute;left:3608;top:17;width:1020;height:1478" arcsize="6499f" fillcolor="#e0e0e0" stroked="f"/>
            <v:shape id="_x0000_s9099" style="position:absolute;left:3591;width:1049;height:1508" coordsize="1049,1508" path="m116,l82,,77,4,65,4,60,9r-4,l43,21r-4,l22,39r,4l9,56r,4l4,64r,13l,82,,1422r4,5l4,1439r5,5l9,1448r13,13l22,1465r17,17l43,1482r13,13l60,1495r5,5l77,1500r5,4l103,1504r5,4l933,1508r13,-4l963,1504r5,-4l981,1500r4,-5l989,1495r13,-13l1006,1482r18,-17l1024,1461r13,-13l1037,1444r4,-5l1041,1427r4,-5l1045,1405r4,-13l1049,107r-4,-4l1045,82r-4,-5l1041,64r-4,-4l1037,56,1024,43r,-4l1006,21r-4,l989,9r-4,l981,4r-13,l963,,116,r,34l933,34r13,l951,39r12,l968,43r4,l985,56r4,l989,60r13,13l1002,77r4,5l1006,95r5,4l1011,112r4,13l1015,116r,1276l1019,1379r-8,9l1011,1405r-5,4l1006,1422r-4,5l1002,1431r-13,13l989,1448r-4,l972,1461r-4,l963,1465r-12,l946,1469r-17,l920,1478r13,-4l116,1474r9,l112,1469r-13,l95,1465r-13,l77,1461r-4,l60,1448r-4,l56,1444,43,1431r,-4l39,1422r,-13l34,1405r,-13l34,116r,-17l39,95r,-13l43,77r,-4l56,60r,-4l60,56,73,43r4,l82,39r13,l99,34r17,l116,xe" fillcolor="black" stroked="f">
              <v:path arrowok="t"/>
            </v:shape>
            <v:rect id="_x0000_s9100" style="position:absolute;left:3806;top:498;width:685;height:253;mso-wrap-style:none" filled="f" stroked="f">
              <v:textbox style="mso-fit-shape-to-text:t" inset="0,0,0,0">
                <w:txbxContent>
                  <w:p w:rsidR="002C00E9" w:rsidRDefault="002C00E9">
                    <w:proofErr w:type="spellStart"/>
                    <w:r>
                      <w:rPr>
                        <w:rFonts w:ascii="ISOCPEUR" w:hAnsi="ISOCPEUR" w:cs="ISOCPEUR"/>
                        <w:color w:val="000000"/>
                        <w:lang w:val="en-US"/>
                      </w:rPr>
                      <w:t>Moteur</w:t>
                    </w:r>
                    <w:proofErr w:type="spellEnd"/>
                  </w:p>
                </w:txbxContent>
              </v:textbox>
            </v:rect>
            <v:rect id="_x0000_s9101" style="position:absolute;left:6786;top:1813;width:1419;height:253;mso-wrap-style:none" filled="f" stroked="f">
              <v:textbox style="mso-fit-shape-to-text:t" inset="0,0,0,0">
                <w:txbxContent>
                  <w:p w:rsidR="002C00E9" w:rsidRDefault="002C00E9">
                    <w:proofErr w:type="spellStart"/>
                    <w:r>
                      <w:rPr>
                        <w:rFonts w:ascii="ISOCPEUR" w:hAnsi="ISOCPEUR" w:cs="ISOCPEUR"/>
                        <w:color w:val="000000"/>
                        <w:lang w:val="en-US"/>
                      </w:rPr>
                      <w:t>Réservoir</w:t>
                    </w:r>
                    <w:proofErr w:type="spellEnd"/>
                    <w:r>
                      <w:rPr>
                        <w:rFonts w:ascii="ISOCPEUR" w:hAnsi="ISOCPEUR" w:cs="ISOCPEUR"/>
                        <w:color w:val="000000"/>
                        <w:lang w:val="en-US"/>
                      </w:rPr>
                      <w:t xml:space="preserve"> B.P.</w:t>
                    </w:r>
                  </w:p>
                </w:txbxContent>
              </v:textbox>
            </v:rect>
            <v:rect id="_x0000_s9102" style="position:absolute;left:3905;top:2681;width:698;height:253;mso-wrap-style:none" filled="f" stroked="f">
              <v:textbox style="mso-fit-shape-to-text:t" inset="0,0,0,0">
                <w:txbxContent>
                  <w:p w:rsidR="002C00E9" w:rsidRDefault="002C00E9">
                    <w:proofErr w:type="spellStart"/>
                    <w:r>
                      <w:rPr>
                        <w:rFonts w:ascii="ISOCPEUR" w:hAnsi="ISOCPEUR" w:cs="ISOCPEUR"/>
                        <w:color w:val="000000"/>
                        <w:lang w:val="en-US"/>
                      </w:rPr>
                      <w:t>Pompe</w:t>
                    </w:r>
                    <w:proofErr w:type="spellEnd"/>
                  </w:p>
                </w:txbxContent>
              </v:textbox>
            </v:rect>
            <v:shape id="_x0000_s9103" style="position:absolute;left:5625;top:1624;width:3234;height:1457" coordsize="3234,1457" path="m18,l13,,9,4,5,4r,5l,13,,1444r5,4l5,1452r4,l13,1457r3209,l3226,1452r4,l3230,1448r4,-4l3234,13r-4,-4l3230,4r-4,l3222,r-5,l18,r,35l3217,35,3200,17r,1423l3217,1422r-3199,l35,1440,35,17,18,35,18,xe" fillcolor="black" stroked="f">
              <v:path arrowok="t"/>
            </v:shape>
            <v:rect id="_x0000_s9104" style="position:absolute;left:7410;top:6591;width:1346;height:253;mso-wrap-style:none" filled="f" stroked="f">
              <v:textbox style="mso-fit-shape-to-text:t" inset="0,0,0,0">
                <w:txbxContent>
                  <w:p w:rsidR="002C00E9" w:rsidRDefault="002C00E9">
                    <w:proofErr w:type="spellStart"/>
                    <w:r>
                      <w:rPr>
                        <w:rFonts w:ascii="ISOCPEUR" w:hAnsi="ISOCPEUR" w:cs="ISOCPEUR"/>
                        <w:color w:val="000000"/>
                        <w:lang w:val="en-US"/>
                      </w:rPr>
                      <w:t>Accumulateur</w:t>
                    </w:r>
                    <w:proofErr w:type="spellEnd"/>
                  </w:p>
                </w:txbxContent>
              </v:textbox>
            </v:rect>
            <v:shape id="_x0000_s9105" style="position:absolute;left:1079;top:1199;width:8309;height:7893" coordsize="8309,7893" path="m1119,7192r,662l1157,7816r-1118,l78,7854r,-5684l39,2208r8240,l8292,2204r4,-9l8305,2191r4,-13l8309,30r-4,-9l8296,13r-4,-9l8279,,7247,r-8,4l7221,21r-4,9l7217,644r77,l7294,38r-38,39l8271,77,8232,38r,2132l8271,2131r-8232,l31,2131r-9,4l13,2144r-8,8l,2161r,9l,7854r,9l5,7876r8,4l22,7889r9,4l39,7893r1118,l1166,7893r13,-4l1183,7880r9,-4l1196,7863r,-9l1196,7192r-77,xe" fillcolor="#0080ff" stroked="f">
              <v:path arrowok="t"/>
            </v:shape>
            <v:shape id="_x0000_s9106" style="position:absolute;left:5298;top:3369;width:4090;height:3450" coordsize="4090,3450" path="m78,3450r,-1521l39,1968r4021,l4073,1963r4,-8l4086,1950r4,-13l4090,r-77,l4013,1929r39,-39l39,1890r-8,l22,1894r-9,9l5,1912r-5,8l,1929,,3450r78,xe" fillcolor="#0080ff" stroked="f">
              <v:path arrowok="t"/>
            </v:shape>
            <v:rect id="_x0000_s9107" style="position:absolute;left:8279;top:8387;width:1101;height:253;mso-wrap-style:none" filled="f" stroked="f">
              <v:textbox style="mso-fit-shape-to-text:t" inset="0,0,0,0">
                <w:txbxContent>
                  <w:p w:rsidR="002C00E9" w:rsidRDefault="002C00E9">
                    <w:proofErr w:type="spellStart"/>
                    <w:r>
                      <w:rPr>
                        <w:rFonts w:ascii="ISOCPEUR" w:hAnsi="ISOCPEUR" w:cs="ISOCPEUR"/>
                        <w:color w:val="000000"/>
                        <w:lang w:val="en-US"/>
                      </w:rPr>
                      <w:t>Disjoncteur</w:t>
                    </w:r>
                    <w:proofErr w:type="spellEnd"/>
                  </w:p>
                </w:txbxContent>
              </v:textbox>
            </v:rect>
            <v:rect id="_x0000_s9108" style="position:absolute;left:8257;top:8649;width:1187;height:253;mso-wrap-style:none" filled="f" stroked="f">
              <v:textbox style="mso-fit-shape-to-text:t" inset="0,0,0,0">
                <w:txbxContent>
                  <w:p w:rsidR="002C00E9" w:rsidRDefault="002C00E9">
                    <w:proofErr w:type="spellStart"/>
                    <w:r>
                      <w:rPr>
                        <w:rFonts w:ascii="ISOCPEUR" w:hAnsi="ISOCPEUR" w:cs="ISOCPEUR"/>
                        <w:color w:val="000000"/>
                        <w:lang w:val="en-US"/>
                      </w:rPr>
                      <w:t>Conjoncteur</w:t>
                    </w:r>
                    <w:proofErr w:type="spellEnd"/>
                  </w:p>
                </w:txbxContent>
              </v:textbox>
            </v:rect>
            <v:shape id="_x0000_s9109" style="position:absolute;left:8180;top:5298;width:1208;height:2982" coordsize="1208,2982" path="m,2982r1178,l1191,2977r4,-8l1204,2965r4,-13l1208,r-77,l1131,2943r39,-39l,2904r,78xe" fillcolor="#0080ff" stroked="f">
              <v:path arrowok="t"/>
            </v:shape>
            <v:shape id="_x0000_s9110" style="position:absolute;left:2860;top:2290;width:4864;height:5990" coordsize="4864,5990" path="m950,l30,,21,4,4,22,,30,,3829r4,12l13,3846r8,8l30,3859r4327,l4318,3820r,2140l4322,5973r9,4l4339,5985r9,5l4864,5990r,-78l4357,5912r38,39l4395,3820r,-9l4391,3803r-9,-9l4378,3786r-13,-5l4357,3781r-4318,l77,3820,77,39,39,77r911,l950,xe" fillcolor="red" stroked="f">
              <v:path arrowok="t"/>
            </v:shape>
            <v:shape id="_x0000_s9111" style="position:absolute;left:5144;top:6325;width:2821;height:2509" coordsize="2821,2509" path="m2743,2066r,404l2782,2432r-1625,l1195,2470r,-2440l1191,21r-9,-8l1178,4,1165,,30,,21,4,4,21,,30,,545r77,l77,38,38,77r1119,l1118,38r,2432l1118,2479r4,13l1131,2496r8,9l1148,2509r9,l2782,2509r9,l2804,2505r4,-9l2817,2492r4,-13l2821,2470r,-404l2743,2066xe" fillcolor="#a16121" stroked="f">
              <v:path arrowok="t"/>
            </v:shape>
            <v:shape id="_x0000_s9112" style="position:absolute;left:5509;top:4834;width:830;height:1529" coordsize="830,1529" path="m830,1529r,-1332l826,189r-9,-9l813,172r-13,-5l39,167r39,39l78,,,,,206r,9l4,228r9,4l22,240r8,5l39,245r753,l753,206r,1323l830,1529xe" fillcolor="#a16121" stroked="f">
              <v:path arrowok="t"/>
            </v:shape>
            <v:shape id="_x0000_s9113" style="position:absolute;left:2352;top:6325;width:2830;height:2866" coordsize="2830,2866" path="m2830,l994,r-9,4l968,21r-4,9l964,2827r39,-39l39,2788r39,39l78,2066r-78,l,2827r,9l5,2848r8,5l22,2861r9,5l39,2866r964,l1011,2866r13,-5l1028,2853r9,-5l1041,2836r,-9l1041,38r-38,39l2830,77r,-77xe" fillcolor="#a16121" stroked="f">
              <v:path arrowok="t"/>
            </v:shape>
            <v:shape id="_x0000_s9114" style="position:absolute;left:2503;top:8202;width:1664;height:632" coordsize="1664,632" path="m,189l,602r4,13l13,619r9,9l30,632r1187,l1230,628r4,-9l1243,615r4,-13l1247,39r-39,39l1664,78r,-78l1208,r-8,l1191,5r-8,8l1174,22r-4,9l1170,39r,554l1208,555,39,555r38,38l77,189,,189xe" fillcolor="fuchsia" stroked="f">
              <v:path arrowok="t"/>
            </v:shape>
            <v:shape id="_x0000_s9115" style="position:absolute;left:4034;top:4838;width:1037;height:1981" coordsize="1037,1981" path="m1037,1981r,-1328l1032,645r-8,-9l1019,627r-13,-4l998,623,39,619r38,38l77,,,,,657r,9l4,675r9,8l17,692r13,4l39,696r959,4l959,662r,1319l1037,1981xe" fillcolor="#00c200" stroked="f">
              <v:path arrowok="t"/>
            </v:shape>
            <v:shape id="_x0000_s9116" style="position:absolute;left:2830;top:8323;width:34;height:86" coordsize="34,86" path="m34,17r,-4l30,8r,-4l26,4,21,,13,,8,4,4,4r,4l,13,,73r4,4l4,81r4,l13,86r8,l26,81r4,l30,77r4,-4l34,68r,-51xe" fillcolor="black" stroked="f">
              <v:path arrowok="t"/>
            </v:shape>
            <v:shape id="_x0000_s9117" style="position:absolute;left:2830;top:8443;width:34;height:86" coordsize="34,86" path="m34,17r,-4l30,9r,-5l26,4,21,,13,,8,4,4,4r,5l,13,,73r4,4l4,82r4,l13,86r8,l26,82r4,l30,77r4,-4l34,69r,-52xe" fillcolor="black" stroked="f">
              <v:path arrowok="t"/>
            </v:shape>
            <v:shape id="_x0000_s9118" style="position:absolute;left:2830;top:8563;width:34;height:86" coordsize="34,86" path="m34,18r,-5l30,9r,-4l26,5,21,,13,,8,5,4,5r,4l,13,,73r4,5l4,82r4,l13,86r8,l26,82r4,l30,78r4,-5l34,69r,-51xe" fillcolor="black" stroked="f">
              <v:path arrowok="t"/>
            </v:shape>
            <v:shape id="_x0000_s9119" style="position:absolute;left:2830;top:8684;width:34;height:86" coordsize="34,86" path="m34,17r,-4l30,8r,-4l26,4,21,,13,,8,4,4,4r,4l,13,,73r4,4l4,81r4,l13,86r8,l26,81r4,l30,77r4,-4l34,68r,-51xe" fillcolor="black" stroked="f">
              <v:path arrowok="t"/>
            </v:shape>
            <v:shape id="_x0000_s9120" style="position:absolute;left:2830;top:8804;width:34;height:86" coordsize="34,86" path="m34,17r,-4l30,9r,-5l26,4,21,,13,,8,4,4,4r,5l,13,,73r4,4l4,82r4,l13,86r8,l26,82r4,l30,77r4,-4l34,69r,-52xe" fillcolor="black" stroked="f">
              <v:path arrowok="t"/>
            </v:shape>
            <v:shape id="_x0000_s9121" style="position:absolute;left:2830;top:8924;width:34;height:86" coordsize="34,86" path="m34,17r,-4l30,9r,-4l26,5,21,,13,,8,5,4,5r,4l,13,,73r4,5l4,82r4,l13,86r8,l26,82r4,l30,78r4,-5l34,69r,-52xe" fillcolor="black" stroked="f">
              <v:path arrowok="t"/>
            </v:shape>
            <v:shape id="_x0000_s9122" style="position:absolute;left:2830;top:9045;width:34;height:86" coordsize="34,86" path="m34,17r,-5l30,8r,-4l26,4,21,,13,,8,4,4,4r,4l,12,,73r4,4l4,81r4,l13,86r8,l26,81r4,l30,77r4,-4l34,68r,-51xe" fillcolor="black" stroked="f">
              <v:path arrowok="t"/>
            </v:shape>
            <v:shape id="_x0000_s9123" style="position:absolute;left:2830;top:9165;width:34;height:86" coordsize="34,86" path="m34,17r,-4l30,8r,-4l26,4,21,,13,,8,4,4,4r,4l,13,,73r4,4l4,82r4,l13,86r8,l26,82r4,l30,77r4,-4l34,69r,-52xe" fillcolor="black" stroked="f">
              <v:path arrowok="t"/>
            </v:shape>
            <v:shape id="_x0000_s9124" style="position:absolute;left:2830;top:9285;width:34;height:86" coordsize="34,86" path="m34,17r,-4l30,9r,-5l26,4,21,,13,,8,4,4,4r,5l,13,,73r4,5l4,82r4,l13,86r8,l26,82r4,l30,78r4,-5l34,69r,-52xe" fillcolor="black" stroked="f">
              <v:path arrowok="t"/>
            </v:shape>
            <v:shape id="_x0000_s9125" style="position:absolute;left:2830;top:9406;width:34;height:85" coordsize="34,85" path="m34,17r,-5l30,8r,-4l26,4,21,,13,,8,4,4,4r,4l,12,,73r4,4l4,81r4,l13,85r8,l26,81r4,l30,77r4,-4l34,68r,-51xe" fillcolor="black" stroked="f">
              <v:path arrowok="t"/>
            </v:shape>
            <v:shape id="_x0000_s9126" style="position:absolute;left:2830;top:9526;width:34;height:86" coordsize="34,86" path="m34,17r,-4l30,8r,-4l26,4,21,,13,,8,4,4,4r,4l,13,,73r4,4l4,81r4,l13,86r8,l26,81r4,l30,77r4,-4l34,69r,-52xe" fillcolor="black" stroked="f">
              <v:path arrowok="t"/>
            </v:shape>
            <v:shape id="_x0000_s9127" style="position:absolute;left:2830;top:9646;width:34;height:86" coordsize="34,86" path="m34,17r,-4l30,9r,-5l26,4,21,,13,,8,4,4,4r,5l,13,,73r4,4l4,82r4,l13,86r8,l26,82r4,l30,77r4,-4l34,69r,-52xe" fillcolor="black" stroked="f">
              <v:path arrowok="t"/>
            </v:shape>
            <v:shape id="_x0000_s9128" style="position:absolute;left:2830;top:9766;width:34;height:86" coordsize="34,86" path="m34,18r,-5l30,9r,-4l26,5,21,,13,,8,5,4,5r,4l,13,,73r4,5l4,82r4,l13,86r8,l26,82r4,l30,78r4,-5l34,69r,-51xe" fillcolor="black" stroked="f">
              <v:path arrowok="t"/>
            </v:shape>
            <v:shape id="_x0000_s9129" style="position:absolute;left:2830;top:9887;width:34;height:86" coordsize="34,86" path="m34,17r,-4l30,8r,-4l26,4,21,,13,,8,4,4,4r,4l,13,,73r4,4l4,81r4,l13,86r8,l26,81r4,l30,77r4,-4l34,68r,-51xe" fillcolor="black" stroked="f">
              <v:path arrowok="t"/>
            </v:shape>
            <v:shape id="_x0000_s9130" style="position:absolute;left:2830;top:10007;width:34;height:86" coordsize="34,86" path="m34,17r,-4l30,9r,-5l26,4,21,,13,,8,4,4,4r,5l,13,,73r4,4l4,82r4,l13,86r8,l26,82r4,l30,77r4,-4l34,69r,-52xe" fillcolor="black" stroked="f">
              <v:path arrowok="t"/>
            </v:shape>
            <v:shape id="_x0000_s9131" style="position:absolute;left:2830;top:10127;width:34;height:86" coordsize="34,86" path="m34,18r,-5l30,9r,-4l26,5,21,,13,,8,5,4,5r,4l,13,,73r4,5l4,82r4,l13,86r8,l26,82r4,l30,78r4,-5l34,69r,-51xe" fillcolor="black" stroked="f">
              <v:path arrowok="t"/>
            </v:shape>
            <v:shape id="_x0000_s9132" style="position:absolute;left:2830;top:10248;width:34;height:86" coordsize="34,86" path="m34,17r,-4l30,8r,-4l26,4,21,,13,,8,4,4,4r,4l,13,,73r4,4l4,81r4,l13,86r8,l26,81r4,l30,77r4,-4l34,68r,-51xe" fillcolor="black" stroked="f">
              <v:path arrowok="t"/>
            </v:shape>
            <v:shape id="_x0000_s9133" style="position:absolute;left:2830;top:10368;width:34;height:86" coordsize="34,86" path="m34,17r,-4l30,9r,-5l26,4,21,,13,,8,4,4,4r,5l,13,,73r4,4l4,82r4,l13,86r8,l26,82r4,l30,77r4,-4l34,69r,-52xe" fillcolor="black" stroked="f">
              <v:path arrowok="t"/>
            </v:shape>
            <v:shape id="_x0000_s9134" style="position:absolute;left:2830;top:10488;width:34;height:86" coordsize="34,86" path="m34,17r,-4l30,9r,-4l26,5,21,,13,,8,5,4,5r,4l,13,,73r4,5l4,82r4,l13,86r8,l26,82r4,l30,78r4,-5l34,69r,-52xe" fillcolor="black" stroked="f">
              <v:path arrowok="t"/>
            </v:shape>
            <v:roundrect id="_x0000_s9135" style="position:absolute;left:2340;top:9354;width:1019;height:1023" arcsize="6499f" fillcolor="yellow" stroked="f"/>
            <v:shape id="_x0000_s9136" style="position:absolute;left:2322;top:9337;width:1050;height:1052" coordsize="1050,1052" path="m116,l82,,78,4,65,4,61,8r-5,l43,21r-4,l22,38r,5l9,56r,4l5,64r,13l,81,,967r5,4l5,984r4,4l9,992r13,13l22,1009r17,18l43,1027r13,13l61,1040r4,4l78,1044r4,4l104,1048r4,4l934,1052r13,-4l964,1048r4,-4l981,1044r4,-4l990,1040r12,-13l1007,1027r17,-18l1024,1005r13,-13l1037,988r4,-4l1041,971r4,-4l1045,949r5,-13l1050,107r-5,-4l1045,81r-4,-4l1041,64r-4,-4l1037,56,1024,43r,-5l1007,21r-5,l990,8r-5,l981,4r-13,l964,,116,r,34l934,34r13,l951,38r13,l968,43r4,l985,56r5,l990,60r12,13l1002,77r5,4l1007,94r4,5l1011,111r4,13l1015,116r,820l1020,924r-9,8l1011,949r-4,5l1007,967r-5,4l1002,975r-12,13l990,992r-5,l972,1005r-4,l964,1009r-13,l947,1014r-18,l921,1022r13,-4l116,1018r9,l112,1014r-13,l95,1009r-13,l78,1005r-5,l61,992r-5,l56,988,43,975r,-4l39,967r,-13l35,949r,-13l35,116r,-17l39,94r,-13l43,77r,-4l56,60r,-4l61,56,73,43r5,l82,38r13,l99,34r17,l116,xe" fillcolor="black" stroked="f">
              <v:path arrowok="t"/>
            </v:shape>
            <v:rect id="_x0000_s9137" style="position:absolute;left:2585;top:9732;width:685;height:253;mso-wrap-style:none" filled="f" stroked="f">
              <v:textbox style="mso-fit-shape-to-text:t" inset="0,0,0,0">
                <w:txbxContent>
                  <w:p w:rsidR="002C00E9" w:rsidRDefault="002C00E9">
                    <w:proofErr w:type="spellStart"/>
                    <w:r>
                      <w:rPr>
                        <w:rFonts w:ascii="ISOCPEUR" w:hAnsi="ISOCPEUR" w:cs="ISOCPEUR"/>
                        <w:color w:val="000000"/>
                        <w:lang w:val="en-US"/>
                      </w:rPr>
                      <w:t>Moteur</w:t>
                    </w:r>
                    <w:proofErr w:type="spellEnd"/>
                  </w:p>
                </w:txbxContent>
              </v:textbox>
            </v:rect>
            <v:shape id="_x0000_s9138" style="position:absolute;left:8563;top:3914;width:51;height:610" coordsize="51,610" path="m51,26r,-9l43,9,34,,17,,8,9,,17,,593r8,9l17,610r17,l43,602r8,-9l51,585,51,26xe" fillcolor="black" stroked="f">
              <v:path arrowok="t"/>
            </v:shape>
            <v:shape id="_x0000_s9139" style="position:absolute;left:6743;top:3914;width:357;height:610" coordsize="357,610" path="m48,13l39,5,35,,22,,13,5,5,13,,17,,30r5,9l310,598r9,8l323,610r13,l345,606r8,-8l357,593r,-13l353,572,48,13xe" fillcolor="black" stroked="f">
              <v:path arrowok="t"/>
            </v:shape>
            <v:shape id="_x0000_s9140" style="position:absolute;left:7049;top:3914;width:202;height:610" coordsize="202,610" path="m,576r,17l8,602r9,8l34,610r9,-8l51,593,202,35r,-18l193,9,185,,168,r-9,9l150,17,,576xe" fillcolor="black" stroked="f">
              <v:path arrowok="t"/>
            </v:shape>
            <v:shape id="_x0000_s9141" style="position:absolute;left:7199;top:3914;width:353;height:610" coordsize="353,610" path="m48,13l39,5,35,,22,,13,5,5,13,,17,,30r5,9l306,598r8,8l319,610r13,l340,606r9,-8l353,593r,-13l349,572,48,13xe" fillcolor="black" stroked="f">
              <v:path arrowok="t"/>
            </v:shape>
            <v:shape id="_x0000_s9142" style="position:absolute;left:7500;top:3914;width:207;height:610" coordsize="207,610" path="m,576r,17l9,602r9,8l35,610r8,-8l52,593,207,35r,-18l198,9,190,,172,r-8,9l155,17,,576xe" fillcolor="black" stroked="f">
              <v:path arrowok="t"/>
            </v:shape>
            <v:shape id="_x0000_s9143" style="position:absolute;left:7655;top:3914;width:353;height:610" coordsize="353,610" path="m48,13l39,5,35,,22,,13,5,5,13,,17,,30r5,9l306,598r8,8l318,610r13,l340,606r9,-8l353,593r,-13l349,572,48,13xe" fillcolor="black" stroked="f">
              <v:path arrowok="t"/>
            </v:shape>
            <v:shape id="_x0000_s9144" style="position:absolute;left:7956;top:3914;width:202;height:610" coordsize="202,610" path="m,576r,17l9,602r8,8l35,610r8,-8l52,593,202,35r,-18l194,9,185,,168,r-9,9l151,17,,576xe" fillcolor="black" stroked="f">
              <v:path arrowok="t"/>
            </v:shape>
            <v:shape id="_x0000_s9145" style="position:absolute;left:8107;top:3914;width:357;height:610" coordsize="357,610" path="m47,13l39,5,34,,21,,13,5,4,13,,17,,30r4,9l309,598r9,8l322,610r13,l344,606r8,-8l357,593r,-13l352,572,47,13xe" fillcolor="black" stroked="f">
              <v:path arrowok="t"/>
            </v:shape>
            <v:shape id="_x0000_s9146" style="position:absolute;left:8412;top:3914;width:202;height:610" coordsize="202,610" path="m,576r,17l9,602r8,8l35,610r8,-8l52,593,202,35r,-18l194,9,185,,168,r-9,9l151,17,,576xe" fillcolor="black" stroked="f">
              <v:path arrowok="t"/>
            </v:shape>
            <v:shape id="_x0000_s9147" style="position:absolute;left:6743;top:3914;width:52;height:610" coordsize="52,610" path="m52,26r,-9l43,9,35,,18,,9,9,,17,,593r9,9l18,610r17,l43,602r9,-9l52,585,52,26xe" fillcolor="black" stroked="f">
              <v:path arrowok="t"/>
            </v:shape>
            <v:shape id="_x0000_s9148" style="position:absolute;left:5118;top:8473;width:103;height:2458" coordsize="103,2458" path="m103,52r,-13l94,26,77,9,64,,39,,26,9,8,26,,39,,2419r8,13l26,2449r13,9l64,2458r13,-9l94,2432r9,-13l103,2406,103,52xe" fillcolor="#a1a1a1" stroked="f">
              <v:path arrowok="t"/>
            </v:shape>
            <v:shape id="_x0000_s9149" style="position:absolute;left:4185;top:6832;width:1419;height:1727" coordsize="1419,1727" path="m,1727r1419,l1419,404r-99,l1212,,761,,653,404r-94,l559,1168,,1168r,559xe" fillcolor="yellow" stroked="f">
              <v:path arrowok="t"/>
            </v:shape>
            <v:shape id="_x0000_s9150" style="position:absolute;left:4167;top:6815;width:1454;height:1761" coordsize="1454,1761" path="m,1744r,4l5,1753r,4l9,1757r4,4l1441,1761r4,-4l1450,1757r,-4l1454,1748r,-1332l1450,412r,-4l1445,408r-4,-5l1338,403r17,13l1248,12r-5,-4l1243,4r-4,l1235,,774,r-4,4l766,4r,4l762,12,654,416r17,-13l572,403r-4,5l564,408r,4l559,416r,769l577,1168r-564,l9,1173r-4,l5,1177r-5,4l,1185r,559l35,1744r,-559l18,1203r559,l581,1203r4,-5l590,1198r,-4l594,1190r,-5l594,421r-17,17l671,438r5,l680,434r4,l684,429r4,-4l796,21,779,34r451,l1213,21r108,404l1325,429r,5l1329,434r5,4l1338,438r99,l1420,421r,1323l1437,1727r-1419,l35,1744r-35,xe" fillcolor="black" stroked="f">
              <v:path arrowok="t"/>
            </v:shape>
            <v:rect id="_x0000_s9151" style="position:absolute;left:7255;top:4555;width:758;height:253;mso-wrap-style:none" filled="f" stroked="f">
              <v:textbox style="mso-fit-shape-to-text:t" inset="0,0,0,0">
                <w:txbxContent>
                  <w:p w:rsidR="002C00E9" w:rsidRDefault="002C00E9">
                    <w:proofErr w:type="spellStart"/>
                    <w:r>
                      <w:rPr>
                        <w:rFonts w:ascii="ISOCPEUR" w:hAnsi="ISOCPEUR" w:cs="ISOCPEUR"/>
                        <w:color w:val="000000"/>
                        <w:lang w:val="en-US"/>
                      </w:rPr>
                      <w:t>Ressort</w:t>
                    </w:r>
                    <w:proofErr w:type="spellEnd"/>
                  </w:p>
                </w:txbxContent>
              </v:textbox>
            </v:rect>
            <v:rect id="_x0000_s9152" style="position:absolute;left:387;top:1220;width:783;height:253;mso-wrap-style:none" filled="f" stroked="f">
              <v:textbox style="mso-fit-shape-to-text:t" inset="0,0,0,0">
                <w:txbxContent>
                  <w:p w:rsidR="002C00E9" w:rsidRDefault="002C00E9">
                    <w:proofErr w:type="spellStart"/>
                    <w:r>
                      <w:rPr>
                        <w:rFonts w:ascii="ISOCPEUR" w:hAnsi="ISOCPEUR" w:cs="ISOCPEUR"/>
                        <w:color w:val="FF0000"/>
                        <w:lang w:val="en-US"/>
                      </w:rPr>
                      <w:t>Capteur</w:t>
                    </w:r>
                    <w:proofErr w:type="spellEnd"/>
                  </w:p>
                </w:txbxContent>
              </v:textbox>
            </v:rect>
            <v:rect id="_x0000_s9153" style="position:absolute;left:619;top:1482;width:245;height:253;mso-wrap-style:none" filled="f" stroked="f">
              <v:textbox style="mso-fit-shape-to-text:t" inset="0,0,0,0">
                <w:txbxContent>
                  <w:p w:rsidR="002C00E9" w:rsidRDefault="002C00E9">
                    <w:proofErr w:type="gramStart"/>
                    <w:r>
                      <w:rPr>
                        <w:rFonts w:ascii="ISOCPEUR" w:hAnsi="ISOCPEUR" w:cs="ISOCPEUR"/>
                        <w:color w:val="FF0000"/>
                        <w:lang w:val="en-US"/>
                      </w:rPr>
                      <w:t>de</w:t>
                    </w:r>
                    <w:proofErr w:type="gramEnd"/>
                  </w:p>
                </w:txbxContent>
              </v:textbox>
            </v:rect>
            <v:rect id="_x0000_s9154" style="position:absolute;left:387;top:1749;width:759;height:253;mso-wrap-style:none" filled="f" stroked="f">
              <v:textbox style="mso-fit-shape-to-text:t" inset="0,0,0,0">
                <w:txbxContent>
                  <w:p w:rsidR="002C00E9" w:rsidRDefault="002C00E9">
                    <w:proofErr w:type="gramStart"/>
                    <w:r>
                      <w:rPr>
                        <w:rFonts w:ascii="ISOCPEUR" w:hAnsi="ISOCPEUR" w:cs="ISOCPEUR"/>
                        <w:color w:val="FF0000"/>
                        <w:lang w:val="en-US"/>
                      </w:rPr>
                      <w:t>position</w:t>
                    </w:r>
                    <w:proofErr w:type="gramEnd"/>
                  </w:p>
                </w:txbxContent>
              </v:textbox>
            </v:rect>
            <v:rect id="_x0000_s9155" style="position:absolute;left:258;top:2011;width:1076;height:253;mso-wrap-style:none" filled="f" stroked="f">
              <v:textbox style="mso-fit-shape-to-text:t" inset="0,0,0,0">
                <w:txbxContent>
                  <w:p w:rsidR="002C00E9" w:rsidRDefault="002C00E9">
                    <w:proofErr w:type="spellStart"/>
                    <w:proofErr w:type="gramStart"/>
                    <w:r>
                      <w:rPr>
                        <w:rFonts w:ascii="ISOCPEUR" w:hAnsi="ISOCPEUR" w:cs="ISOCPEUR"/>
                        <w:color w:val="FF0000"/>
                        <w:lang w:val="en-US"/>
                      </w:rPr>
                      <w:t>crémaillère</w:t>
                    </w:r>
                    <w:proofErr w:type="spellEnd"/>
                    <w:proofErr w:type="gramEnd"/>
                  </w:p>
                </w:txbxContent>
              </v:textbox>
            </v:rect>
            <v:line id="_x0000_s9156" style="position:absolute" from="1118,1796" to="3815,4219" strokecolor="red" strokeweight="0"/>
            <v:oval id="_x0000_s9157" style="position:absolute;left:3772;top:4181;width:86;height:86" fillcolor="red" strokecolor="red" strokeweight="0"/>
            <v:rect id="_x0000_s9158" style="position:absolute;left:8008;top:9066;width:783;height:253;mso-wrap-style:none" filled="f" stroked="f">
              <v:textbox style="mso-fit-shape-to-text:t" inset="0,0,0,0">
                <w:txbxContent>
                  <w:p w:rsidR="002C00E9" w:rsidRDefault="002C00E9">
                    <w:proofErr w:type="spellStart"/>
                    <w:r>
                      <w:rPr>
                        <w:rFonts w:ascii="ISOCPEUR" w:hAnsi="ISOCPEUR" w:cs="ISOCPEUR"/>
                        <w:color w:val="FF0000"/>
                        <w:lang w:val="en-US"/>
                      </w:rPr>
                      <w:t>Capteur</w:t>
                    </w:r>
                    <w:proofErr w:type="spellEnd"/>
                  </w:p>
                </w:txbxContent>
              </v:textbox>
            </v:rect>
            <v:rect id="_x0000_s9159" style="position:absolute;left:7806;top:9328;width:1192;height:253;mso-wrap-style:none" filled="f" stroked="f">
              <v:textbox style="mso-fit-shape-to-text:t" inset="0,0,0,0">
                <w:txbxContent>
                  <w:p w:rsidR="002C00E9" w:rsidRDefault="002C00E9">
                    <w:proofErr w:type="spellStart"/>
                    <w:r>
                      <w:rPr>
                        <w:rFonts w:ascii="ISOCPEUR" w:hAnsi="ISOCPEUR" w:cs="ISOCPEUR"/>
                        <w:color w:val="FF0000"/>
                        <w:lang w:val="en-US"/>
                      </w:rPr>
                      <w:t>d'orientation</w:t>
                    </w:r>
                    <w:proofErr w:type="spellEnd"/>
                  </w:p>
                </w:txbxContent>
              </v:textbox>
            </v:rect>
            <v:rect id="_x0000_s9160" style="position:absolute;left:7930;top:9595;width:893;height:253;mso-wrap-style:none" filled="f" stroked="f">
              <v:textbox style="mso-fit-shape-to-text:t" inset="0,0,0,0">
                <w:txbxContent>
                  <w:p w:rsidR="002C00E9" w:rsidRDefault="002C00E9">
                    <w:proofErr w:type="gramStart"/>
                    <w:r>
                      <w:rPr>
                        <w:rFonts w:ascii="ISOCPEUR" w:hAnsi="ISOCPEUR" w:cs="ISOCPEUR"/>
                        <w:color w:val="FF0000"/>
                        <w:lang w:val="en-US"/>
                      </w:rPr>
                      <w:t>du</w:t>
                    </w:r>
                    <w:proofErr w:type="gramEnd"/>
                    <w:r>
                      <w:rPr>
                        <w:rFonts w:ascii="ISOCPEUR" w:hAnsi="ISOCPEUR" w:cs="ISOCPEUR"/>
                        <w:color w:val="FF0000"/>
                        <w:lang w:val="en-US"/>
                      </w:rPr>
                      <w:t xml:space="preserve"> </w:t>
                    </w:r>
                    <w:proofErr w:type="spellStart"/>
                    <w:r>
                      <w:rPr>
                        <w:rFonts w:ascii="ISOCPEUR" w:hAnsi="ISOCPEUR" w:cs="ISOCPEUR"/>
                        <w:color w:val="FF0000"/>
                        <w:lang w:val="en-US"/>
                      </w:rPr>
                      <w:t>volant</w:t>
                    </w:r>
                    <w:proofErr w:type="spellEnd"/>
                  </w:p>
                </w:txbxContent>
              </v:textbox>
            </v:rect>
            <v:line id="_x0000_s9161" style="position:absolute;flip:x y" from="5135,9204" to="7776,9406" strokecolor="red" strokeweight="0"/>
            <v:oval id="_x0000_s9162" style="position:absolute;left:5092;top:9165;width:86;height:82" fillcolor="red" strokecolor="red" strokeweight="0"/>
            <v:rect id="_x0000_s9163" style="position:absolute;left:404;top:9758;width:1089;height:253;mso-wrap-style:none" filled="f" stroked="f">
              <v:textbox style="mso-fit-shape-to-text:t" inset="0,0,0,0">
                <w:txbxContent>
                  <w:p w:rsidR="002C00E9" w:rsidRDefault="002C00E9">
                    <w:proofErr w:type="spellStart"/>
                    <w:r>
                      <w:rPr>
                        <w:rFonts w:ascii="ISOCPEUR" w:hAnsi="ISOCPEUR" w:cs="ISOCPEUR"/>
                        <w:color w:val="FF0000"/>
                        <w:lang w:val="en-US"/>
                      </w:rPr>
                      <w:t>Capteur</w:t>
                    </w:r>
                    <w:proofErr w:type="spellEnd"/>
                    <w:r>
                      <w:rPr>
                        <w:rFonts w:ascii="ISOCPEUR" w:hAnsi="ISOCPEUR" w:cs="ISOCPEUR"/>
                        <w:color w:val="FF0000"/>
                        <w:lang w:val="en-US"/>
                      </w:rPr>
                      <w:t xml:space="preserve"> de</w:t>
                    </w:r>
                  </w:p>
                </w:txbxContent>
              </v:textbox>
            </v:rect>
            <v:rect id="_x0000_s9164" style="position:absolute;left:563;top:10024;width:685;height:253;mso-wrap-style:none" filled="f" stroked="f">
              <v:textbox style="mso-fit-shape-to-text:t" inset="0,0,0,0">
                <w:txbxContent>
                  <w:p w:rsidR="002C00E9" w:rsidRDefault="002C00E9">
                    <w:proofErr w:type="spellStart"/>
                    <w:proofErr w:type="gramStart"/>
                    <w:r>
                      <w:rPr>
                        <w:rFonts w:ascii="ISOCPEUR" w:hAnsi="ISOCPEUR" w:cs="ISOCPEUR"/>
                        <w:color w:val="FF0000"/>
                        <w:lang w:val="en-US"/>
                      </w:rPr>
                      <w:t>vitesse</w:t>
                    </w:r>
                    <w:proofErr w:type="spellEnd"/>
                    <w:proofErr w:type="gramEnd"/>
                  </w:p>
                </w:txbxContent>
              </v:textbox>
            </v:rect>
            <v:line id="_x0000_s9165" style="position:absolute" from="1350,10093" to="2847,10574" strokecolor="red" strokeweight="0"/>
            <v:oval id="_x0000_s9166" style="position:absolute;left:2808;top:10531;width:82;height:86" fillcolor="red" strokecolor="red" strokeweight="0"/>
            <v:rect id="_x0000_s9167" style="position:absolute;top:4782;width:1199;height:253;mso-wrap-style:none" filled="f" stroked="f">
              <v:textbox style="mso-fit-shape-to-text:t" inset="0,0,0,0">
                <w:txbxContent>
                  <w:p w:rsidR="002C00E9" w:rsidRDefault="002C00E9">
                    <w:proofErr w:type="spellStart"/>
                    <w:r>
                      <w:rPr>
                        <w:rFonts w:ascii="ISOCPEUR" w:hAnsi="ISOCPEUR" w:cs="ISOCPEUR"/>
                        <w:color w:val="FF0000"/>
                        <w:lang w:val="en-US"/>
                      </w:rPr>
                      <w:t>Capteurs</w:t>
                    </w:r>
                    <w:proofErr w:type="spellEnd"/>
                    <w:r>
                      <w:rPr>
                        <w:rFonts w:ascii="ISOCPEUR" w:hAnsi="ISOCPEUR" w:cs="ISOCPEUR"/>
                        <w:color w:val="FF0000"/>
                        <w:lang w:val="en-US"/>
                      </w:rPr>
                      <w:t xml:space="preserve"> de</w:t>
                    </w:r>
                  </w:p>
                </w:txbxContent>
              </v:textbox>
            </v:rect>
            <v:rect id="_x0000_s9168" style="position:absolute;left:159;top:5044;width:832;height:253;mso-wrap-style:none" filled="f" stroked="f">
              <v:textbox style="mso-fit-shape-to-text:t" inset="0,0,0,0">
                <w:txbxContent>
                  <w:p w:rsidR="002C00E9" w:rsidRDefault="002C00E9">
                    <w:proofErr w:type="spellStart"/>
                    <w:proofErr w:type="gramStart"/>
                    <w:r>
                      <w:rPr>
                        <w:rFonts w:ascii="ISOCPEUR" w:hAnsi="ISOCPEUR" w:cs="ISOCPEUR"/>
                        <w:color w:val="FF0000"/>
                        <w:lang w:val="en-US"/>
                      </w:rPr>
                      <w:t>pression</w:t>
                    </w:r>
                    <w:proofErr w:type="spellEnd"/>
                    <w:proofErr w:type="gramEnd"/>
                  </w:p>
                </w:txbxContent>
              </v:textbox>
            </v:rect>
            <v:line id="_x0000_s9169" style="position:absolute" from="968,5246" to="3355,6664" strokecolor="red" strokeweight="0"/>
            <v:oval id="_x0000_s9170" style="position:absolute;left:3316;top:6626;width:86;height:85" fillcolor="red" strokecolor="red" strokeweight="0"/>
            <v:line id="_x0000_s9171" style="position:absolute" from="968,5246" to="3763,8241" strokecolor="red" strokeweight="0"/>
            <v:oval id="_x0000_s9172" style="position:absolute;left:3720;top:8198;width:86;height:86" fillcolor="red" strokecolor="red" strokeweight="0"/>
            <v:line id="_x0000_s9173" style="position:absolute;flip:y" from="968,5040" to="4068,5246" strokecolor="red" strokeweight="0"/>
            <v:oval id="_x0000_s9174" style="position:absolute;left:4025;top:5001;width:86;height:86" fillcolor="red" strokecolor="red" strokeweight="0"/>
            <v:rect id="_x0000_s9175" style="position:absolute;left:5621;top:623;width:783;height:253;mso-wrap-style:none" filled="f" stroked="f">
              <v:textbox style="mso-fit-shape-to-text:t" inset="0,0,0,0">
                <w:txbxContent>
                  <w:p w:rsidR="002C00E9" w:rsidRDefault="002C00E9">
                    <w:proofErr w:type="spellStart"/>
                    <w:r>
                      <w:rPr>
                        <w:rFonts w:ascii="ISOCPEUR" w:hAnsi="ISOCPEUR" w:cs="ISOCPEUR"/>
                        <w:color w:val="FF0000"/>
                        <w:lang w:val="en-US"/>
                      </w:rPr>
                      <w:t>Capteur</w:t>
                    </w:r>
                    <w:proofErr w:type="spellEnd"/>
                  </w:p>
                </w:txbxContent>
              </v:textbox>
            </v:rect>
            <v:rect id="_x0000_s9176" style="position:absolute;left:5612;top:885;width:666;height:253;mso-wrap-style:none" filled="f" stroked="f">
              <v:textbox style="mso-fit-shape-to-text:t" inset="0,0,0,0">
                <w:txbxContent>
                  <w:p w:rsidR="002C00E9" w:rsidRDefault="002C00E9">
                    <w:proofErr w:type="spellStart"/>
                    <w:r>
                      <w:rPr>
                        <w:rFonts w:ascii="ISOCPEUR" w:hAnsi="ISOCPEUR" w:cs="ISOCPEUR"/>
                        <w:color w:val="FF0000"/>
                        <w:lang w:val="en-US"/>
                      </w:rPr>
                      <w:t>d'effort</w:t>
                    </w:r>
                    <w:proofErr w:type="spellEnd"/>
                  </w:p>
                </w:txbxContent>
              </v:textbox>
            </v:rect>
            <v:shape id="_x0000_s9177" style="position:absolute;left:5793;top:1186;width:916;height:3042" coordsize="916,3042" path="m,l864,2385r52,657e" filled="f" strokecolor="red" strokeweight="0">
              <v:path arrowok="t"/>
            </v:shape>
            <v:oval id="_x0000_s9178" style="position:absolute;left:6666;top:4189;width:86;height:86" fillcolor="red" strokecolor="red" strokeweight="0"/>
            <v:rect id="_x0000_s9179" style="position:absolute;left:7109;top:10295;width:1798;height:253;mso-wrap-style:none" filled="f" stroked="f">
              <v:textbox style="mso-fit-shape-to-text:t" inset="0,0,0,0">
                <w:txbxContent>
                  <w:p w:rsidR="002C00E9" w:rsidRDefault="002C00E9">
                    <w:proofErr w:type="spellStart"/>
                    <w:r>
                      <w:rPr>
                        <w:rFonts w:ascii="ISOCPEUR" w:hAnsi="ISOCPEUR" w:cs="ISOCPEUR"/>
                        <w:color w:val="FF0000"/>
                        <w:lang w:val="en-US"/>
                      </w:rPr>
                      <w:t>Capteur</w:t>
                    </w:r>
                    <w:proofErr w:type="spellEnd"/>
                    <w:r>
                      <w:rPr>
                        <w:rFonts w:ascii="ISOCPEUR" w:hAnsi="ISOCPEUR" w:cs="ISOCPEUR"/>
                        <w:color w:val="FF0000"/>
                        <w:lang w:val="en-US"/>
                      </w:rPr>
                      <w:t xml:space="preserve"> de couple</w:t>
                    </w:r>
                  </w:p>
                </w:txbxContent>
              </v:textbox>
            </v:rect>
            <v:line id="_x0000_s9180" style="position:absolute;flip:x y" from="5182,9814" to="7014,10471" strokecolor="red" strokeweight="0"/>
            <v:oval id="_x0000_s9181" style="position:absolute;left:5144;top:9771;width:86;height:86" fillcolor="red" strokecolor="red" strokeweight="0"/>
            <v:rect id="_x0000_s9182" style="position:absolute;left:7746;top:7936;width:460;height:503" fillcolor="yellow" stroked="f"/>
            <v:shape id="_x0000_s9183" style="position:absolute;left:7728;top:7919;width:491;height:533" coordsize="491,533" path="m18,l13,,9,4,5,4r,4l,13,,520r5,4l5,528r4,l13,533r465,l482,528r4,l486,524r5,-4l491,13,486,8r,-4l482,4,478,r-5,l18,r,34l473,34,456,17r,498l473,498r-455,l35,515,35,17,18,34,18,xe" fillcolor="black" stroked="f">
              <v:path arrowok="t"/>
            </v:shape>
            <v:rect id="_x0000_s9184" style="position:absolute;left:7096;top:5526;width:2397;height:253;mso-wrap-style:none" filled="f" stroked="f">
              <v:textbox style="mso-fit-shape-to-text:t" inset="0,0,0,0">
                <w:txbxContent>
                  <w:p w:rsidR="002C00E9" w:rsidRDefault="002C00E9">
                    <w:proofErr w:type="spellStart"/>
                    <w:r>
                      <w:rPr>
                        <w:rFonts w:ascii="ISOCPEUR" w:hAnsi="ISOCPEUR" w:cs="ISOCPEUR"/>
                        <w:color w:val="FF0000"/>
                        <w:lang w:val="en-US"/>
                      </w:rPr>
                      <w:t>Capteur</w:t>
                    </w:r>
                    <w:proofErr w:type="spellEnd"/>
                    <w:r>
                      <w:rPr>
                        <w:rFonts w:ascii="ISOCPEUR" w:hAnsi="ISOCPEUR" w:cs="ISOCPEUR"/>
                        <w:color w:val="FF0000"/>
                        <w:lang w:val="en-US"/>
                      </w:rPr>
                      <w:t xml:space="preserve"> de position </w:t>
                    </w:r>
                    <w:proofErr w:type="spellStart"/>
                    <w:r>
                      <w:rPr>
                        <w:rFonts w:ascii="ISOCPEUR" w:hAnsi="ISOCPEUR" w:cs="ISOCPEUR"/>
                        <w:color w:val="FF0000"/>
                        <w:lang w:val="en-US"/>
                      </w:rPr>
                      <w:t>tiroir</w:t>
                    </w:r>
                    <w:proofErr w:type="spellEnd"/>
                  </w:p>
                </w:txbxContent>
              </v:textbox>
            </v:rect>
            <v:line id="_x0000_s9185" style="position:absolute;flip:x" from="5135,5852" to="7014,7072" strokecolor="red" strokeweight="0"/>
            <v:oval id="_x0000_s9186" style="position:absolute;left:5092;top:7034;width:86;height:81" fillcolor="red" strokecolor="red" strokeweight="0"/>
            <v:rect id="_x0000_s9187" style="position:absolute;left:7827;top:7304;width:467;height:276;mso-wrap-style:none" filled="f" stroked="f">
              <v:textbox style="mso-fit-shape-to-text:t" inset="0,0,0,0">
                <w:txbxContent>
                  <w:p w:rsidR="002C00E9" w:rsidRDefault="002C00E9">
                    <w:proofErr w:type="gramStart"/>
                    <w:r>
                      <w:rPr>
                        <w:rFonts w:ascii="ISOCPEUR" w:hAnsi="ISOCPEUR" w:cs="ISOCPEUR"/>
                        <w:color w:val="000000"/>
                        <w:sz w:val="24"/>
                        <w:szCs w:val="24"/>
                        <w:lang w:val="en-US"/>
                      </w:rPr>
                      <w:t>H.P.</w:t>
                    </w:r>
                    <w:proofErr w:type="gramEnd"/>
                  </w:p>
                </w:txbxContent>
              </v:textbox>
            </v:rect>
            <w10:wrap type="none"/>
            <w10:anchorlock/>
          </v:group>
        </w:pict>
      </w:r>
    </w:p>
    <w:p w:rsidR="004A1380" w:rsidRDefault="004A1380" w:rsidP="004A1380"/>
    <w:p w:rsidR="004A1380" w:rsidRPr="005431A3" w:rsidRDefault="004A1380" w:rsidP="004A1380">
      <w:pPr>
        <w:pStyle w:val="Titre6"/>
      </w:pPr>
      <w:r w:rsidRPr="004A1380">
        <w:rPr>
          <w:sz w:val="24"/>
        </w:rPr>
        <w:sym w:font="Wingdings" w:char="F03F"/>
      </w:r>
      <w:r>
        <w:t xml:space="preserve"> Suite aux explications du professeur il faudra faire un résumé expliquant le rôle des différents capteurs présents sur la DIRAVI. </w:t>
      </w:r>
    </w:p>
    <w:p w:rsidR="0071383A" w:rsidRPr="005431A3" w:rsidRDefault="0071383A" w:rsidP="007F232D">
      <w:pPr>
        <w:rPr>
          <w:b/>
        </w:rPr>
      </w:pPr>
    </w:p>
    <w:p w:rsidR="004A1380" w:rsidRDefault="004A1380" w:rsidP="007F232D">
      <w:pPr>
        <w:rPr>
          <w:b/>
        </w:rPr>
        <w:sectPr w:rsidR="004A1380" w:rsidSect="006334A5">
          <w:pgSz w:w="11907" w:h="16840" w:code="9"/>
          <w:pgMar w:top="720" w:right="720" w:bottom="720" w:left="720" w:header="720" w:footer="720" w:gutter="0"/>
          <w:cols w:space="720"/>
          <w:docGrid w:linePitch="299"/>
        </w:sectPr>
      </w:pPr>
    </w:p>
    <w:p w:rsidR="007F232D" w:rsidRPr="005431A3" w:rsidRDefault="007F232D" w:rsidP="004A1380">
      <w:pPr>
        <w:pStyle w:val="Titre2"/>
      </w:pPr>
      <w:r w:rsidRPr="005431A3">
        <w:lastRenderedPageBreak/>
        <w:t>Fonctions de la DIRAVI</w:t>
      </w:r>
    </w:p>
    <w:p w:rsidR="007F232D" w:rsidRPr="005431A3" w:rsidRDefault="00453577" w:rsidP="00453577">
      <w:pPr>
        <w:tabs>
          <w:tab w:val="left" w:pos="7513"/>
        </w:tabs>
      </w:pPr>
      <w:r w:rsidRPr="005431A3">
        <w:sym w:font="Symbol" w:char="F0B7"/>
      </w:r>
      <w:r w:rsidRPr="005431A3">
        <w:t xml:space="preserve"> </w:t>
      </w:r>
      <w:r w:rsidR="007F232D" w:rsidRPr="005431A3">
        <w:t>Les deux fonctions fondamentales de la DIRAVI que nous allons étudier sont :</w:t>
      </w:r>
    </w:p>
    <w:p w:rsidR="00453577" w:rsidRPr="005431A3" w:rsidRDefault="007F232D" w:rsidP="00453577">
      <w:pPr>
        <w:pStyle w:val="puces"/>
        <w:numPr>
          <w:ilvl w:val="0"/>
          <w:numId w:val="21"/>
        </w:numPr>
      </w:pPr>
      <w:r w:rsidRPr="005431A3">
        <w:t>assister le conducteur dans la rotation du volant</w:t>
      </w:r>
    </w:p>
    <w:p w:rsidR="007F232D" w:rsidRPr="005431A3" w:rsidRDefault="007F232D" w:rsidP="00453577">
      <w:pPr>
        <w:pStyle w:val="puces"/>
        <w:numPr>
          <w:ilvl w:val="0"/>
          <w:numId w:val="21"/>
        </w:numPr>
      </w:pPr>
      <w:r w:rsidRPr="005431A3">
        <w:t>durcir la direction avec la vitesse du véhicule et de l'angle de rotation du volant</w:t>
      </w:r>
    </w:p>
    <w:p w:rsidR="007F232D" w:rsidRPr="005431A3" w:rsidRDefault="007F232D" w:rsidP="00453577">
      <w:pPr>
        <w:pStyle w:val="Titre3"/>
      </w:pPr>
      <w:bookmarkStart w:id="0" w:name="_Ref528925758"/>
      <w:r w:rsidRPr="005431A3">
        <w:t>Mise en œuvre de la direction</w:t>
      </w:r>
      <w:bookmarkEnd w:id="0"/>
    </w:p>
    <w:p w:rsidR="00453577" w:rsidRPr="005431A3" w:rsidRDefault="00453577" w:rsidP="00453577">
      <w:r w:rsidRPr="005431A3">
        <w:sym w:font="Symbol" w:char="F0B7"/>
      </w:r>
      <w:r w:rsidRPr="005431A3">
        <w:t xml:space="preserve"> </w:t>
      </w:r>
      <w:r w:rsidR="007F232D" w:rsidRPr="005431A3">
        <w:t>Chaque manipulation nécessite une configuration particulière de la station. Les différentes possibilités sont :</w:t>
      </w:r>
    </w:p>
    <w:p w:rsidR="00453577" w:rsidRPr="005431A3" w:rsidRDefault="00453577" w:rsidP="00453577">
      <w:pPr>
        <w:pStyle w:val="Paragraphedeliste"/>
        <w:numPr>
          <w:ilvl w:val="0"/>
          <w:numId w:val="22"/>
        </w:numPr>
      </w:pPr>
      <w:r w:rsidRPr="005431A3">
        <w:t>Vitesse du régulateur :</w:t>
      </w:r>
      <w:r w:rsidRPr="005431A3">
        <w:tab/>
        <w:t xml:space="preserve"> 0, 900 tr/min et </w:t>
      </w:r>
      <w:r w:rsidR="007F232D" w:rsidRPr="005431A3">
        <w:t>1150 tr/min</w:t>
      </w:r>
    </w:p>
    <w:p w:rsidR="003C5A87" w:rsidRPr="005431A3" w:rsidRDefault="00453577" w:rsidP="003C5A87">
      <w:pPr>
        <w:pStyle w:val="Paragraphedeliste"/>
        <w:numPr>
          <w:ilvl w:val="0"/>
          <w:numId w:val="22"/>
        </w:numPr>
      </w:pPr>
      <w:r w:rsidRPr="005431A3">
        <w:t xml:space="preserve">Compression du ressort : nulle, moyenne et </w:t>
      </w:r>
      <w:r w:rsidR="007F232D" w:rsidRPr="005431A3">
        <w:t>forte</w:t>
      </w:r>
    </w:p>
    <w:p w:rsidR="003C5A87" w:rsidRPr="005431A3" w:rsidRDefault="003C5A87" w:rsidP="003C5A87">
      <w:pPr>
        <w:pStyle w:val="Paragraphedeliste"/>
        <w:numPr>
          <w:ilvl w:val="0"/>
          <w:numId w:val="22"/>
        </w:numPr>
      </w:pPr>
      <w:r w:rsidRPr="005431A3">
        <w:t>Pompe d’assistance : arrêtée ou en marche</w:t>
      </w:r>
    </w:p>
    <w:p w:rsidR="003C5A87" w:rsidRPr="005431A3" w:rsidRDefault="003C5A87" w:rsidP="003C5A87">
      <w:pPr>
        <w:pStyle w:val="Paragraphedeliste"/>
        <w:numPr>
          <w:ilvl w:val="0"/>
          <w:numId w:val="22"/>
        </w:numPr>
      </w:pPr>
      <w:r w:rsidRPr="005431A3">
        <w:t>Mouvement du volant :</w:t>
      </w:r>
    </w:p>
    <w:p w:rsidR="003C5A87" w:rsidRPr="005431A3" w:rsidRDefault="003C5A87" w:rsidP="003C5A87">
      <w:pPr>
        <w:pStyle w:val="Paragraphedeliste"/>
        <w:numPr>
          <w:ilvl w:val="1"/>
          <w:numId w:val="22"/>
        </w:numPr>
      </w:pPr>
      <w:r w:rsidRPr="005431A3">
        <w:t xml:space="preserve">gauche </w:t>
      </w:r>
      <w:r w:rsidRPr="005431A3">
        <w:sym w:font="Symbol" w:char="F0AE"/>
      </w:r>
      <w:r w:rsidRPr="005431A3">
        <w:t xml:space="preserve"> milieu ou milieu </w:t>
      </w:r>
      <w:r w:rsidRPr="005431A3">
        <w:sym w:font="Symbol" w:char="F0AE"/>
      </w:r>
      <w:r w:rsidRPr="005431A3">
        <w:t xml:space="preserve"> gauche</w:t>
      </w:r>
    </w:p>
    <w:p w:rsidR="003C5A87" w:rsidRPr="005431A3" w:rsidRDefault="003C5A87" w:rsidP="003C5A87">
      <w:pPr>
        <w:pStyle w:val="Paragraphedeliste"/>
        <w:numPr>
          <w:ilvl w:val="1"/>
          <w:numId w:val="22"/>
        </w:numPr>
      </w:pPr>
      <w:r w:rsidRPr="005431A3">
        <w:t xml:space="preserve">droite </w:t>
      </w:r>
      <w:r w:rsidRPr="005431A3">
        <w:sym w:font="Symbol" w:char="F0AE"/>
      </w:r>
      <w:r w:rsidRPr="005431A3">
        <w:t xml:space="preserve"> milieu ou milieu </w:t>
      </w:r>
      <w:r w:rsidRPr="005431A3">
        <w:sym w:font="Symbol" w:char="F0AE"/>
      </w:r>
      <w:r w:rsidRPr="005431A3">
        <w:t xml:space="preserve"> droite</w:t>
      </w:r>
    </w:p>
    <w:p w:rsidR="003C5A87" w:rsidRPr="005431A3" w:rsidRDefault="003C5A87" w:rsidP="003C5A87">
      <w:pPr>
        <w:pStyle w:val="Paragraphedeliste"/>
        <w:numPr>
          <w:ilvl w:val="1"/>
          <w:numId w:val="22"/>
        </w:numPr>
      </w:pPr>
      <w:r w:rsidRPr="005431A3">
        <w:t xml:space="preserve">gauche </w:t>
      </w:r>
      <w:r w:rsidRPr="005431A3">
        <w:sym w:font="Symbol" w:char="F0AE"/>
      </w:r>
      <w:r w:rsidR="0047052E" w:rsidRPr="005431A3">
        <w:t xml:space="preserve"> droite ou </w:t>
      </w:r>
      <w:r w:rsidRPr="005431A3">
        <w:t xml:space="preserve">droite </w:t>
      </w:r>
      <w:r w:rsidRPr="005431A3">
        <w:sym w:font="Symbol" w:char="F0AE"/>
      </w:r>
      <w:r w:rsidRPr="005431A3">
        <w:t xml:space="preserve"> gauche</w:t>
      </w:r>
    </w:p>
    <w:p w:rsidR="00453577" w:rsidRPr="005431A3" w:rsidRDefault="00453577" w:rsidP="0047052E"/>
    <w:p w:rsidR="007F232D" w:rsidRPr="005431A3" w:rsidRDefault="00453577" w:rsidP="00453577">
      <w:pPr>
        <w:rPr>
          <w:rStyle w:val="Titre9Car"/>
        </w:rPr>
      </w:pPr>
      <w:r w:rsidRPr="005431A3">
        <w:sym w:font="Symbol" w:char="F0B7"/>
      </w:r>
      <w:r w:rsidRPr="005431A3">
        <w:t xml:space="preserve"> </w:t>
      </w:r>
      <w:r w:rsidR="007F232D" w:rsidRPr="005431A3">
        <w:t>Le ressort se règle en agissant sur la molette de réglage 7 située à droite de la station dans le prolongement du ressort (voir aussi le dessin du mécanisme collé sur la station).</w:t>
      </w:r>
      <w:r w:rsidR="007F232D" w:rsidRPr="005431A3">
        <w:rPr>
          <w:b/>
          <w:bCs/>
          <w:color w:val="FF0000"/>
        </w:rPr>
        <w:t xml:space="preserve"> </w:t>
      </w:r>
      <w:r w:rsidR="007F232D" w:rsidRPr="005431A3">
        <w:rPr>
          <w:rStyle w:val="Titre9Car"/>
        </w:rPr>
        <w:t>La molette doit être dévissée pour que la compression du ressort soit nulle.</w:t>
      </w:r>
    </w:p>
    <w:p w:rsidR="0047052E" w:rsidRPr="005431A3" w:rsidRDefault="0047052E" w:rsidP="0047052E"/>
    <w:p w:rsidR="007F232D" w:rsidRPr="005431A3" w:rsidRDefault="0047052E" w:rsidP="007F232D">
      <w:r w:rsidRPr="005431A3">
        <w:sym w:font="Symbol" w:char="F0B7"/>
      </w:r>
      <w:r w:rsidRPr="005431A3">
        <w:t xml:space="preserve"> </w:t>
      </w:r>
      <w:r w:rsidR="007F232D" w:rsidRPr="005431A3">
        <w:t>Pour répondre à la question suivante la configuration est la suivante :</w:t>
      </w:r>
    </w:p>
    <w:p w:rsidR="007F232D" w:rsidRPr="005431A3" w:rsidRDefault="007F232D" w:rsidP="007F232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44"/>
        <w:gridCol w:w="2444"/>
        <w:gridCol w:w="2444"/>
        <w:gridCol w:w="2444"/>
      </w:tblGrid>
      <w:tr w:rsidR="007F232D" w:rsidRPr="005431A3" w:rsidTr="00605B25">
        <w:trPr>
          <w:jc w:val="center"/>
        </w:trPr>
        <w:tc>
          <w:tcPr>
            <w:tcW w:w="2444" w:type="dxa"/>
            <w:vAlign w:val="center"/>
          </w:tcPr>
          <w:p w:rsidR="007F232D" w:rsidRPr="005431A3" w:rsidRDefault="007F232D" w:rsidP="00605B25">
            <w:pPr>
              <w:jc w:val="center"/>
            </w:pPr>
            <w:r w:rsidRPr="005431A3">
              <w:t>Vitesse du régulateur</w:t>
            </w:r>
          </w:p>
        </w:tc>
        <w:tc>
          <w:tcPr>
            <w:tcW w:w="2444" w:type="dxa"/>
            <w:vAlign w:val="center"/>
          </w:tcPr>
          <w:p w:rsidR="007F232D" w:rsidRPr="005431A3" w:rsidRDefault="007F232D" w:rsidP="00605B25">
            <w:pPr>
              <w:jc w:val="center"/>
            </w:pPr>
            <w:r w:rsidRPr="005431A3">
              <w:t>Compression du ressort</w:t>
            </w:r>
          </w:p>
        </w:tc>
        <w:tc>
          <w:tcPr>
            <w:tcW w:w="2444" w:type="dxa"/>
            <w:vAlign w:val="center"/>
          </w:tcPr>
          <w:p w:rsidR="007F232D" w:rsidRPr="005431A3" w:rsidRDefault="007F232D" w:rsidP="00605B25">
            <w:pPr>
              <w:jc w:val="center"/>
            </w:pPr>
            <w:r w:rsidRPr="005431A3">
              <w:t>Pompe d’assistance</w:t>
            </w:r>
          </w:p>
        </w:tc>
        <w:tc>
          <w:tcPr>
            <w:tcW w:w="2444" w:type="dxa"/>
            <w:vAlign w:val="center"/>
          </w:tcPr>
          <w:p w:rsidR="007F232D" w:rsidRPr="005431A3" w:rsidRDefault="007F232D" w:rsidP="00605B25">
            <w:pPr>
              <w:jc w:val="center"/>
            </w:pPr>
            <w:r w:rsidRPr="005431A3">
              <w:t>Mouvement du volant</w:t>
            </w:r>
          </w:p>
        </w:tc>
      </w:tr>
      <w:tr w:rsidR="007F232D" w:rsidRPr="005431A3" w:rsidTr="00605B25">
        <w:trPr>
          <w:jc w:val="center"/>
        </w:trPr>
        <w:tc>
          <w:tcPr>
            <w:tcW w:w="2444" w:type="dxa"/>
            <w:vAlign w:val="center"/>
          </w:tcPr>
          <w:p w:rsidR="007F232D" w:rsidRPr="005431A3" w:rsidRDefault="007F232D" w:rsidP="00605B25">
            <w:pPr>
              <w:jc w:val="center"/>
            </w:pPr>
            <w:r w:rsidRPr="005431A3">
              <w:t>0 tr/min</w:t>
            </w:r>
          </w:p>
        </w:tc>
        <w:tc>
          <w:tcPr>
            <w:tcW w:w="2444" w:type="dxa"/>
            <w:vAlign w:val="center"/>
          </w:tcPr>
          <w:p w:rsidR="007F232D" w:rsidRPr="005431A3" w:rsidRDefault="007F232D" w:rsidP="00605B25">
            <w:pPr>
              <w:jc w:val="center"/>
            </w:pPr>
            <w:r w:rsidRPr="005431A3">
              <w:t>nulle</w:t>
            </w:r>
          </w:p>
        </w:tc>
        <w:tc>
          <w:tcPr>
            <w:tcW w:w="2444" w:type="dxa"/>
            <w:vAlign w:val="center"/>
          </w:tcPr>
          <w:p w:rsidR="007F232D" w:rsidRPr="005431A3" w:rsidRDefault="007F232D" w:rsidP="00605B25">
            <w:pPr>
              <w:jc w:val="center"/>
            </w:pPr>
            <w:r w:rsidRPr="005431A3">
              <w:t>en marche</w:t>
            </w:r>
          </w:p>
        </w:tc>
        <w:tc>
          <w:tcPr>
            <w:tcW w:w="2444" w:type="dxa"/>
            <w:vAlign w:val="center"/>
          </w:tcPr>
          <w:p w:rsidR="007F232D" w:rsidRPr="005431A3" w:rsidRDefault="007F232D" w:rsidP="00605B25">
            <w:pPr>
              <w:jc w:val="center"/>
            </w:pPr>
            <w:r w:rsidRPr="005431A3">
              <w:t xml:space="preserve">milieu </w:t>
            </w:r>
            <w:r w:rsidRPr="005431A3">
              <w:sym w:font="Symbol" w:char="F0AE"/>
            </w:r>
            <w:r w:rsidRPr="005431A3">
              <w:t xml:space="preserve"> droite</w:t>
            </w:r>
          </w:p>
        </w:tc>
      </w:tr>
    </w:tbl>
    <w:p w:rsidR="007F232D" w:rsidRPr="005431A3" w:rsidRDefault="007F232D" w:rsidP="007F232D"/>
    <w:p w:rsidR="007F232D" w:rsidRPr="005431A3" w:rsidRDefault="0047052E" w:rsidP="007F232D">
      <w:r w:rsidRPr="005431A3">
        <w:sym w:font="Symbol" w:char="F0B7"/>
      </w:r>
      <w:r w:rsidRPr="005431A3">
        <w:t xml:space="preserve"> </w:t>
      </w:r>
      <w:r w:rsidR="007F232D" w:rsidRPr="005431A3">
        <w:t>Démarrez l'ordinateur et double-cliquez sur l’icône DIRAVI du bureau Windows.</w:t>
      </w:r>
    </w:p>
    <w:p w:rsidR="007F232D" w:rsidRPr="005431A3" w:rsidRDefault="007F232D" w:rsidP="007F232D"/>
    <w:p w:rsidR="007F232D" w:rsidRPr="005431A3" w:rsidRDefault="007F232D" w:rsidP="0047052E">
      <w:pPr>
        <w:pStyle w:val="Titre4"/>
        <w:pBdr>
          <w:top w:val="single" w:sz="8" w:space="1" w:color="00B050"/>
          <w:left w:val="single" w:sz="8" w:space="4" w:color="00B050"/>
          <w:bottom w:val="single" w:sz="8" w:space="1" w:color="00B050"/>
          <w:right w:val="single" w:sz="8" w:space="4" w:color="00B050"/>
        </w:pBdr>
      </w:pPr>
      <w:r w:rsidRPr="005431A3">
        <w:t>Comment faire une mesure ?  (Valable pour toutes les questions)</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i/>
          <w:color w:val="0000FF"/>
        </w:rPr>
      </w:pPr>
      <w:r w:rsidRPr="005431A3">
        <w:rPr>
          <w:color w:val="0000FF"/>
        </w:rPr>
        <w:t>Vérifiez la configuration de la station DIRAVI :</w:t>
      </w:r>
      <w:r w:rsidRPr="005431A3">
        <w:rPr>
          <w:i/>
          <w:color w:val="0000FF"/>
        </w:rPr>
        <w:t xml:space="preserve"> Vitesse du régulateur ; Compression du ressort ; Pompe d’assistance</w:t>
      </w:r>
      <w:r w:rsidRPr="005431A3">
        <w:rPr>
          <w:i/>
          <w:color w:val="0000FF"/>
        </w:rPr>
        <w:tab/>
        <w:t>en marche ou non ; Mouvement du volant (quel mouvement allez-vous faire ?)</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 xml:space="preserve">Cliquez sur la </w:t>
      </w:r>
      <w:r w:rsidRPr="005431A3">
        <w:rPr>
          <w:b/>
          <w:color w:val="0000FF"/>
        </w:rPr>
        <w:t>clé à molette</w:t>
      </w:r>
      <w:r w:rsidRPr="005431A3">
        <w:rPr>
          <w:color w:val="0000FF"/>
        </w:rPr>
        <w:t xml:space="preserve"> puis sur </w:t>
      </w:r>
      <w:r w:rsidRPr="005431A3">
        <w:rPr>
          <w:b/>
          <w:color w:val="0000FF"/>
        </w:rPr>
        <w:t>initialiser</w:t>
      </w:r>
      <w:r w:rsidRPr="005431A3">
        <w:rPr>
          <w:color w:val="0000FF"/>
        </w:rPr>
        <w:t xml:space="preserve"> puis sur </w:t>
      </w:r>
      <w:r w:rsidRPr="005431A3">
        <w:rPr>
          <w:b/>
          <w:color w:val="0000FF"/>
        </w:rPr>
        <w:t>accepter</w:t>
      </w:r>
      <w:r w:rsidRPr="005431A3">
        <w:rPr>
          <w:color w:val="0000FF"/>
        </w:rPr>
        <w:t>.</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 xml:space="preserve">Appuyez sur le bouton </w:t>
      </w:r>
      <w:r w:rsidRPr="005431A3">
        <w:rPr>
          <w:b/>
          <w:color w:val="0000FF"/>
        </w:rPr>
        <w:t>Départ</w:t>
      </w:r>
      <w:r w:rsidRPr="005431A3">
        <w:rPr>
          <w:color w:val="0000FF"/>
        </w:rPr>
        <w:t xml:space="preserve"> situé sur la DIRAVI et </w:t>
      </w:r>
      <w:r w:rsidRPr="005431A3">
        <w:rPr>
          <w:color w:val="0000FF"/>
          <w:u w:val="single"/>
        </w:rPr>
        <w:t>sans attendre</w:t>
      </w:r>
      <w:r w:rsidRPr="005431A3">
        <w:rPr>
          <w:color w:val="0000FF"/>
        </w:rPr>
        <w:t xml:space="preserve"> tournez doucement le volant (une mesure dure </w:t>
      </w:r>
      <w:r w:rsidRPr="005431A3">
        <w:rPr>
          <w:b/>
          <w:color w:val="0000FF"/>
        </w:rPr>
        <w:t>10 secondes</w:t>
      </w:r>
      <w:r w:rsidRPr="005431A3">
        <w:rPr>
          <w:color w:val="0000FF"/>
        </w:rPr>
        <w:t xml:space="preserve">) dans le sens voulu et restez dans la position jusqu’à ce que le petit écran indique </w:t>
      </w:r>
      <w:r w:rsidRPr="005431A3">
        <w:rPr>
          <w:b/>
          <w:color w:val="0000FF"/>
        </w:rPr>
        <w:t>calculs en cours</w:t>
      </w:r>
      <w:r w:rsidRPr="005431A3">
        <w:rPr>
          <w:color w:val="0000FF"/>
        </w:rPr>
        <w:t>.</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La phase d’acquisition des données est terminée, relâchez doucement le volant.</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Attendez que la phrase « </w:t>
      </w:r>
      <w:r w:rsidRPr="005431A3">
        <w:rPr>
          <w:b/>
          <w:bCs/>
          <w:color w:val="0000FF"/>
        </w:rPr>
        <w:t>calculs en cours</w:t>
      </w:r>
      <w:r w:rsidRPr="005431A3">
        <w:rPr>
          <w:color w:val="0000FF"/>
        </w:rPr>
        <w:t> » s’efface. C'est long mais c'est normal ; ne rien faire à l'ordinateur pendant ce temps.</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Éteignez éventuellement la pompe d’assistance qui est très bruyante.</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 xml:space="preserve">Cliquez sur </w:t>
      </w:r>
      <w:r w:rsidRPr="005431A3">
        <w:rPr>
          <w:b/>
          <w:color w:val="0000FF"/>
        </w:rPr>
        <w:t xml:space="preserve">importer </w:t>
      </w:r>
      <w:r w:rsidRPr="005431A3">
        <w:rPr>
          <w:color w:val="0000FF"/>
        </w:rPr>
        <w:t xml:space="preserve">puis sur </w:t>
      </w:r>
      <w:r w:rsidRPr="005431A3">
        <w:rPr>
          <w:b/>
          <w:color w:val="0000FF"/>
        </w:rPr>
        <w:t>accepter</w:t>
      </w:r>
      <w:r w:rsidRPr="005431A3">
        <w:rPr>
          <w:color w:val="0000FF"/>
        </w:rPr>
        <w:t xml:space="preserve"> afin que les 500 points de mesure de chaque capteur soient rapatriés vers l’ordinateur. Lorsque le rapatriement est à 100 % cliquez sur </w:t>
      </w:r>
      <w:r w:rsidRPr="005431A3">
        <w:rPr>
          <w:b/>
          <w:color w:val="0000FF"/>
        </w:rPr>
        <w:t>fermer</w:t>
      </w:r>
      <w:r w:rsidRPr="005431A3">
        <w:rPr>
          <w:color w:val="0000FF"/>
        </w:rPr>
        <w:t>.</w:t>
      </w:r>
    </w:p>
    <w:p w:rsidR="007F232D" w:rsidRPr="005431A3" w:rsidRDefault="007F232D" w:rsidP="0047052E">
      <w:pPr>
        <w:numPr>
          <w:ilvl w:val="0"/>
          <w:numId w:val="16"/>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b/>
          <w:color w:val="0000FF"/>
        </w:rPr>
        <w:t>Sauvegardez</w:t>
      </w:r>
      <w:r w:rsidRPr="005431A3">
        <w:rPr>
          <w:color w:val="0000FF"/>
        </w:rPr>
        <w:t xml:space="preserve"> vos mesures sous "</w:t>
      </w:r>
      <w:r w:rsidRPr="005431A3">
        <w:rPr>
          <w:b/>
          <w:color w:val="0000FF"/>
        </w:rPr>
        <w:t>sans_nom.mes</w:t>
      </w:r>
      <w:r w:rsidRPr="005431A3">
        <w:rPr>
          <w:color w:val="0000FF"/>
        </w:rPr>
        <w:t>" qui écrasera l'ancien fichier de même nom.</w:t>
      </w:r>
    </w:p>
    <w:p w:rsidR="007F232D" w:rsidRPr="005431A3" w:rsidRDefault="007F232D" w:rsidP="007F232D">
      <w:pPr>
        <w:rPr>
          <w:b/>
          <w:color w:val="FF0000"/>
        </w:rPr>
      </w:pPr>
    </w:p>
    <w:p w:rsidR="0047052E" w:rsidRPr="005431A3" w:rsidRDefault="0047052E" w:rsidP="0047052E">
      <w:pPr>
        <w:pStyle w:val="Titre4"/>
        <w:sectPr w:rsidR="0047052E" w:rsidRPr="005431A3" w:rsidSect="006334A5">
          <w:pgSz w:w="11907" w:h="16840" w:code="9"/>
          <w:pgMar w:top="720" w:right="720" w:bottom="720" w:left="720" w:header="720" w:footer="720" w:gutter="0"/>
          <w:cols w:space="720"/>
          <w:docGrid w:linePitch="299"/>
        </w:sectPr>
      </w:pPr>
    </w:p>
    <w:p w:rsidR="007F232D" w:rsidRPr="005431A3" w:rsidRDefault="0047052E" w:rsidP="0047052E">
      <w:pPr>
        <w:pStyle w:val="Titre4"/>
        <w:pBdr>
          <w:top w:val="single" w:sz="8" w:space="1" w:color="00B050"/>
          <w:left w:val="single" w:sz="8" w:space="4" w:color="00B050"/>
          <w:bottom w:val="single" w:sz="8" w:space="1" w:color="00B050"/>
          <w:right w:val="single" w:sz="8" w:space="4" w:color="00B050"/>
        </w:pBdr>
      </w:pPr>
      <w:r w:rsidRPr="005431A3">
        <w:lastRenderedPageBreak/>
        <w:t xml:space="preserve">Pour tracer une courbe </w:t>
      </w:r>
      <w:r w:rsidR="007F232D" w:rsidRPr="005431A3">
        <w:t>: (Valable pour toutes les questions)</w:t>
      </w:r>
    </w:p>
    <w:p w:rsidR="007F232D" w:rsidRPr="005431A3" w:rsidRDefault="007F232D" w:rsidP="0047052E">
      <w:pPr>
        <w:numPr>
          <w:ilvl w:val="0"/>
          <w:numId w:val="17"/>
        </w:numPr>
        <w:pBdr>
          <w:top w:val="single" w:sz="8" w:space="1" w:color="00B050"/>
          <w:left w:val="single" w:sz="8" w:space="4" w:color="00B050"/>
          <w:bottom w:val="single" w:sz="8" w:space="1" w:color="00B050"/>
          <w:right w:val="single" w:sz="8" w:space="4" w:color="00B050"/>
        </w:pBdr>
        <w:spacing w:after="60"/>
        <w:jc w:val="left"/>
        <w:rPr>
          <w:color w:val="0000FF"/>
        </w:rPr>
      </w:pPr>
      <w:r w:rsidRPr="005431A3">
        <w:rPr>
          <w:color w:val="0000FF"/>
        </w:rPr>
        <w:t xml:space="preserve">Cliquez sur l’icône </w:t>
      </w:r>
      <w:r w:rsidR="0047052E" w:rsidRPr="005431A3">
        <w:rPr>
          <w:color w:val="0000FF"/>
        </w:rPr>
        <w:t>« </w:t>
      </w:r>
      <w:r w:rsidRPr="005431A3">
        <w:rPr>
          <w:b/>
          <w:i/>
          <w:color w:val="0000FF"/>
        </w:rPr>
        <w:t>tracer des courbes</w:t>
      </w:r>
      <w:r w:rsidR="0047052E" w:rsidRPr="005431A3">
        <w:rPr>
          <w:b/>
          <w:i/>
          <w:color w:val="0000FF"/>
        </w:rPr>
        <w:t> »</w:t>
      </w:r>
      <w:r w:rsidRPr="005431A3">
        <w:rPr>
          <w:color w:val="0000FF"/>
        </w:rPr>
        <w:t>. La mesure que vous venez de faire est la dernière mesure en surbrillance dans la liste à droite.</w:t>
      </w:r>
    </w:p>
    <w:p w:rsidR="007F232D" w:rsidRPr="005431A3" w:rsidRDefault="007F232D" w:rsidP="0047052E">
      <w:pPr>
        <w:numPr>
          <w:ilvl w:val="0"/>
          <w:numId w:val="17"/>
        </w:numPr>
        <w:pBdr>
          <w:top w:val="single" w:sz="8" w:space="1" w:color="00B050"/>
          <w:left w:val="single" w:sz="8" w:space="4" w:color="00B050"/>
          <w:bottom w:val="single" w:sz="8" w:space="1" w:color="00B050"/>
          <w:right w:val="single" w:sz="8" w:space="4" w:color="00B050"/>
        </w:pBdr>
        <w:spacing w:after="60"/>
        <w:jc w:val="left"/>
        <w:rPr>
          <w:color w:val="0000FF"/>
        </w:rPr>
      </w:pPr>
      <w:r w:rsidRPr="005431A3">
        <w:rPr>
          <w:color w:val="0000FF"/>
        </w:rPr>
        <w:t>Sélectionnez la ou les mesures que vous voulez afficher.</w:t>
      </w:r>
    </w:p>
    <w:p w:rsidR="007F232D" w:rsidRPr="005431A3" w:rsidRDefault="007F232D" w:rsidP="0047052E">
      <w:pPr>
        <w:numPr>
          <w:ilvl w:val="0"/>
          <w:numId w:val="17"/>
        </w:numPr>
        <w:pBdr>
          <w:top w:val="single" w:sz="8" w:space="1" w:color="00B050"/>
          <w:left w:val="single" w:sz="8" w:space="4" w:color="00B050"/>
          <w:bottom w:val="single" w:sz="8" w:space="1" w:color="00B050"/>
          <w:right w:val="single" w:sz="8" w:space="4" w:color="00B050"/>
        </w:pBdr>
        <w:spacing w:after="60"/>
        <w:jc w:val="left"/>
        <w:rPr>
          <w:color w:val="0000FF"/>
        </w:rPr>
      </w:pPr>
      <w:r w:rsidRPr="005431A3">
        <w:rPr>
          <w:color w:val="0000FF"/>
        </w:rPr>
        <w:t xml:space="preserve">Cliquez sur </w:t>
      </w:r>
      <w:r w:rsidRPr="005431A3">
        <w:rPr>
          <w:b/>
          <w:bCs/>
          <w:color w:val="0000FF"/>
        </w:rPr>
        <w:t>abscisse</w:t>
      </w:r>
      <w:r w:rsidRPr="005431A3">
        <w:rPr>
          <w:color w:val="0000FF"/>
        </w:rPr>
        <w:t xml:space="preserve"> puis au bon endroit du schéma pour sélectionner le capteur que vous souhaitez mettre en abscisse</w:t>
      </w:r>
    </w:p>
    <w:p w:rsidR="007F232D" w:rsidRPr="005431A3" w:rsidRDefault="007F232D" w:rsidP="0047052E">
      <w:pPr>
        <w:numPr>
          <w:ilvl w:val="0"/>
          <w:numId w:val="17"/>
        </w:numPr>
        <w:pBdr>
          <w:top w:val="single" w:sz="8" w:space="1" w:color="00B050"/>
          <w:left w:val="single" w:sz="8" w:space="4" w:color="00B050"/>
          <w:bottom w:val="single" w:sz="8" w:space="1" w:color="00B050"/>
          <w:right w:val="single" w:sz="8" w:space="4" w:color="00B050"/>
        </w:pBdr>
        <w:spacing w:after="60"/>
        <w:jc w:val="left"/>
        <w:rPr>
          <w:color w:val="0000FF"/>
        </w:rPr>
      </w:pPr>
      <w:r w:rsidRPr="005431A3">
        <w:rPr>
          <w:color w:val="0000FF"/>
        </w:rPr>
        <w:t>Idem pour l’</w:t>
      </w:r>
      <w:r w:rsidRPr="005431A3">
        <w:rPr>
          <w:b/>
          <w:bCs/>
          <w:color w:val="0000FF"/>
        </w:rPr>
        <w:t>ordonnée</w:t>
      </w:r>
      <w:r w:rsidRPr="005431A3">
        <w:rPr>
          <w:color w:val="0000FF"/>
        </w:rPr>
        <w:t>. Vous pouvez mettre plusieurs ordonnées. Supprimez les ordonnées en trop.</w:t>
      </w:r>
    </w:p>
    <w:p w:rsidR="007F232D" w:rsidRPr="005431A3" w:rsidRDefault="007F232D" w:rsidP="0047052E">
      <w:pPr>
        <w:numPr>
          <w:ilvl w:val="0"/>
          <w:numId w:val="17"/>
        </w:numPr>
        <w:pBdr>
          <w:top w:val="single" w:sz="8" w:space="1" w:color="00B050"/>
          <w:left w:val="single" w:sz="8" w:space="4" w:color="00B050"/>
          <w:bottom w:val="single" w:sz="8" w:space="1" w:color="00B050"/>
          <w:right w:val="single" w:sz="8" w:space="4" w:color="00B050"/>
        </w:pBdr>
        <w:spacing w:after="60"/>
        <w:jc w:val="left"/>
        <w:rPr>
          <w:color w:val="0000FF"/>
        </w:rPr>
      </w:pPr>
      <w:r w:rsidRPr="005431A3">
        <w:rPr>
          <w:color w:val="0000FF"/>
        </w:rPr>
        <w:t xml:space="preserve">Cliquez sur </w:t>
      </w:r>
      <w:r w:rsidRPr="005431A3">
        <w:rPr>
          <w:b/>
          <w:i/>
          <w:color w:val="0000FF"/>
        </w:rPr>
        <w:t>tracer</w:t>
      </w:r>
      <w:r w:rsidRPr="005431A3">
        <w:rPr>
          <w:color w:val="0000FF"/>
        </w:rPr>
        <w:t xml:space="preserve">. </w:t>
      </w:r>
    </w:p>
    <w:p w:rsidR="007F232D" w:rsidRPr="005431A3" w:rsidRDefault="007F232D" w:rsidP="0047052E">
      <w:pPr>
        <w:numPr>
          <w:ilvl w:val="0"/>
          <w:numId w:val="18"/>
        </w:numPr>
        <w:pBdr>
          <w:top w:val="single" w:sz="8" w:space="1" w:color="00B050"/>
          <w:left w:val="single" w:sz="8" w:space="4" w:color="00B050"/>
          <w:bottom w:val="single" w:sz="8" w:space="1" w:color="00B050"/>
          <w:right w:val="single" w:sz="8" w:space="4" w:color="00B050"/>
        </w:pBdr>
        <w:spacing w:after="60"/>
        <w:jc w:val="left"/>
        <w:rPr>
          <w:color w:val="0000FF"/>
        </w:rPr>
      </w:pPr>
      <w:r w:rsidRPr="005431A3">
        <w:rPr>
          <w:color w:val="0000FF"/>
        </w:rPr>
        <w:t>S’il y a plusieurs ordonnées sélectionnées cliquez sur « </w:t>
      </w:r>
      <w:r w:rsidRPr="005431A3">
        <w:rPr>
          <w:b/>
          <w:bCs/>
          <w:color w:val="0000FF"/>
        </w:rPr>
        <w:t>échelle unique</w:t>
      </w:r>
      <w:r w:rsidRPr="005431A3">
        <w:rPr>
          <w:color w:val="0000FF"/>
        </w:rPr>
        <w:t> »</w:t>
      </w:r>
    </w:p>
    <w:p w:rsidR="007F232D" w:rsidRPr="005431A3" w:rsidRDefault="007F232D" w:rsidP="007F232D"/>
    <w:p w:rsidR="007F232D" w:rsidRPr="005431A3" w:rsidRDefault="007F232D" w:rsidP="009F32AB">
      <w:pPr>
        <w:pStyle w:val="Titre4"/>
        <w:pBdr>
          <w:top w:val="single" w:sz="8" w:space="1" w:color="00B050"/>
          <w:left w:val="single" w:sz="8" w:space="4" w:color="00B050"/>
          <w:bottom w:val="single" w:sz="8" w:space="1" w:color="00B050"/>
          <w:right w:val="single" w:sz="8" w:space="4" w:color="00B050"/>
        </w:pBdr>
      </w:pPr>
      <w:r w:rsidRPr="005431A3">
        <w:t>Pour imprimer une courbe : (Valable pour toutes les questions)</w:t>
      </w:r>
    </w:p>
    <w:p w:rsidR="007F232D" w:rsidRPr="005431A3" w:rsidRDefault="003F02F0"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Pr>
          <w:color w:val="0000FF"/>
        </w:rPr>
        <w:pict>
          <v:line id="_x0000_s1030" style="position:absolute;left:0;text-align:left;z-index:251663360" from="121.8pt,20.25pt" to="463.8pt,47.25pt">
            <v:stroke endarrow="block"/>
          </v:line>
        </w:pict>
      </w:r>
      <w:r w:rsidR="009F32AB" w:rsidRPr="005431A3">
        <w:rPr>
          <w:noProof/>
          <w:color w:val="0000FF"/>
          <w:lang w:eastAsia="fr-FR" w:bidi="ar-SA"/>
        </w:rPr>
        <w:drawing>
          <wp:anchor distT="0" distB="0" distL="114300" distR="114300" simplePos="0" relativeHeight="251660288" behindDoc="0" locked="0" layoutInCell="1" allowOverlap="1">
            <wp:simplePos x="0" y="0"/>
            <wp:positionH relativeFrom="column">
              <wp:posOffset>2769870</wp:posOffset>
            </wp:positionH>
            <wp:positionV relativeFrom="paragraph">
              <wp:posOffset>31115</wp:posOffset>
            </wp:positionV>
            <wp:extent cx="3937000" cy="2954020"/>
            <wp:effectExtent l="19050" t="0" r="6350" b="0"/>
            <wp:wrapSquare wrapText="bothSides"/>
            <wp:docPr id="2" name="Image 3" descr="di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avi"/>
                    <pic:cNvPicPr>
                      <a:picLocks noChangeAspect="1" noChangeArrowheads="1"/>
                    </pic:cNvPicPr>
                  </pic:nvPicPr>
                  <pic:blipFill>
                    <a:blip r:embed="rId14" cstate="print"/>
                    <a:srcRect/>
                    <a:stretch>
                      <a:fillRect/>
                    </a:stretch>
                  </pic:blipFill>
                  <pic:spPr bwMode="auto">
                    <a:xfrm>
                      <a:off x="0" y="0"/>
                      <a:ext cx="3937000" cy="2954020"/>
                    </a:xfrm>
                    <a:prstGeom prst="rect">
                      <a:avLst/>
                    </a:prstGeom>
                    <a:noFill/>
                    <a:ln w="9525">
                      <a:noFill/>
                      <a:miter lim="800000"/>
                      <a:headEnd/>
                      <a:tailEnd/>
                    </a:ln>
                  </pic:spPr>
                </pic:pic>
              </a:graphicData>
            </a:graphic>
          </wp:anchor>
        </w:drawing>
      </w:r>
      <w:r w:rsidR="007F232D" w:rsidRPr="005431A3">
        <w:rPr>
          <w:color w:val="0000FF"/>
        </w:rPr>
        <w:t>Copiez la courbe dans le presse-papier en cliquant ici</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Fermez cette fenêtre puis la suivante. On se retrouve dans la fenêtre du début de DIRAVI.</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 xml:space="preserve">Sauvegardez votre mesure sous le nom </w:t>
      </w:r>
      <w:r w:rsidRPr="005431A3">
        <w:rPr>
          <w:i/>
          <w:color w:val="0000FF"/>
        </w:rPr>
        <w:t>sans-nom.mes</w:t>
      </w:r>
      <w:r w:rsidRPr="005431A3">
        <w:rPr>
          <w:color w:val="0000FF"/>
        </w:rPr>
        <w:t>.</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Réduisez la taille de la fenêtre</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Lancez WORD par double clic sur l'icône du bureau</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Collez le contenu du presse-papier.</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Marquez vos noms et le numéro de la question qui correspond à la courbe tracée</w:t>
      </w:r>
    </w:p>
    <w:p w:rsidR="007F232D" w:rsidRPr="005431A3" w:rsidRDefault="007F232D" w:rsidP="009F32AB">
      <w:pPr>
        <w:numPr>
          <w:ilvl w:val="0"/>
          <w:numId w:val="18"/>
        </w:numPr>
        <w:pBdr>
          <w:top w:val="single" w:sz="8" w:space="1" w:color="00B050"/>
          <w:left w:val="single" w:sz="8" w:space="4" w:color="00B050"/>
          <w:bottom w:val="single" w:sz="8" w:space="1" w:color="00B050"/>
          <w:right w:val="single" w:sz="8" w:space="4" w:color="00B050"/>
        </w:pBdr>
        <w:spacing w:after="40"/>
        <w:jc w:val="left"/>
        <w:rPr>
          <w:color w:val="0000FF"/>
        </w:rPr>
      </w:pPr>
      <w:r w:rsidRPr="005431A3">
        <w:rPr>
          <w:color w:val="0000FF"/>
        </w:rPr>
        <w:t xml:space="preserve">Imprimez </w:t>
      </w:r>
    </w:p>
    <w:p w:rsidR="007F232D" w:rsidRPr="005431A3" w:rsidRDefault="007F232D" w:rsidP="007F232D">
      <w:pPr>
        <w:rPr>
          <w:color w:val="0000FF"/>
        </w:rPr>
      </w:pPr>
    </w:p>
    <w:p w:rsidR="007F232D" w:rsidRPr="005431A3" w:rsidRDefault="009F32AB" w:rsidP="007F232D">
      <w:r w:rsidRPr="005431A3">
        <w:sym w:font="Symbol" w:char="F0B7"/>
      </w:r>
      <w:r w:rsidRPr="005431A3">
        <w:t xml:space="preserve"> </w:t>
      </w:r>
      <w:r w:rsidR="007F232D" w:rsidRPr="005431A3">
        <w:t>Le but de la première question est de tracer :</w:t>
      </w:r>
    </w:p>
    <w:p w:rsidR="007F232D" w:rsidRPr="005431A3" w:rsidRDefault="009F32AB" w:rsidP="007F232D">
      <w:pPr>
        <w:jc w:val="center"/>
      </w:pPr>
      <w:r w:rsidRPr="005431A3">
        <w:object w:dxaOrig="3073" w:dyaOrig="1551">
          <v:shape id="_x0000_i1026" type="#_x0000_t75" style="width:154.6pt;height:77.55pt" o:ole="" fillcolor="window">
            <v:imagedata r:id="rId15" o:title=""/>
          </v:shape>
          <o:OLEObject Type="Embed" ProgID="MgxDesigner" ShapeID="_x0000_i1026" DrawAspect="Content" ObjectID="_1441383015" r:id="rId16"/>
        </w:object>
      </w:r>
    </w:p>
    <w:p w:rsidR="007F232D" w:rsidRPr="005431A3" w:rsidRDefault="007F232D" w:rsidP="007F232D">
      <w:pPr>
        <w:pStyle w:val="En-tte"/>
        <w:tabs>
          <w:tab w:val="clear" w:pos="4536"/>
          <w:tab w:val="clear" w:pos="9072"/>
        </w:tabs>
      </w:pPr>
    </w:p>
    <w:p w:rsidR="007F232D" w:rsidRPr="005431A3" w:rsidRDefault="009A0E7E" w:rsidP="009F32AB">
      <w:pPr>
        <w:pStyle w:val="Titre9"/>
        <w:rPr>
          <w:u w:val="single"/>
        </w:rPr>
      </w:pPr>
      <w:r>
        <w:t xml:space="preserve">Répondre </w:t>
      </w:r>
      <w:r w:rsidR="009F32AB" w:rsidRPr="005431A3">
        <w:t>sur document de synthèse</w:t>
      </w:r>
      <w:r>
        <w:t>, joindre</w:t>
      </w:r>
      <w:r w:rsidR="007F232D" w:rsidRPr="005431A3">
        <w:t xml:space="preserve">, </w:t>
      </w:r>
      <w:r w:rsidR="007F232D" w:rsidRPr="005431A3">
        <w:rPr>
          <w:color w:val="FF0000"/>
        </w:rPr>
        <w:t>pour chaque question</w:t>
      </w:r>
      <w:r w:rsidR="007F232D" w:rsidRPr="005431A3">
        <w:t>, la sortie impri</w:t>
      </w:r>
      <w:r>
        <w:t>mante sur laquelle sera indiquer</w:t>
      </w:r>
      <w:r w:rsidR="007F232D" w:rsidRPr="005431A3">
        <w:t xml:space="preserve"> le numéro de la question ainsi que vos noms</w:t>
      </w:r>
      <w:r w:rsidR="009F32AB" w:rsidRPr="005431A3">
        <w:t>.</w:t>
      </w:r>
    </w:p>
    <w:p w:rsidR="007F232D" w:rsidRPr="005431A3" w:rsidRDefault="007F232D" w:rsidP="007F232D">
      <w:pPr>
        <w:tabs>
          <w:tab w:val="left" w:pos="7513"/>
        </w:tabs>
        <w:ind w:left="1416"/>
      </w:pPr>
    </w:p>
    <w:p w:rsidR="007F232D" w:rsidRPr="005431A3" w:rsidRDefault="009F32AB" w:rsidP="009F32AB">
      <w:pPr>
        <w:pStyle w:val="Titre6"/>
      </w:pPr>
      <w:r w:rsidRPr="005431A3">
        <w:rPr>
          <w:sz w:val="24"/>
        </w:rPr>
        <w:sym w:font="Wingdings" w:char="F03F"/>
      </w:r>
      <w:r w:rsidRPr="005431A3">
        <w:rPr>
          <w:b/>
          <w:sz w:val="24"/>
        </w:rPr>
        <w:t>1</w:t>
      </w:r>
      <w:r w:rsidRPr="005431A3">
        <w:t xml:space="preserve"> </w:t>
      </w:r>
      <w:r w:rsidR="002C00E9">
        <w:t>Indiquer</w:t>
      </w:r>
      <w:r w:rsidR="007F232D" w:rsidRPr="005431A3">
        <w:t xml:space="preserve"> quelle est l’allure de cette courbe.</w:t>
      </w:r>
    </w:p>
    <w:p w:rsidR="007F232D" w:rsidRPr="005431A3" w:rsidRDefault="007F232D" w:rsidP="007F232D">
      <w:pPr>
        <w:tabs>
          <w:tab w:val="left" w:pos="7513"/>
        </w:tabs>
        <w:rPr>
          <w:i/>
        </w:rPr>
      </w:pPr>
    </w:p>
    <w:p w:rsidR="007F232D" w:rsidRPr="005431A3" w:rsidRDefault="009F32AB" w:rsidP="009F32AB">
      <w:r w:rsidRPr="005431A3">
        <w:rPr>
          <w:sz w:val="24"/>
        </w:rPr>
        <w:sym w:font="Symbol" w:char="F0B7"/>
      </w:r>
      <w:r w:rsidRPr="005431A3">
        <w:rPr>
          <w:sz w:val="24"/>
        </w:rPr>
        <w:t xml:space="preserve"> </w:t>
      </w:r>
      <w:r w:rsidR="007F232D" w:rsidRPr="005431A3">
        <w:t>La transmission se fait par pignon crémaillère.</w:t>
      </w:r>
      <w:bookmarkStart w:id="1" w:name="_Toc366495754"/>
      <w:bookmarkStart w:id="2" w:name="_Toc366495752"/>
      <w:bookmarkEnd w:id="1"/>
      <w:bookmarkEnd w:id="2"/>
      <w:r w:rsidR="007F232D" w:rsidRPr="005431A3">
        <w:t xml:space="preserve"> Voir maquette posée sur la table.</w:t>
      </w:r>
      <w:r w:rsidRPr="005431A3">
        <w:rPr>
          <w:iCs/>
          <w:lang w:eastAsia="fr-FR" w:bidi="ar-SA"/>
        </w:rPr>
        <w:t xml:space="preserve"> </w:t>
      </w:r>
      <w:r w:rsidRPr="005431A3">
        <w:rPr>
          <w:noProof/>
          <w:lang w:eastAsia="fr-FR" w:bidi="ar-SA"/>
        </w:rPr>
        <w:drawing>
          <wp:inline distT="0" distB="0" distL="0" distR="0">
            <wp:extent cx="696058" cy="355005"/>
            <wp:effectExtent l="19050" t="0" r="8792"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96435" cy="355197"/>
                    </a:xfrm>
                    <a:prstGeom prst="rect">
                      <a:avLst/>
                    </a:prstGeom>
                    <a:noFill/>
                    <a:ln w="9525">
                      <a:noFill/>
                      <a:miter lim="800000"/>
                      <a:headEnd/>
                      <a:tailEnd/>
                    </a:ln>
                  </pic:spPr>
                </pic:pic>
              </a:graphicData>
            </a:graphic>
          </wp:inline>
        </w:drawing>
      </w:r>
    </w:p>
    <w:p w:rsidR="007F232D" w:rsidRPr="005431A3" w:rsidRDefault="007F232D" w:rsidP="007F232D">
      <w:pPr>
        <w:tabs>
          <w:tab w:val="left" w:pos="7513"/>
        </w:tabs>
        <w:rPr>
          <w:iCs/>
        </w:rPr>
      </w:pPr>
    </w:p>
    <w:p w:rsidR="007F232D" w:rsidRPr="005431A3" w:rsidRDefault="007F232D" w:rsidP="007F232D">
      <w:pPr>
        <w:tabs>
          <w:tab w:val="left" w:pos="7513"/>
        </w:tabs>
        <w:jc w:val="center"/>
        <w:rPr>
          <w:iCs/>
        </w:rPr>
      </w:pPr>
    </w:p>
    <w:p w:rsidR="007F232D" w:rsidRPr="005431A3" w:rsidRDefault="007F232D" w:rsidP="007F232D">
      <w:pPr>
        <w:tabs>
          <w:tab w:val="left" w:pos="7513"/>
        </w:tabs>
        <w:jc w:val="center"/>
        <w:rPr>
          <w:iCs/>
        </w:rPr>
      </w:pPr>
    </w:p>
    <w:p w:rsidR="007F232D" w:rsidRPr="005431A3" w:rsidRDefault="009F32AB" w:rsidP="009F32AB">
      <w:pPr>
        <w:pStyle w:val="Titre6"/>
      </w:pPr>
      <w:r w:rsidRPr="005431A3">
        <w:rPr>
          <w:sz w:val="24"/>
        </w:rPr>
        <w:sym w:font="Wingdings" w:char="F03F"/>
      </w:r>
      <w:r w:rsidRPr="005431A3">
        <w:rPr>
          <w:b/>
          <w:sz w:val="24"/>
        </w:rPr>
        <w:t>2</w:t>
      </w:r>
      <w:r w:rsidRPr="005431A3">
        <w:t xml:space="preserve"> </w:t>
      </w:r>
      <w:r w:rsidR="007F232D" w:rsidRPr="005431A3">
        <w:t xml:space="preserve">A partir </w:t>
      </w:r>
      <w:r w:rsidR="002C00E9">
        <w:t>de la courbe obtenue, déterminer</w:t>
      </w:r>
      <w:r w:rsidR="007F232D" w:rsidRPr="005431A3">
        <w:t xml:space="preserve"> la valeur du rapport </w:t>
      </w:r>
      <w:r w:rsidR="007F232D" w:rsidRPr="005431A3">
        <w:rPr>
          <w:rStyle w:val="Titre9Car"/>
        </w:rPr>
        <w:t>et son unité</w:t>
      </w:r>
      <w:r w:rsidR="007F232D" w:rsidRPr="005431A3">
        <w:t xml:space="preserve"> entre les deux paramètres de la courbe, ainsi que le rayon primitif du pignon. On rappelle que pour un tour du pignon, la crémaillère se translate de 2</w:t>
      </w:r>
      <w:r w:rsidR="007F232D" w:rsidRPr="005431A3">
        <w:rPr>
          <w:spacing w:val="40"/>
        </w:rPr>
        <w:sym w:font="Symbol" w:char="F070"/>
      </w:r>
      <w:r w:rsidR="007F232D" w:rsidRPr="005431A3">
        <w:rPr>
          <w:spacing w:val="40"/>
        </w:rPr>
        <w:t>R,</w:t>
      </w:r>
      <w:r w:rsidR="007F232D" w:rsidRPr="005431A3">
        <w:t xml:space="preserve"> à savoir la circonférence primitive du pignon.</w:t>
      </w:r>
    </w:p>
    <w:p w:rsidR="00C52274" w:rsidRDefault="00C52274" w:rsidP="00C52274"/>
    <w:p w:rsidR="004A1380" w:rsidRDefault="004A1380" w:rsidP="00066196">
      <w:pPr>
        <w:pStyle w:val="Titre1"/>
      </w:pPr>
      <w:r>
        <w:t>Étude de l’assistance</w:t>
      </w:r>
    </w:p>
    <w:p w:rsidR="004A1380" w:rsidRDefault="00066196" w:rsidP="00066196">
      <w:pPr>
        <w:pStyle w:val="Retraitcorpsdetexte2"/>
        <w:jc w:val="left"/>
      </w:pPr>
      <w:r>
        <w:sym w:font="Symbol" w:char="F0B7"/>
      </w:r>
      <w:r>
        <w:t xml:space="preserve"> </w:t>
      </w:r>
      <w:r w:rsidR="004A1380">
        <w:t>Dans toute la partie d'étude de l'assistance, les mesures sont à réaliser avec un mouvement de rotation aussi régulier que possible (état quasi statique).</w:t>
      </w:r>
    </w:p>
    <w:p w:rsidR="00066196" w:rsidRDefault="00066196" w:rsidP="00066196">
      <w:pPr>
        <w:jc w:val="left"/>
      </w:pPr>
    </w:p>
    <w:p w:rsidR="004A1380" w:rsidRDefault="00066196" w:rsidP="00066196">
      <w:pPr>
        <w:jc w:val="left"/>
      </w:pPr>
      <w:r>
        <w:sym w:font="Symbol" w:char="F0B7"/>
      </w:r>
      <w:r>
        <w:t xml:space="preserve"> </w:t>
      </w:r>
      <w:r w:rsidR="004A1380">
        <w:t>Dans cette condition, et en négligeant les résistances passives (frottements), le couple au volant exercé par l'utilisateur et le couple de rappel dû au mécanisme de rappel ont des valeurs opposées.</w:t>
      </w:r>
    </w:p>
    <w:p w:rsidR="00066196" w:rsidRDefault="00066196" w:rsidP="00066196">
      <w:pPr>
        <w:jc w:val="left"/>
      </w:pPr>
    </w:p>
    <w:p w:rsidR="004A1380" w:rsidRDefault="00066196" w:rsidP="00066196">
      <w:pPr>
        <w:jc w:val="left"/>
      </w:pPr>
      <w:r>
        <w:sym w:font="Symbol" w:char="F0B7"/>
      </w:r>
      <w:r>
        <w:t xml:space="preserve"> </w:t>
      </w:r>
      <w:r w:rsidR="004A1380">
        <w:t>L'assistance de la commande de direction est obtenue, lors de la rotation du volant, en gérant l'énergie hydraulique fournie par la pompe. Cette énergie est utilisée pour déplacer l'ensemble vérin crémaillère commandant le pivotement des roues.</w:t>
      </w:r>
    </w:p>
    <w:p w:rsidR="004A1380" w:rsidRDefault="004A1380" w:rsidP="004A1380">
      <w:pPr>
        <w:rPr>
          <w:b/>
          <w:u w:val="single"/>
        </w:rPr>
      </w:pPr>
    </w:p>
    <w:p w:rsidR="004A1380" w:rsidRDefault="007E7047" w:rsidP="004B090C">
      <w:pPr>
        <w:pStyle w:val="Titre3"/>
      </w:pPr>
      <w:r>
        <w:t>Configuration adoptée </w:t>
      </w:r>
    </w:p>
    <w:p w:rsidR="004A1380" w:rsidRDefault="004A1380" w:rsidP="004A138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44"/>
        <w:gridCol w:w="1594"/>
        <w:gridCol w:w="3686"/>
        <w:gridCol w:w="2052"/>
      </w:tblGrid>
      <w:tr w:rsidR="004A1380" w:rsidTr="00B816A4">
        <w:trPr>
          <w:jc w:val="center"/>
        </w:trPr>
        <w:tc>
          <w:tcPr>
            <w:tcW w:w="2444" w:type="dxa"/>
          </w:tcPr>
          <w:p w:rsidR="004A1380" w:rsidRDefault="004A1380" w:rsidP="00B816A4">
            <w:pPr>
              <w:jc w:val="center"/>
            </w:pPr>
            <w:r>
              <w:t>Vitesse du régulateur</w:t>
            </w:r>
          </w:p>
        </w:tc>
        <w:tc>
          <w:tcPr>
            <w:tcW w:w="1594" w:type="dxa"/>
          </w:tcPr>
          <w:p w:rsidR="004A1380" w:rsidRDefault="004A1380" w:rsidP="00B816A4">
            <w:pPr>
              <w:jc w:val="center"/>
            </w:pPr>
            <w:r>
              <w:t>Compression du ressort</w:t>
            </w:r>
          </w:p>
        </w:tc>
        <w:tc>
          <w:tcPr>
            <w:tcW w:w="3686" w:type="dxa"/>
          </w:tcPr>
          <w:p w:rsidR="004A1380" w:rsidRDefault="004A1380" w:rsidP="00B816A4">
            <w:pPr>
              <w:jc w:val="center"/>
            </w:pPr>
            <w:r>
              <w:t>Pompe d’assistance</w:t>
            </w:r>
          </w:p>
        </w:tc>
        <w:tc>
          <w:tcPr>
            <w:tcW w:w="2052" w:type="dxa"/>
          </w:tcPr>
          <w:p w:rsidR="004A1380" w:rsidRDefault="004A1380" w:rsidP="00B816A4">
            <w:pPr>
              <w:jc w:val="center"/>
            </w:pPr>
            <w:r>
              <w:t>Mouvement du volant</w:t>
            </w:r>
          </w:p>
        </w:tc>
      </w:tr>
      <w:tr w:rsidR="004A1380" w:rsidTr="00B816A4">
        <w:trPr>
          <w:jc w:val="center"/>
        </w:trPr>
        <w:tc>
          <w:tcPr>
            <w:tcW w:w="2444" w:type="dxa"/>
            <w:vAlign w:val="center"/>
          </w:tcPr>
          <w:p w:rsidR="004A1380" w:rsidRDefault="004A1380" w:rsidP="00B816A4">
            <w:pPr>
              <w:jc w:val="center"/>
            </w:pPr>
            <w:r>
              <w:t>0 tr/min</w:t>
            </w:r>
          </w:p>
        </w:tc>
        <w:tc>
          <w:tcPr>
            <w:tcW w:w="1594" w:type="dxa"/>
            <w:vAlign w:val="center"/>
          </w:tcPr>
          <w:p w:rsidR="004A1380" w:rsidRDefault="004A1380" w:rsidP="00B816A4">
            <w:pPr>
              <w:jc w:val="center"/>
            </w:pPr>
            <w:r>
              <w:t>nulle</w:t>
            </w:r>
          </w:p>
        </w:tc>
        <w:tc>
          <w:tcPr>
            <w:tcW w:w="3686" w:type="dxa"/>
            <w:vAlign w:val="center"/>
          </w:tcPr>
          <w:p w:rsidR="004A1380" w:rsidRDefault="004A1380" w:rsidP="00B816A4">
            <w:pPr>
              <w:jc w:val="center"/>
              <w:rPr>
                <w:b/>
                <w:bCs/>
                <w:color w:val="FF0000"/>
              </w:rPr>
            </w:pPr>
            <w:r>
              <w:rPr>
                <w:b/>
                <w:bCs/>
                <w:color w:val="FF0000"/>
              </w:rPr>
              <w:t>Arrêtée</w:t>
            </w:r>
          </w:p>
          <w:p w:rsidR="004A1380" w:rsidRDefault="004A1380" w:rsidP="00B816A4">
            <w:pPr>
              <w:jc w:val="center"/>
            </w:pPr>
            <w:r>
              <w:t>(bien vider la réserve de pression en faisant des allers-retours)</w:t>
            </w:r>
          </w:p>
        </w:tc>
        <w:tc>
          <w:tcPr>
            <w:tcW w:w="2052" w:type="dxa"/>
            <w:vAlign w:val="center"/>
          </w:tcPr>
          <w:p w:rsidR="004A1380" w:rsidRDefault="004A1380" w:rsidP="00B816A4">
            <w:pPr>
              <w:jc w:val="center"/>
            </w:pPr>
            <w:r>
              <w:t xml:space="preserve">gauche </w:t>
            </w:r>
            <w:r>
              <w:sym w:font="Symbol" w:char="F0AE"/>
            </w:r>
            <w:r>
              <w:t xml:space="preserve"> droite</w:t>
            </w:r>
          </w:p>
          <w:p w:rsidR="004A1380" w:rsidRDefault="004A1380" w:rsidP="00B816A4">
            <w:pPr>
              <w:jc w:val="center"/>
            </w:pPr>
            <w:r>
              <w:t xml:space="preserve">droite </w:t>
            </w:r>
            <w:r>
              <w:sym w:font="Symbol" w:char="F0AE"/>
            </w:r>
            <w:r>
              <w:t xml:space="preserve"> gauche</w:t>
            </w:r>
          </w:p>
        </w:tc>
      </w:tr>
    </w:tbl>
    <w:p w:rsidR="004A1380" w:rsidRDefault="004A1380" w:rsidP="004A1380"/>
    <w:p w:rsidR="004A1380" w:rsidRDefault="004A1380" w:rsidP="004A1380"/>
    <w:p w:rsidR="004A1380" w:rsidRDefault="007E7047" w:rsidP="007E7047">
      <w:r>
        <w:sym w:font="Symbol" w:char="F0B7"/>
      </w:r>
      <w:r>
        <w:t xml:space="preserve"> Manipuler</w:t>
      </w:r>
      <w:r w:rsidR="004A1380">
        <w:t xml:space="preserve"> (</w:t>
      </w:r>
      <w:r w:rsidR="004A1380">
        <w:rPr>
          <w:b/>
        </w:rPr>
        <w:t>sans forcer exagérément : voir remarque sur le volant</w:t>
      </w:r>
      <w:r w:rsidR="004A1380">
        <w:t>) le volant jusqu'à ce que la réserve de fluide sous pression de l'accumulateur soit épuisée. On simule ainsi une panne du circuit hydraulique et le volant commande alors directement la rotation des roues, sans assistance.</w:t>
      </w:r>
    </w:p>
    <w:p w:rsidR="007B1926" w:rsidRDefault="007B1926" w:rsidP="007B1926"/>
    <w:p w:rsidR="004A1380" w:rsidRDefault="007B1926" w:rsidP="007B1926">
      <w:pPr>
        <w:pStyle w:val="Titre6"/>
      </w:pPr>
      <w:r w:rsidRPr="007B1926">
        <w:rPr>
          <w:sz w:val="24"/>
        </w:rPr>
        <w:sym w:font="Wingdings" w:char="F03F"/>
      </w:r>
      <w:r>
        <w:t xml:space="preserve"> Que constater</w:t>
      </w:r>
      <w:r w:rsidR="004A1380">
        <w:t xml:space="preserve"> ? La voiture est-elle </w:t>
      </w:r>
      <w:proofErr w:type="spellStart"/>
      <w:r w:rsidR="004A1380">
        <w:t>conduisible</w:t>
      </w:r>
      <w:proofErr w:type="spellEnd"/>
      <w:r w:rsidR="004A1380">
        <w:t xml:space="preserve"> (en ligne</w:t>
      </w:r>
      <w:r>
        <w:t xml:space="preserve"> droite, en virage) ? Argumenter</w:t>
      </w:r>
      <w:r w:rsidR="004A1380">
        <w:t>.</w:t>
      </w:r>
    </w:p>
    <w:p w:rsidR="004A1380" w:rsidRDefault="004A1380" w:rsidP="004A1380">
      <w:pPr>
        <w:tabs>
          <w:tab w:val="left" w:pos="7513"/>
        </w:tabs>
        <w:rPr>
          <w:iCs/>
        </w:rPr>
      </w:pPr>
    </w:p>
    <w:p w:rsidR="004A1380" w:rsidRDefault="004A1380" w:rsidP="007B1926">
      <w:pPr>
        <w:pStyle w:val="Titre3"/>
      </w:pPr>
      <w:r>
        <w:t xml:space="preserve">On va étudier à présent de combien l'assistance réduit le couple au volant </w:t>
      </w:r>
    </w:p>
    <w:p w:rsidR="004A1380" w:rsidRDefault="004A1380" w:rsidP="004A1380">
      <w:pPr>
        <w:pStyle w:val="Retraitcorpsdetexte2"/>
      </w:pPr>
    </w:p>
    <w:p w:rsidR="004A1380" w:rsidRDefault="007B1926" w:rsidP="004A1380">
      <w:pPr>
        <w:pStyle w:val="Retraitcorpsdetexte2"/>
      </w:pPr>
      <w:r>
        <w:sym w:font="Symbol" w:char="F0B7"/>
      </w:r>
      <w:r>
        <w:t xml:space="preserve"> </w:t>
      </w:r>
      <w:r w:rsidR="004A1380">
        <w:t>En l'absence d'assistance, le volant commande directement la rotation des roues par l'intermédiaire d'un système pignon crémaillère.</w:t>
      </w:r>
    </w:p>
    <w:p w:rsidR="004A1380" w:rsidRDefault="004A1380" w:rsidP="004A1380">
      <w:pPr>
        <w:pStyle w:val="Retraitcorpsdetexte2"/>
      </w:pPr>
    </w:p>
    <w:p w:rsidR="004A1380" w:rsidRDefault="007B1926" w:rsidP="004A1380">
      <w:r>
        <w:sym w:font="Symbol" w:char="F0B7"/>
      </w:r>
      <w:r>
        <w:t xml:space="preserve"> </w:t>
      </w:r>
      <w:r w:rsidR="004A1380">
        <w:t xml:space="preserve">En négligeant les frottements et la viscosité du fluide (état quasi statique), on a alors : </w:t>
      </w:r>
    </w:p>
    <w:p w:rsidR="004A1380" w:rsidRDefault="004A1380" w:rsidP="004A1380"/>
    <w:p w:rsidR="004A1380" w:rsidRDefault="004A1380" w:rsidP="004A1380">
      <w:pPr>
        <w:jc w:val="center"/>
      </w:pPr>
      <w:r>
        <w:rPr>
          <w:bdr w:val="single" w:sz="4" w:space="0" w:color="auto"/>
        </w:rPr>
        <w:t xml:space="preserve"> C</w:t>
      </w:r>
      <w:r>
        <w:rPr>
          <w:position w:val="-4"/>
          <w:sz w:val="16"/>
          <w:bdr w:val="single" w:sz="4" w:space="0" w:color="auto"/>
        </w:rPr>
        <w:t>volant</w:t>
      </w:r>
      <w:r>
        <w:rPr>
          <w:bdr w:val="single" w:sz="4" w:space="0" w:color="auto"/>
        </w:rPr>
        <w:t xml:space="preserve"> = k R</w:t>
      </w:r>
      <w:r>
        <w:rPr>
          <w:position w:val="-4"/>
          <w:sz w:val="16"/>
          <w:bdr w:val="single" w:sz="4" w:space="0" w:color="auto"/>
        </w:rPr>
        <w:t>primitif</w:t>
      </w:r>
      <w:r>
        <w:rPr>
          <w:bdr w:val="single" w:sz="4" w:space="0" w:color="auto"/>
        </w:rPr>
        <w:t xml:space="preserve"> F</w:t>
      </w:r>
      <w:r>
        <w:rPr>
          <w:position w:val="-4"/>
          <w:sz w:val="16"/>
          <w:bdr w:val="single" w:sz="4" w:space="0" w:color="auto"/>
        </w:rPr>
        <w:t>résistant</w:t>
      </w:r>
      <w:r>
        <w:rPr>
          <w:bdr w:val="single" w:sz="4" w:space="0" w:color="auto"/>
        </w:rPr>
        <w:t xml:space="preserve"> </w:t>
      </w:r>
      <w:r>
        <w:tab/>
        <w:t>avec :</w:t>
      </w:r>
    </w:p>
    <w:p w:rsidR="004A1380" w:rsidRDefault="004A1380" w:rsidP="004A1380">
      <w:pPr>
        <w:pStyle w:val="puces"/>
        <w:numPr>
          <w:ilvl w:val="0"/>
          <w:numId w:val="14"/>
        </w:numPr>
        <w:tabs>
          <w:tab w:val="num" w:pos="-348"/>
        </w:tabs>
        <w:ind w:left="1068"/>
      </w:pPr>
      <w:r>
        <w:t>R</w:t>
      </w:r>
      <w:r>
        <w:rPr>
          <w:position w:val="-4"/>
          <w:sz w:val="16"/>
        </w:rPr>
        <w:t>primitif</w:t>
      </w:r>
      <w:r>
        <w:t xml:space="preserve"> = 9 mm ; </w:t>
      </w:r>
      <w:r>
        <w:rPr>
          <w:rFonts w:ascii="Times New Roman" w:hAnsi="Times New Roman"/>
        </w:rPr>
        <w:t>(ce n'est pas la valeur trouvée par vos soins, c'est normal.)</w:t>
      </w:r>
    </w:p>
    <w:p w:rsidR="004A1380" w:rsidRDefault="004A1380" w:rsidP="004A1380">
      <w:pPr>
        <w:pStyle w:val="puces"/>
        <w:numPr>
          <w:ilvl w:val="0"/>
          <w:numId w:val="14"/>
        </w:numPr>
        <w:tabs>
          <w:tab w:val="num" w:pos="-348"/>
        </w:tabs>
        <w:ind w:left="1068"/>
      </w:pPr>
      <w:r>
        <w:t>k (coefficient lié à la géométrie de la denture) = 1,095</w:t>
      </w:r>
    </w:p>
    <w:p w:rsidR="004A1380" w:rsidRDefault="004A1380" w:rsidP="004A1380"/>
    <w:p w:rsidR="004A1380" w:rsidRDefault="004A1380" w:rsidP="004A1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81"/>
        <w:gridCol w:w="5597"/>
      </w:tblGrid>
      <w:tr w:rsidR="004A1380" w:rsidTr="007B1926">
        <w:tc>
          <w:tcPr>
            <w:tcW w:w="4181" w:type="dxa"/>
            <w:vAlign w:val="center"/>
          </w:tcPr>
          <w:p w:rsidR="007B1926" w:rsidRDefault="007B1926" w:rsidP="00B816A4">
            <w:pPr>
              <w:pStyle w:val="Pieddepage"/>
              <w:tabs>
                <w:tab w:val="clear" w:pos="4536"/>
                <w:tab w:val="clear" w:pos="9072"/>
              </w:tabs>
              <w:jc w:val="left"/>
            </w:pPr>
            <w:r>
              <w:lastRenderedPageBreak/>
              <w:sym w:font="Symbol" w:char="F0B7"/>
            </w:r>
            <w:r>
              <w:t xml:space="preserve"> </w:t>
            </w:r>
            <w:r w:rsidR="004A1380">
              <w:t xml:space="preserve">Pas de mesure. </w:t>
            </w:r>
          </w:p>
          <w:p w:rsidR="007B1926" w:rsidRDefault="007B1926" w:rsidP="00B816A4">
            <w:pPr>
              <w:pStyle w:val="Pieddepage"/>
              <w:tabs>
                <w:tab w:val="clear" w:pos="4536"/>
                <w:tab w:val="clear" w:pos="9072"/>
              </w:tabs>
              <w:jc w:val="left"/>
            </w:pPr>
          </w:p>
          <w:p w:rsidR="007B1926" w:rsidRDefault="007B1926" w:rsidP="00B816A4">
            <w:pPr>
              <w:pStyle w:val="Pieddepage"/>
              <w:tabs>
                <w:tab w:val="clear" w:pos="4536"/>
                <w:tab w:val="clear" w:pos="9072"/>
              </w:tabs>
              <w:jc w:val="left"/>
            </w:pPr>
            <w:r>
              <w:sym w:font="Symbol" w:char="F0B7"/>
            </w:r>
            <w:r>
              <w:t xml:space="preserve"> </w:t>
            </w:r>
            <w:r w:rsidR="004A1380">
              <w:t>Utilisation de la mesure de la question 1.</w:t>
            </w:r>
          </w:p>
          <w:p w:rsidR="007B1926" w:rsidRDefault="007B1926" w:rsidP="00B816A4">
            <w:pPr>
              <w:pStyle w:val="Pieddepage"/>
              <w:tabs>
                <w:tab w:val="clear" w:pos="4536"/>
                <w:tab w:val="clear" w:pos="9072"/>
              </w:tabs>
              <w:jc w:val="left"/>
            </w:pPr>
          </w:p>
          <w:p w:rsidR="004A1380" w:rsidRDefault="007B1926" w:rsidP="00B816A4">
            <w:pPr>
              <w:pStyle w:val="Pieddepage"/>
              <w:tabs>
                <w:tab w:val="clear" w:pos="4536"/>
                <w:tab w:val="clear" w:pos="9072"/>
              </w:tabs>
              <w:jc w:val="left"/>
            </w:pPr>
            <w:r>
              <w:sym w:font="Symbol" w:char="F0B7"/>
            </w:r>
            <w:r>
              <w:t xml:space="preserve"> </w:t>
            </w:r>
            <w:r w:rsidR="004A1380">
              <w:t>Deux paramètres sont à définir en ordonnée.</w:t>
            </w:r>
          </w:p>
        </w:tc>
        <w:tc>
          <w:tcPr>
            <w:tcW w:w="5597" w:type="dxa"/>
            <w:vAlign w:val="center"/>
          </w:tcPr>
          <w:p w:rsidR="004A1380" w:rsidRDefault="004A1380" w:rsidP="00B816A4">
            <w:pPr>
              <w:spacing w:before="40"/>
              <w:jc w:val="center"/>
            </w:pPr>
            <w:r>
              <w:object w:dxaOrig="4470" w:dyaOrig="2065">
                <v:shape id="_x0000_i1027" type="#_x0000_t75" style="width:223.85pt;height:103.4pt" o:ole="">
                  <v:imagedata r:id="rId17" o:title=""/>
                </v:shape>
                <o:OLEObject Type="Embed" ProgID="Designer.Drawing.7" ShapeID="_x0000_i1027" DrawAspect="Content" ObjectID="_1441383016" r:id="rId18"/>
              </w:object>
            </w:r>
          </w:p>
        </w:tc>
      </w:tr>
    </w:tbl>
    <w:p w:rsidR="004A1380" w:rsidRDefault="004A1380" w:rsidP="004A1380">
      <w:pPr>
        <w:tabs>
          <w:tab w:val="left" w:pos="7513"/>
        </w:tabs>
        <w:rPr>
          <w:i/>
        </w:rPr>
      </w:pPr>
    </w:p>
    <w:p w:rsidR="004A1380" w:rsidRDefault="007B1926" w:rsidP="004A1380">
      <w:pPr>
        <w:tabs>
          <w:tab w:val="left" w:pos="7513"/>
        </w:tabs>
        <w:rPr>
          <w:iCs/>
        </w:rPr>
      </w:pPr>
      <w:r>
        <w:rPr>
          <w:iCs/>
        </w:rPr>
        <w:sym w:font="Symbol" w:char="F0B7"/>
      </w:r>
      <w:r>
        <w:rPr>
          <w:iCs/>
        </w:rPr>
        <w:t xml:space="preserve"> </w:t>
      </w:r>
      <w:r w:rsidR="004A1380">
        <w:rPr>
          <w:iCs/>
        </w:rPr>
        <w:t xml:space="preserve">Vous allez utiliser en ordonnée le symbole </w:t>
      </w:r>
      <w:r w:rsidR="004A1380" w:rsidRPr="003F02F0">
        <w:rPr>
          <w:iCs/>
          <w:position w:val="-10"/>
        </w:rPr>
        <w:object w:dxaOrig="680" w:dyaOrig="320">
          <v:shape id="_x0000_i1028" type="#_x0000_t75" style="width:34.15pt;height:16.15pt" o:ole="">
            <v:imagedata r:id="rId19" o:title=""/>
          </v:shape>
          <o:OLEObject Type="Embed" ProgID="Equation" ShapeID="_x0000_i1028" DrawAspect="Content" ObjectID="_1441383017" r:id="rId20"/>
        </w:object>
      </w:r>
      <w:r w:rsidR="004A1380">
        <w:rPr>
          <w:iCs/>
        </w:rPr>
        <w:t xml:space="preserve"> qui permet de visualiser directement, non pas seulement le résultat d'un capteur, mais le résultat d'une formule utilisant le résultat d'un capteur de façon à avoir une courbe directement conforme à celle qu'on veut tracer.</w:t>
      </w:r>
    </w:p>
    <w:p w:rsidR="004A1380" w:rsidRDefault="004A1380" w:rsidP="004A1380">
      <w:pPr>
        <w:tabs>
          <w:tab w:val="left" w:pos="7513"/>
        </w:tabs>
        <w:rPr>
          <w:iCs/>
        </w:rPr>
      </w:pPr>
    </w:p>
    <w:p w:rsidR="004A1380" w:rsidRDefault="007B1926" w:rsidP="007B1926">
      <w:r>
        <w:sym w:font="Symbol" w:char="F0B7"/>
      </w:r>
      <w:r>
        <w:t xml:space="preserve"> </w:t>
      </w:r>
      <w:r w:rsidR="004A1380">
        <w:t>A l'aide de l'op</w:t>
      </w:r>
      <w:r>
        <w:t>tion formule du logiciel, tracer</w:t>
      </w:r>
      <w:r w:rsidR="004A1380">
        <w:t xml:space="preserve"> la courbe donnant le couple au volant en fonction de son angle de rotation dans le cas d'une panne d'assistance et tracez aussi sur ce même graphe la courbe dans le cas normal où l'assistance est en marche. </w:t>
      </w:r>
      <w:r w:rsidR="004A1380" w:rsidRPr="007B1926">
        <w:rPr>
          <w:rStyle w:val="Titre9Car"/>
        </w:rPr>
        <w:t>Cliquez sur "échelle unique" pour avoir une visualisation des deux courbes sur une même échelle</w:t>
      </w:r>
      <w:r w:rsidR="004A1380">
        <w:t>.</w:t>
      </w:r>
    </w:p>
    <w:p w:rsidR="007B1926" w:rsidRDefault="007B1926" w:rsidP="004A1380">
      <w:pPr>
        <w:rPr>
          <w:i/>
        </w:rPr>
      </w:pPr>
    </w:p>
    <w:p w:rsidR="004A1380" w:rsidRDefault="007B1926" w:rsidP="007B1926">
      <w:pPr>
        <w:pStyle w:val="Titre6"/>
      </w:pPr>
      <w:r w:rsidRPr="007B1926">
        <w:rPr>
          <w:sz w:val="24"/>
        </w:rPr>
        <w:sym w:font="Wingdings" w:char="F03F"/>
      </w:r>
      <w:r>
        <w:t xml:space="preserve"> Comparer</w:t>
      </w:r>
      <w:r w:rsidR="004A1380">
        <w:t xml:space="preserve"> les courbes au niveau du coupl</w:t>
      </w:r>
      <w:r>
        <w:t>e exercé sur le volant. Conclure</w:t>
      </w:r>
      <w:r w:rsidR="004A1380">
        <w:t xml:space="preserve"> sur le gain en couple au volant procuré par l'assistance. </w:t>
      </w:r>
    </w:p>
    <w:p w:rsidR="007B1926" w:rsidRPr="007B1926" w:rsidRDefault="007B1926" w:rsidP="007B1926"/>
    <w:p w:rsidR="004A1380" w:rsidRDefault="004A1380" w:rsidP="007B1926">
      <w:pPr>
        <w:pStyle w:val="Titre3"/>
      </w:pPr>
      <w:r>
        <w:t>Durcissement de la direction</w:t>
      </w:r>
    </w:p>
    <w:p w:rsidR="004A1380" w:rsidRDefault="007B1926" w:rsidP="004A1380">
      <w:r>
        <w:sym w:font="Symbol" w:char="F0B7"/>
      </w:r>
      <w:r>
        <w:t xml:space="preserve"> </w:t>
      </w:r>
      <w:r w:rsidR="004A1380">
        <w:t>Dans une direction non assistée, l'action à exercer au volant augmente avec l'angle de braquage et diminue avec la vitesse du véhicule ; cette seconde propriété se traduit par une relative imprécision dans la conduite rapide.</w:t>
      </w:r>
    </w:p>
    <w:p w:rsidR="004A1380" w:rsidRDefault="004A1380" w:rsidP="004A1380"/>
    <w:p w:rsidR="004A1380" w:rsidRDefault="007B1926" w:rsidP="004A1380">
      <w:r>
        <w:sym w:font="Symbol" w:char="F0B7"/>
      </w:r>
      <w:r>
        <w:t xml:space="preserve"> </w:t>
      </w:r>
      <w:r w:rsidR="004A1380">
        <w:t>Le rappel au neutre de la direction DIRAVI est obtenu par un mécanisme agissant sur l'arbre de commande lié au volant, et s'oppose à l'action du conducteur. Ce mécanisme :</w:t>
      </w:r>
    </w:p>
    <w:p w:rsidR="004A1380" w:rsidRDefault="004A1380" w:rsidP="007B1926">
      <w:pPr>
        <w:pStyle w:val="puces"/>
        <w:numPr>
          <w:ilvl w:val="0"/>
          <w:numId w:val="35"/>
        </w:numPr>
      </w:pPr>
      <w:r>
        <w:t>augmente le couple de rappel lorsque l'angle de braquage croît ;</w:t>
      </w:r>
    </w:p>
    <w:p w:rsidR="004A1380" w:rsidRDefault="004A1380" w:rsidP="007B1926">
      <w:pPr>
        <w:pStyle w:val="puces"/>
        <w:numPr>
          <w:ilvl w:val="0"/>
          <w:numId w:val="35"/>
        </w:numPr>
      </w:pPr>
      <w:r>
        <w:t>provoque une augmentation du couple de rappel avec la vitesse du véhicule, ce qui se traduit par de meilleures sensations au niveau de la conduite.</w:t>
      </w:r>
    </w:p>
    <w:p w:rsidR="004A1380" w:rsidRDefault="004A1380" w:rsidP="004A1380">
      <w:pPr>
        <w:tabs>
          <w:tab w:val="left" w:pos="7513"/>
        </w:tabs>
        <w:ind w:left="709"/>
      </w:pPr>
    </w:p>
    <w:p w:rsidR="004A1380" w:rsidRDefault="007B1926" w:rsidP="004A1380">
      <w:r>
        <w:sym w:font="Symbol" w:char="F0B7"/>
      </w:r>
      <w:r>
        <w:t xml:space="preserve"> </w:t>
      </w:r>
      <w:r w:rsidR="004A1380">
        <w:t>On se propose d'étudier dans la suite l'influence sur le couple au volant des trois paramètres suivants :</w:t>
      </w:r>
    </w:p>
    <w:p w:rsidR="004A1380" w:rsidRDefault="004A1380" w:rsidP="007B1926">
      <w:pPr>
        <w:pStyle w:val="puces"/>
        <w:numPr>
          <w:ilvl w:val="0"/>
          <w:numId w:val="35"/>
        </w:numPr>
      </w:pPr>
      <w:r>
        <w:t>angle de braquage des roues</w:t>
      </w:r>
    </w:p>
    <w:p w:rsidR="004A1380" w:rsidRDefault="004A1380" w:rsidP="007B1926">
      <w:pPr>
        <w:pStyle w:val="puces"/>
        <w:numPr>
          <w:ilvl w:val="0"/>
          <w:numId w:val="35"/>
        </w:numPr>
      </w:pPr>
      <w:r>
        <w:t>effort résistant sur la crémaillère</w:t>
      </w:r>
    </w:p>
    <w:p w:rsidR="007B1926" w:rsidRDefault="007B1926" w:rsidP="007B1926">
      <w:pPr>
        <w:pStyle w:val="puces"/>
        <w:ind w:left="720"/>
      </w:pPr>
    </w:p>
    <w:p w:rsidR="004A1380" w:rsidRDefault="004A1380" w:rsidP="007B1926">
      <w:pPr>
        <w:pStyle w:val="Titre4"/>
      </w:pPr>
      <w:bookmarkStart w:id="3" w:name="_Toc366495750"/>
      <w:r>
        <w:t>Influence de l'angle de braquage (effet de la came)</w:t>
      </w:r>
    </w:p>
    <w:p w:rsidR="004A1380" w:rsidRDefault="004A1380" w:rsidP="004A1380"/>
    <w:p w:rsidR="004A1380" w:rsidRDefault="001D2E7D" w:rsidP="004A1380">
      <w:r>
        <w:sym w:font="Symbol" w:char="F0B7"/>
      </w:r>
      <w:r>
        <w:t xml:space="preserve"> </w:t>
      </w:r>
      <w:r w:rsidR="004A1380">
        <w:t>Dans cette partie, l'effort résistant sur la crémaillère est réglé à sa valeur minimale et ne</w:t>
      </w:r>
      <w:r w:rsidR="004A1380">
        <w:rPr>
          <w:b/>
        </w:rPr>
        <w:t xml:space="preserve"> </w:t>
      </w:r>
      <w:r w:rsidR="004A1380">
        <w:t>doit pas être modifié. Le bouton moleté situé à droite de la station est dévissé presque entièrement (</w:t>
      </w:r>
      <w:r w:rsidR="004A1380">
        <w:rPr>
          <w:b/>
        </w:rPr>
        <w:t>attention à ne pas le faire tomber</w:t>
      </w:r>
      <w:r w:rsidR="004A1380">
        <w:t>).</w:t>
      </w:r>
    </w:p>
    <w:p w:rsidR="004A1380" w:rsidRDefault="004A1380" w:rsidP="004A1380">
      <w:pPr>
        <w:rPr>
          <w:b/>
          <w:u w:val="single"/>
        </w:rPr>
      </w:pPr>
    </w:p>
    <w:p w:rsidR="004A1380" w:rsidRDefault="001D2E7D" w:rsidP="004A1380">
      <w:r>
        <w:sym w:font="Symbol" w:char="F0B7"/>
      </w:r>
      <w:r>
        <w:t xml:space="preserve"> </w:t>
      </w:r>
      <w:r w:rsidR="004A1380">
        <w:t>La configuration adoptée est la suivante :</w:t>
      </w:r>
    </w:p>
    <w:p w:rsidR="004A1380" w:rsidRDefault="004A1380" w:rsidP="004A1380">
      <w:pPr>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44"/>
        <w:gridCol w:w="2444"/>
        <w:gridCol w:w="2444"/>
        <w:gridCol w:w="2444"/>
      </w:tblGrid>
      <w:tr w:rsidR="004A1380" w:rsidTr="00B816A4">
        <w:trPr>
          <w:jc w:val="center"/>
        </w:trPr>
        <w:tc>
          <w:tcPr>
            <w:tcW w:w="2444" w:type="dxa"/>
            <w:vAlign w:val="center"/>
          </w:tcPr>
          <w:p w:rsidR="004A1380" w:rsidRDefault="004A1380" w:rsidP="00B816A4">
            <w:pPr>
              <w:jc w:val="center"/>
            </w:pPr>
            <w:r>
              <w:t>Vitesse du régulateur</w:t>
            </w:r>
          </w:p>
        </w:tc>
        <w:tc>
          <w:tcPr>
            <w:tcW w:w="2444" w:type="dxa"/>
            <w:vAlign w:val="center"/>
          </w:tcPr>
          <w:p w:rsidR="004A1380" w:rsidRDefault="004A1380" w:rsidP="00B816A4">
            <w:pPr>
              <w:jc w:val="center"/>
            </w:pPr>
            <w:r>
              <w:t>Compression du ressort</w:t>
            </w:r>
          </w:p>
        </w:tc>
        <w:tc>
          <w:tcPr>
            <w:tcW w:w="2444" w:type="dxa"/>
            <w:vAlign w:val="center"/>
          </w:tcPr>
          <w:p w:rsidR="004A1380" w:rsidRDefault="004A1380" w:rsidP="00B816A4">
            <w:pPr>
              <w:jc w:val="center"/>
            </w:pPr>
            <w:r>
              <w:t>Pompe d’assistance</w:t>
            </w:r>
          </w:p>
        </w:tc>
        <w:tc>
          <w:tcPr>
            <w:tcW w:w="2444" w:type="dxa"/>
            <w:vAlign w:val="center"/>
          </w:tcPr>
          <w:p w:rsidR="004A1380" w:rsidRDefault="004A1380" w:rsidP="00B816A4">
            <w:pPr>
              <w:jc w:val="center"/>
            </w:pPr>
            <w:r>
              <w:t>Mouvement du volant</w:t>
            </w:r>
          </w:p>
        </w:tc>
      </w:tr>
      <w:tr w:rsidR="004A1380" w:rsidTr="00B816A4">
        <w:trPr>
          <w:jc w:val="center"/>
        </w:trPr>
        <w:tc>
          <w:tcPr>
            <w:tcW w:w="2444" w:type="dxa"/>
            <w:vAlign w:val="center"/>
          </w:tcPr>
          <w:p w:rsidR="004A1380" w:rsidRDefault="004A1380" w:rsidP="00B816A4">
            <w:pPr>
              <w:jc w:val="center"/>
            </w:pPr>
            <w:r>
              <w:t>900 tr/min</w:t>
            </w:r>
          </w:p>
        </w:tc>
        <w:tc>
          <w:tcPr>
            <w:tcW w:w="2444" w:type="dxa"/>
            <w:vAlign w:val="center"/>
          </w:tcPr>
          <w:p w:rsidR="004A1380" w:rsidRDefault="004A1380" w:rsidP="00B816A4">
            <w:pPr>
              <w:jc w:val="center"/>
            </w:pPr>
            <w:r>
              <w:t>nulle</w:t>
            </w:r>
          </w:p>
        </w:tc>
        <w:tc>
          <w:tcPr>
            <w:tcW w:w="2444" w:type="dxa"/>
            <w:vAlign w:val="center"/>
          </w:tcPr>
          <w:p w:rsidR="004A1380" w:rsidRDefault="004A1380" w:rsidP="00B816A4">
            <w:pPr>
              <w:jc w:val="center"/>
            </w:pPr>
            <w:r>
              <w:t>en marche</w:t>
            </w:r>
          </w:p>
        </w:tc>
        <w:tc>
          <w:tcPr>
            <w:tcW w:w="2444" w:type="dxa"/>
            <w:vAlign w:val="center"/>
          </w:tcPr>
          <w:p w:rsidR="004A1380" w:rsidRDefault="004A1380" w:rsidP="00B816A4">
            <w:pPr>
              <w:jc w:val="center"/>
            </w:pPr>
            <w:r>
              <w:t xml:space="preserve">milieu </w:t>
            </w:r>
            <w:r>
              <w:sym w:font="Symbol" w:char="F0AE"/>
            </w:r>
            <w:r>
              <w:t xml:space="preserve"> droite</w:t>
            </w:r>
          </w:p>
        </w:tc>
      </w:tr>
    </w:tbl>
    <w:p w:rsidR="001D2E7D" w:rsidRDefault="001D2E7D" w:rsidP="004A1380">
      <w:pPr>
        <w:sectPr w:rsidR="001D2E7D" w:rsidSect="006334A5">
          <w:pgSz w:w="11907" w:h="16840" w:code="9"/>
          <w:pgMar w:top="720" w:right="720" w:bottom="720" w:left="720" w:header="720" w:footer="720" w:gutter="0"/>
          <w:cols w:space="720"/>
          <w:docGrid w:linePitch="299"/>
        </w:sectPr>
      </w:pPr>
    </w:p>
    <w:p w:rsidR="004A1380" w:rsidRDefault="001D2E7D" w:rsidP="001D2E7D">
      <w:pPr>
        <w:pStyle w:val="Titre6"/>
      </w:pPr>
      <w:r w:rsidRPr="001D2E7D">
        <w:rPr>
          <w:sz w:val="24"/>
        </w:rPr>
        <w:lastRenderedPageBreak/>
        <w:sym w:font="Wingdings" w:char="F03F"/>
      </w:r>
      <w:r w:rsidRPr="001D2E7D">
        <w:rPr>
          <w:b/>
          <w:sz w:val="24"/>
        </w:rPr>
        <w:t>1</w:t>
      </w:r>
      <w:r>
        <w:t xml:space="preserve"> </w:t>
      </w:r>
      <w:r w:rsidR="004A1380">
        <w:t>Réaliser une mesure pour une vitesse du véhicule de 100 km/h correspondant à une vitesse de rotation de 900 tr/min d</w:t>
      </w:r>
      <w:r>
        <w:t xml:space="preserve">u régulateur. </w:t>
      </w:r>
      <w:r w:rsidR="004A1380">
        <w:t xml:space="preserve">Afficher le couple au volant en fonction de l'angle de rotation de celui-ci. </w:t>
      </w:r>
    </w:p>
    <w:p w:rsidR="004A1380" w:rsidRDefault="004A1380" w:rsidP="004A1380">
      <w:pPr>
        <w:rPr>
          <w:i/>
        </w:rPr>
      </w:pPr>
    </w:p>
    <w:p w:rsidR="004A1380" w:rsidRDefault="004A1380" w:rsidP="004A1380">
      <w:pPr>
        <w:jc w:val="center"/>
        <w:rPr>
          <w:i/>
        </w:rPr>
      </w:pPr>
      <w:r w:rsidRPr="003F02F0">
        <w:rPr>
          <w:i/>
        </w:rPr>
        <w:object w:dxaOrig="3073" w:dyaOrig="1570">
          <v:shape id="_x0000_i1029" type="#_x0000_t75" style="width:136.15pt;height:69.7pt" o:ole="" fillcolor="window">
            <v:imagedata r:id="rId21" o:title=""/>
          </v:shape>
          <o:OLEObject Type="Embed" ProgID="MgxDesigner" ShapeID="_x0000_i1029" DrawAspect="Content" ObjectID="_1441383018" r:id="rId22"/>
        </w:object>
      </w:r>
    </w:p>
    <w:p w:rsidR="004A1380" w:rsidRDefault="004A1380" w:rsidP="004A1380">
      <w:pPr>
        <w:rPr>
          <w:i/>
        </w:rPr>
      </w:pPr>
    </w:p>
    <w:p w:rsidR="004A1380" w:rsidRDefault="001D2E7D" w:rsidP="001D2E7D">
      <w:pPr>
        <w:pStyle w:val="Titre6"/>
      </w:pPr>
      <w:r w:rsidRPr="001D2E7D">
        <w:rPr>
          <w:sz w:val="24"/>
        </w:rPr>
        <w:sym w:font="Wingdings" w:char="F03F"/>
      </w:r>
      <w:r>
        <w:rPr>
          <w:b/>
          <w:sz w:val="24"/>
        </w:rPr>
        <w:t xml:space="preserve">2 </w:t>
      </w:r>
      <w:r>
        <w:t xml:space="preserve"> </w:t>
      </w:r>
      <w:r w:rsidR="004A1380">
        <w:t>Analyser cette courbe (allure et niveau) et la comparer à la courbe ci-dessous, courbe théorique (donc lissée mathématiquement) fournie par le constructeur.</w:t>
      </w:r>
    </w:p>
    <w:p w:rsidR="001D2E7D" w:rsidRPr="001D2E7D" w:rsidRDefault="001D2E7D" w:rsidP="001D2E7D"/>
    <w:p w:rsidR="004A1380" w:rsidRDefault="003F02F0" w:rsidP="004A1380">
      <w:pPr>
        <w:ind w:left="-142"/>
        <w:jc w:val="center"/>
        <w:rPr>
          <w:i/>
        </w:rPr>
      </w:pPr>
      <w:r w:rsidRPr="003F02F0">
        <w:rPr>
          <w:noProof/>
        </w:rPr>
        <w:pict>
          <v:line id="_x0000_s9042" style="position:absolute;left:0;text-align:left;flip:x y;z-index:251665408" from="361.35pt,141.5pt" to="388.35pt,168.25pt">
            <v:stroke endarrow="block"/>
          </v:line>
        </w:pict>
      </w:r>
      <w:r w:rsidR="004A1380">
        <w:rPr>
          <w:noProof/>
          <w:lang w:eastAsia="fr-FR" w:bidi="ar-SA"/>
        </w:rPr>
        <w:drawing>
          <wp:inline distT="0" distB="0" distL="0" distR="0">
            <wp:extent cx="6259830" cy="4448810"/>
            <wp:effectExtent l="0" t="0" r="0" b="0"/>
            <wp:docPr id="87" name="Objet 8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A1380" w:rsidRDefault="004A1380" w:rsidP="004A1380">
      <w:pPr>
        <w:pStyle w:val="Titre4"/>
      </w:pPr>
      <w:r>
        <w:t>Durcissement en fonction de la vitesse (effet du régulateur)</w:t>
      </w:r>
    </w:p>
    <w:p w:rsidR="004A1380" w:rsidRDefault="001D2E7D" w:rsidP="004A1380">
      <w:r>
        <w:sym w:font="Symbol" w:char="F0B7"/>
      </w:r>
      <w:r>
        <w:t xml:space="preserve"> </w:t>
      </w:r>
      <w:r w:rsidR="004A1380">
        <w:t>Configuration adoptée :</w:t>
      </w:r>
    </w:p>
    <w:p w:rsidR="004A1380" w:rsidRDefault="004A1380" w:rsidP="004A1380"/>
    <w:tbl>
      <w:tblPr>
        <w:tblW w:w="0" w:type="auto"/>
        <w:jc w:val="center"/>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97"/>
        <w:gridCol w:w="36"/>
        <w:gridCol w:w="1892"/>
        <w:gridCol w:w="36"/>
        <w:gridCol w:w="1892"/>
        <w:gridCol w:w="36"/>
        <w:gridCol w:w="1892"/>
        <w:gridCol w:w="36"/>
        <w:gridCol w:w="1892"/>
        <w:gridCol w:w="36"/>
      </w:tblGrid>
      <w:tr w:rsidR="004A1380" w:rsidTr="001D2E7D">
        <w:trPr>
          <w:gridAfter w:val="1"/>
          <w:wAfter w:w="36" w:type="dxa"/>
          <w:jc w:val="center"/>
        </w:trPr>
        <w:tc>
          <w:tcPr>
            <w:tcW w:w="1897" w:type="dxa"/>
          </w:tcPr>
          <w:p w:rsidR="004A1380" w:rsidRDefault="004A1380" w:rsidP="00B816A4">
            <w:pPr>
              <w:ind w:left="512"/>
              <w:jc w:val="center"/>
            </w:pPr>
          </w:p>
        </w:tc>
        <w:tc>
          <w:tcPr>
            <w:tcW w:w="1928" w:type="dxa"/>
            <w:gridSpan w:val="2"/>
            <w:vAlign w:val="center"/>
          </w:tcPr>
          <w:p w:rsidR="004A1380" w:rsidRDefault="004A1380" w:rsidP="00B816A4">
            <w:pPr>
              <w:jc w:val="center"/>
            </w:pPr>
            <w:r>
              <w:t>Vitesse du régulateur</w:t>
            </w:r>
          </w:p>
        </w:tc>
        <w:tc>
          <w:tcPr>
            <w:tcW w:w="1928" w:type="dxa"/>
            <w:gridSpan w:val="2"/>
            <w:vAlign w:val="center"/>
          </w:tcPr>
          <w:p w:rsidR="004A1380" w:rsidRDefault="004A1380" w:rsidP="00B816A4">
            <w:pPr>
              <w:jc w:val="center"/>
            </w:pPr>
            <w:r>
              <w:t>Compression du ressort</w:t>
            </w:r>
          </w:p>
        </w:tc>
        <w:tc>
          <w:tcPr>
            <w:tcW w:w="1928" w:type="dxa"/>
            <w:gridSpan w:val="2"/>
            <w:vAlign w:val="center"/>
          </w:tcPr>
          <w:p w:rsidR="004A1380" w:rsidRDefault="004A1380" w:rsidP="00B816A4">
            <w:pPr>
              <w:jc w:val="center"/>
            </w:pPr>
            <w:r>
              <w:t>Pompe d’assistance</w:t>
            </w:r>
          </w:p>
        </w:tc>
        <w:tc>
          <w:tcPr>
            <w:tcW w:w="1928" w:type="dxa"/>
            <w:gridSpan w:val="2"/>
            <w:vAlign w:val="center"/>
          </w:tcPr>
          <w:p w:rsidR="004A1380" w:rsidRDefault="004A1380" w:rsidP="00B816A4">
            <w:pPr>
              <w:jc w:val="center"/>
            </w:pPr>
            <w:r>
              <w:t>Mouvement du volant</w:t>
            </w:r>
          </w:p>
        </w:tc>
      </w:tr>
      <w:tr w:rsidR="004A1380" w:rsidTr="001D2E7D">
        <w:trPr>
          <w:jc w:val="center"/>
        </w:trPr>
        <w:tc>
          <w:tcPr>
            <w:tcW w:w="1933" w:type="dxa"/>
            <w:gridSpan w:val="2"/>
            <w:vAlign w:val="center"/>
          </w:tcPr>
          <w:p w:rsidR="004A1380" w:rsidRDefault="004A1380" w:rsidP="00B816A4">
            <w:pPr>
              <w:ind w:left="73"/>
              <w:jc w:val="center"/>
              <w:rPr>
                <w:color w:val="FF0000"/>
              </w:rPr>
            </w:pPr>
            <w:r>
              <w:rPr>
                <w:color w:val="FF0000"/>
              </w:rPr>
              <w:t>Mesure 1 (déjà faite)</w:t>
            </w:r>
          </w:p>
        </w:tc>
        <w:tc>
          <w:tcPr>
            <w:tcW w:w="1928" w:type="dxa"/>
            <w:gridSpan w:val="2"/>
            <w:vAlign w:val="center"/>
          </w:tcPr>
          <w:p w:rsidR="004A1380" w:rsidRDefault="004A1380" w:rsidP="00B816A4">
            <w:pPr>
              <w:jc w:val="center"/>
              <w:rPr>
                <w:color w:val="FF0000"/>
              </w:rPr>
            </w:pPr>
            <w:r>
              <w:rPr>
                <w:color w:val="FF0000"/>
              </w:rPr>
              <w:t>0 tr/min</w:t>
            </w:r>
          </w:p>
        </w:tc>
        <w:tc>
          <w:tcPr>
            <w:tcW w:w="1928" w:type="dxa"/>
            <w:gridSpan w:val="2"/>
            <w:vAlign w:val="center"/>
          </w:tcPr>
          <w:p w:rsidR="004A1380" w:rsidRDefault="004A1380" w:rsidP="00B816A4">
            <w:pPr>
              <w:jc w:val="center"/>
              <w:rPr>
                <w:color w:val="FF0000"/>
              </w:rPr>
            </w:pPr>
            <w:r>
              <w:rPr>
                <w:color w:val="FF0000"/>
              </w:rPr>
              <w:t>nulle</w:t>
            </w:r>
          </w:p>
        </w:tc>
        <w:tc>
          <w:tcPr>
            <w:tcW w:w="1928" w:type="dxa"/>
            <w:gridSpan w:val="2"/>
            <w:vAlign w:val="center"/>
          </w:tcPr>
          <w:p w:rsidR="004A1380" w:rsidRDefault="004A1380" w:rsidP="00B816A4">
            <w:pPr>
              <w:jc w:val="center"/>
              <w:rPr>
                <w:color w:val="FF0000"/>
              </w:rPr>
            </w:pPr>
            <w:r>
              <w:rPr>
                <w:color w:val="FF0000"/>
              </w:rPr>
              <w:t>en marche</w:t>
            </w:r>
          </w:p>
        </w:tc>
        <w:tc>
          <w:tcPr>
            <w:tcW w:w="1928" w:type="dxa"/>
            <w:gridSpan w:val="2"/>
            <w:vAlign w:val="center"/>
          </w:tcPr>
          <w:p w:rsidR="004A1380" w:rsidRDefault="004A1380" w:rsidP="00B816A4">
            <w:pPr>
              <w:jc w:val="center"/>
              <w:rPr>
                <w:color w:val="FF0000"/>
              </w:rPr>
            </w:pPr>
            <w:r>
              <w:rPr>
                <w:color w:val="FF0000"/>
              </w:rPr>
              <w:t xml:space="preserve">milieu </w:t>
            </w:r>
            <w:r>
              <w:rPr>
                <w:color w:val="FF0000"/>
              </w:rPr>
              <w:sym w:font="Symbol" w:char="F0AE"/>
            </w:r>
            <w:r>
              <w:rPr>
                <w:color w:val="FF0000"/>
              </w:rPr>
              <w:t xml:space="preserve"> droite</w:t>
            </w:r>
          </w:p>
        </w:tc>
      </w:tr>
      <w:tr w:rsidR="004A1380" w:rsidTr="001D2E7D">
        <w:trPr>
          <w:jc w:val="center"/>
        </w:trPr>
        <w:tc>
          <w:tcPr>
            <w:tcW w:w="1933" w:type="dxa"/>
            <w:gridSpan w:val="2"/>
            <w:vAlign w:val="center"/>
          </w:tcPr>
          <w:p w:rsidR="004A1380" w:rsidRDefault="004A1380" w:rsidP="00B816A4">
            <w:pPr>
              <w:ind w:left="73"/>
              <w:jc w:val="center"/>
              <w:rPr>
                <w:color w:val="FF0000"/>
              </w:rPr>
            </w:pPr>
            <w:r>
              <w:rPr>
                <w:color w:val="FF0000"/>
              </w:rPr>
              <w:t>Mesure 2 (déjà faite)</w:t>
            </w:r>
          </w:p>
        </w:tc>
        <w:tc>
          <w:tcPr>
            <w:tcW w:w="1928" w:type="dxa"/>
            <w:gridSpan w:val="2"/>
            <w:vAlign w:val="center"/>
          </w:tcPr>
          <w:p w:rsidR="004A1380" w:rsidRDefault="004A1380" w:rsidP="00B816A4">
            <w:pPr>
              <w:jc w:val="center"/>
              <w:rPr>
                <w:color w:val="FF0000"/>
              </w:rPr>
            </w:pPr>
            <w:r>
              <w:rPr>
                <w:color w:val="FF0000"/>
              </w:rPr>
              <w:t>900 tr/min</w:t>
            </w:r>
          </w:p>
        </w:tc>
        <w:tc>
          <w:tcPr>
            <w:tcW w:w="1928" w:type="dxa"/>
            <w:gridSpan w:val="2"/>
            <w:vAlign w:val="center"/>
          </w:tcPr>
          <w:p w:rsidR="004A1380" w:rsidRDefault="004A1380" w:rsidP="00B816A4">
            <w:pPr>
              <w:jc w:val="center"/>
              <w:rPr>
                <w:color w:val="FF0000"/>
              </w:rPr>
            </w:pPr>
            <w:r>
              <w:rPr>
                <w:color w:val="FF0000"/>
              </w:rPr>
              <w:t>nulle</w:t>
            </w:r>
          </w:p>
        </w:tc>
        <w:tc>
          <w:tcPr>
            <w:tcW w:w="1928" w:type="dxa"/>
            <w:gridSpan w:val="2"/>
            <w:vAlign w:val="center"/>
          </w:tcPr>
          <w:p w:rsidR="004A1380" w:rsidRDefault="004A1380" w:rsidP="00B816A4">
            <w:pPr>
              <w:jc w:val="center"/>
              <w:rPr>
                <w:color w:val="FF0000"/>
              </w:rPr>
            </w:pPr>
            <w:r>
              <w:rPr>
                <w:color w:val="FF0000"/>
              </w:rPr>
              <w:t>en marche</w:t>
            </w:r>
          </w:p>
        </w:tc>
        <w:tc>
          <w:tcPr>
            <w:tcW w:w="1928" w:type="dxa"/>
            <w:gridSpan w:val="2"/>
            <w:vAlign w:val="center"/>
          </w:tcPr>
          <w:p w:rsidR="004A1380" w:rsidRDefault="004A1380" w:rsidP="00B816A4">
            <w:pPr>
              <w:jc w:val="center"/>
              <w:rPr>
                <w:color w:val="FF0000"/>
              </w:rPr>
            </w:pPr>
            <w:r>
              <w:rPr>
                <w:color w:val="FF0000"/>
              </w:rPr>
              <w:t xml:space="preserve">milieu </w:t>
            </w:r>
            <w:r>
              <w:rPr>
                <w:color w:val="FF0000"/>
              </w:rPr>
              <w:sym w:font="Symbol" w:char="F0AE"/>
            </w:r>
            <w:r>
              <w:rPr>
                <w:color w:val="FF0000"/>
              </w:rPr>
              <w:t xml:space="preserve"> droite</w:t>
            </w:r>
          </w:p>
        </w:tc>
      </w:tr>
      <w:tr w:rsidR="004A1380" w:rsidTr="001D2E7D">
        <w:trPr>
          <w:jc w:val="center"/>
        </w:trPr>
        <w:tc>
          <w:tcPr>
            <w:tcW w:w="1933" w:type="dxa"/>
            <w:gridSpan w:val="2"/>
            <w:vAlign w:val="center"/>
          </w:tcPr>
          <w:p w:rsidR="004A1380" w:rsidRDefault="004A1380" w:rsidP="00B816A4">
            <w:pPr>
              <w:ind w:left="73"/>
              <w:jc w:val="center"/>
            </w:pPr>
            <w:r>
              <w:t>Mesure 3</w:t>
            </w:r>
          </w:p>
        </w:tc>
        <w:tc>
          <w:tcPr>
            <w:tcW w:w="1928" w:type="dxa"/>
            <w:gridSpan w:val="2"/>
            <w:vAlign w:val="center"/>
          </w:tcPr>
          <w:p w:rsidR="004A1380" w:rsidRDefault="004A1380" w:rsidP="00B816A4">
            <w:pPr>
              <w:jc w:val="center"/>
            </w:pPr>
            <w:r>
              <w:t>1150 tr/min</w:t>
            </w:r>
          </w:p>
        </w:tc>
        <w:tc>
          <w:tcPr>
            <w:tcW w:w="1928" w:type="dxa"/>
            <w:gridSpan w:val="2"/>
            <w:vAlign w:val="center"/>
          </w:tcPr>
          <w:p w:rsidR="004A1380" w:rsidRDefault="004A1380" w:rsidP="00B816A4">
            <w:pPr>
              <w:jc w:val="center"/>
            </w:pPr>
            <w:r>
              <w:t>nulle</w:t>
            </w:r>
          </w:p>
        </w:tc>
        <w:tc>
          <w:tcPr>
            <w:tcW w:w="1928" w:type="dxa"/>
            <w:gridSpan w:val="2"/>
            <w:vAlign w:val="center"/>
          </w:tcPr>
          <w:p w:rsidR="004A1380" w:rsidRDefault="004A1380" w:rsidP="00B816A4">
            <w:pPr>
              <w:jc w:val="center"/>
            </w:pPr>
            <w:r>
              <w:t>en marche</w:t>
            </w:r>
          </w:p>
        </w:tc>
        <w:tc>
          <w:tcPr>
            <w:tcW w:w="1928" w:type="dxa"/>
            <w:gridSpan w:val="2"/>
            <w:vAlign w:val="center"/>
          </w:tcPr>
          <w:p w:rsidR="004A1380" w:rsidRDefault="004A1380" w:rsidP="00B816A4">
            <w:pPr>
              <w:jc w:val="center"/>
            </w:pPr>
            <w:r>
              <w:t xml:space="preserve">milieu </w:t>
            </w:r>
            <w:r>
              <w:sym w:font="Symbol" w:char="F0AE"/>
            </w:r>
            <w:r>
              <w:t xml:space="preserve"> droite</w:t>
            </w:r>
          </w:p>
        </w:tc>
      </w:tr>
    </w:tbl>
    <w:p w:rsidR="004A1380" w:rsidRDefault="004A1380" w:rsidP="004A1380"/>
    <w:p w:rsidR="004A1380" w:rsidRDefault="001D2E7D" w:rsidP="001D2E7D">
      <w:r>
        <w:sym w:font="Symbol" w:char="F0B7"/>
      </w:r>
      <w:r>
        <w:t xml:space="preserve"> Faire</w:t>
      </w:r>
      <w:r w:rsidR="004A1380">
        <w:t xml:space="preserve"> la troisième mesure.</w:t>
      </w:r>
    </w:p>
    <w:p w:rsidR="004A1380" w:rsidRDefault="004A1380" w:rsidP="004A1380">
      <w:pPr>
        <w:pStyle w:val="Retraitcorpsdetexte"/>
        <w:tabs>
          <w:tab w:val="clear" w:pos="7513"/>
        </w:tabs>
        <w:ind w:left="0"/>
      </w:pPr>
    </w:p>
    <w:p w:rsidR="004A1380" w:rsidRDefault="001D2E7D" w:rsidP="001D2E7D">
      <w:pPr>
        <w:pStyle w:val="Titre6"/>
      </w:pPr>
      <w:r w:rsidRPr="001D2E7D">
        <w:rPr>
          <w:sz w:val="24"/>
        </w:rPr>
        <w:sym w:font="Wingdings" w:char="F03F"/>
      </w:r>
      <w:r w:rsidRPr="001D2E7D">
        <w:rPr>
          <w:b/>
          <w:sz w:val="24"/>
        </w:rPr>
        <w:t>1</w:t>
      </w:r>
      <w:r>
        <w:rPr>
          <w:b/>
          <w:sz w:val="24"/>
        </w:rPr>
        <w:t xml:space="preserve"> </w:t>
      </w:r>
      <w:r>
        <w:t xml:space="preserve"> Afficher</w:t>
      </w:r>
      <w:r w:rsidR="004A1380">
        <w:t xml:space="preserve"> les trois courbes donnant le couple au volant en fonction de l'angle du volant. Afficher "échelle unique" pour ces trois courbes.</w:t>
      </w:r>
    </w:p>
    <w:p w:rsidR="004A1380" w:rsidRDefault="004A1380" w:rsidP="004A1380">
      <w:pPr>
        <w:tabs>
          <w:tab w:val="left" w:pos="7513"/>
        </w:tabs>
        <w:rPr>
          <w:i/>
        </w:rPr>
      </w:pPr>
    </w:p>
    <w:p w:rsidR="004A1380" w:rsidRDefault="004A1380" w:rsidP="004A1380">
      <w:pPr>
        <w:tabs>
          <w:tab w:val="left" w:pos="7513"/>
        </w:tabs>
        <w:jc w:val="center"/>
      </w:pPr>
      <w:r>
        <w:object w:dxaOrig="3006" w:dyaOrig="1585">
          <v:shape id="_x0000_i1030" type="#_x0000_t75" style="width:150.45pt;height:79.4pt" o:ole="" fillcolor="window">
            <v:imagedata r:id="rId24" o:title=""/>
          </v:shape>
          <o:OLEObject Type="Embed" ProgID="Designer.Drawing.7" ShapeID="_x0000_i1030" DrawAspect="Content" ObjectID="_1441383019" r:id="rId25"/>
        </w:object>
      </w:r>
    </w:p>
    <w:p w:rsidR="004A1380" w:rsidRDefault="004A1380" w:rsidP="004A1380">
      <w:pPr>
        <w:tabs>
          <w:tab w:val="left" w:pos="7513"/>
        </w:tabs>
        <w:rPr>
          <w:i/>
        </w:rPr>
      </w:pPr>
    </w:p>
    <w:p w:rsidR="004A1380" w:rsidRDefault="001D2E7D" w:rsidP="001D2E7D">
      <w:pPr>
        <w:pStyle w:val="Titre6"/>
      </w:pPr>
      <w:r w:rsidRPr="001D2E7D">
        <w:rPr>
          <w:sz w:val="24"/>
        </w:rPr>
        <w:sym w:font="Wingdings" w:char="F03F"/>
      </w:r>
      <w:r>
        <w:rPr>
          <w:b/>
          <w:sz w:val="24"/>
        </w:rPr>
        <w:t xml:space="preserve">2 </w:t>
      </w:r>
      <w:r>
        <w:t xml:space="preserve"> Analyser</w:t>
      </w:r>
      <w:r w:rsidR="004A1380">
        <w:t xml:space="preserve"> ces courbes et </w:t>
      </w:r>
      <w:r>
        <w:t>les comparer</w:t>
      </w:r>
      <w:r w:rsidR="004A1380">
        <w:t xml:space="preserve"> aux courbes théoriques fournies par le constructeur</w:t>
      </w:r>
      <w:r>
        <w:t>.</w:t>
      </w:r>
      <w:r w:rsidR="004A1380" w:rsidRPr="001D2E7D">
        <w:t xml:space="preserve"> </w:t>
      </w:r>
      <w:r w:rsidRPr="001D2E7D">
        <w:t xml:space="preserve"> Conclure</w:t>
      </w:r>
      <w:r w:rsidR="004A1380" w:rsidRPr="001D2E7D">
        <w:t>.</w:t>
      </w:r>
    </w:p>
    <w:p w:rsidR="001D2E7D" w:rsidRPr="001D2E7D" w:rsidRDefault="001D2E7D" w:rsidP="001D2E7D"/>
    <w:bookmarkEnd w:id="3"/>
    <w:p w:rsidR="004A1380" w:rsidRDefault="004A1380" w:rsidP="004A1380">
      <w:pPr>
        <w:pStyle w:val="Titre4"/>
      </w:pPr>
      <w:r>
        <w:t>Influence de l’effort résistant</w:t>
      </w:r>
    </w:p>
    <w:p w:rsidR="001D2E7D" w:rsidRPr="001D2E7D" w:rsidRDefault="001D2E7D" w:rsidP="001D2E7D"/>
    <w:p w:rsidR="004A1380" w:rsidRDefault="001D2E7D" w:rsidP="004A1380">
      <w:pPr>
        <w:pStyle w:val="Retraitcorpsdetexte2"/>
      </w:pPr>
      <w:r>
        <w:sym w:font="Symbol" w:char="F0B7"/>
      </w:r>
      <w:r>
        <w:t xml:space="preserve"> Configuration adoptée</w:t>
      </w:r>
    </w:p>
    <w:p w:rsidR="004A1380" w:rsidRDefault="004A1380" w:rsidP="004A1380">
      <w:pPr>
        <w:pStyle w:val="Pieddepage"/>
        <w:tabs>
          <w:tab w:val="clear" w:pos="4536"/>
          <w:tab w:val="clear" w:pos="9072"/>
        </w:tabs>
      </w:pPr>
    </w:p>
    <w:tbl>
      <w:tblPr>
        <w:tblW w:w="0" w:type="auto"/>
        <w:jc w:val="center"/>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57"/>
        <w:gridCol w:w="1985"/>
        <w:gridCol w:w="1984"/>
        <w:gridCol w:w="1985"/>
        <w:gridCol w:w="1798"/>
        <w:gridCol w:w="36"/>
      </w:tblGrid>
      <w:tr w:rsidR="004A1380" w:rsidTr="00413790">
        <w:trPr>
          <w:gridAfter w:val="1"/>
          <w:wAfter w:w="36" w:type="dxa"/>
          <w:jc w:val="center"/>
        </w:trPr>
        <w:tc>
          <w:tcPr>
            <w:tcW w:w="1857" w:type="dxa"/>
          </w:tcPr>
          <w:p w:rsidR="004A1380" w:rsidRDefault="004A1380" w:rsidP="00B816A4">
            <w:pPr>
              <w:ind w:left="512"/>
              <w:jc w:val="center"/>
            </w:pPr>
          </w:p>
        </w:tc>
        <w:tc>
          <w:tcPr>
            <w:tcW w:w="1985" w:type="dxa"/>
            <w:vAlign w:val="center"/>
          </w:tcPr>
          <w:p w:rsidR="004A1380" w:rsidRDefault="004A1380" w:rsidP="00B816A4">
            <w:pPr>
              <w:jc w:val="center"/>
            </w:pPr>
            <w:r>
              <w:t>Vitesse du régulateur</w:t>
            </w:r>
          </w:p>
        </w:tc>
        <w:tc>
          <w:tcPr>
            <w:tcW w:w="1984" w:type="dxa"/>
            <w:vAlign w:val="center"/>
          </w:tcPr>
          <w:p w:rsidR="004A1380" w:rsidRDefault="004A1380" w:rsidP="00B816A4">
            <w:pPr>
              <w:jc w:val="center"/>
            </w:pPr>
            <w:r>
              <w:t>Compression du ressort</w:t>
            </w:r>
          </w:p>
        </w:tc>
        <w:tc>
          <w:tcPr>
            <w:tcW w:w="1985" w:type="dxa"/>
            <w:vAlign w:val="center"/>
          </w:tcPr>
          <w:p w:rsidR="004A1380" w:rsidRDefault="004A1380" w:rsidP="00B816A4">
            <w:pPr>
              <w:jc w:val="center"/>
            </w:pPr>
            <w:r>
              <w:t>Pompe d’assistance</w:t>
            </w:r>
          </w:p>
        </w:tc>
        <w:tc>
          <w:tcPr>
            <w:tcW w:w="1798" w:type="dxa"/>
            <w:vAlign w:val="center"/>
          </w:tcPr>
          <w:p w:rsidR="004A1380" w:rsidRDefault="004A1380" w:rsidP="00B816A4">
            <w:pPr>
              <w:jc w:val="center"/>
            </w:pPr>
            <w:r>
              <w:t>Mouvement du volant</w:t>
            </w:r>
          </w:p>
        </w:tc>
      </w:tr>
      <w:tr w:rsidR="004A1380" w:rsidTr="00413790">
        <w:trPr>
          <w:jc w:val="center"/>
        </w:trPr>
        <w:tc>
          <w:tcPr>
            <w:tcW w:w="1857" w:type="dxa"/>
            <w:vAlign w:val="center"/>
          </w:tcPr>
          <w:p w:rsidR="004A1380" w:rsidRDefault="004A1380" w:rsidP="00B816A4">
            <w:pPr>
              <w:ind w:left="73"/>
              <w:jc w:val="center"/>
            </w:pPr>
            <w:r>
              <w:t>Mesure 1</w:t>
            </w:r>
          </w:p>
        </w:tc>
        <w:tc>
          <w:tcPr>
            <w:tcW w:w="1985" w:type="dxa"/>
            <w:vAlign w:val="center"/>
          </w:tcPr>
          <w:p w:rsidR="004A1380" w:rsidRDefault="004A1380" w:rsidP="00B816A4">
            <w:pPr>
              <w:jc w:val="center"/>
            </w:pPr>
            <w:r>
              <w:t>0 tr/min</w:t>
            </w:r>
          </w:p>
        </w:tc>
        <w:tc>
          <w:tcPr>
            <w:tcW w:w="1984" w:type="dxa"/>
            <w:vAlign w:val="center"/>
          </w:tcPr>
          <w:p w:rsidR="004A1380" w:rsidRDefault="004A1380" w:rsidP="00B816A4">
            <w:pPr>
              <w:jc w:val="center"/>
            </w:pPr>
            <w:r>
              <w:t>nulle</w:t>
            </w:r>
          </w:p>
        </w:tc>
        <w:tc>
          <w:tcPr>
            <w:tcW w:w="1985" w:type="dxa"/>
            <w:vAlign w:val="center"/>
          </w:tcPr>
          <w:p w:rsidR="004A1380" w:rsidRDefault="004A1380" w:rsidP="00B816A4">
            <w:pPr>
              <w:jc w:val="center"/>
            </w:pPr>
            <w:r>
              <w:t>en marche</w:t>
            </w:r>
          </w:p>
        </w:tc>
        <w:tc>
          <w:tcPr>
            <w:tcW w:w="1834" w:type="dxa"/>
            <w:gridSpan w:val="2"/>
            <w:vAlign w:val="center"/>
          </w:tcPr>
          <w:p w:rsidR="004A1380" w:rsidRDefault="004A1380" w:rsidP="00B816A4">
            <w:pPr>
              <w:jc w:val="center"/>
            </w:pPr>
            <w:r>
              <w:t xml:space="preserve">milieu </w:t>
            </w:r>
            <w:r>
              <w:sym w:font="Symbol" w:char="F0AE"/>
            </w:r>
            <w:r>
              <w:t xml:space="preserve"> gauche</w:t>
            </w:r>
          </w:p>
        </w:tc>
      </w:tr>
      <w:tr w:rsidR="004A1380" w:rsidTr="00413790">
        <w:trPr>
          <w:jc w:val="center"/>
        </w:trPr>
        <w:tc>
          <w:tcPr>
            <w:tcW w:w="1857" w:type="dxa"/>
            <w:vAlign w:val="center"/>
          </w:tcPr>
          <w:p w:rsidR="004A1380" w:rsidRDefault="004A1380" w:rsidP="00B816A4">
            <w:pPr>
              <w:ind w:left="73"/>
              <w:jc w:val="center"/>
            </w:pPr>
            <w:r>
              <w:t>Mesure 2</w:t>
            </w:r>
          </w:p>
        </w:tc>
        <w:tc>
          <w:tcPr>
            <w:tcW w:w="1985" w:type="dxa"/>
            <w:vAlign w:val="center"/>
          </w:tcPr>
          <w:p w:rsidR="004A1380" w:rsidRDefault="004A1380" w:rsidP="00B816A4">
            <w:pPr>
              <w:jc w:val="center"/>
            </w:pPr>
            <w:r>
              <w:t>0 tr/min</w:t>
            </w:r>
          </w:p>
        </w:tc>
        <w:tc>
          <w:tcPr>
            <w:tcW w:w="1984" w:type="dxa"/>
            <w:vAlign w:val="center"/>
          </w:tcPr>
          <w:p w:rsidR="004A1380" w:rsidRDefault="004A1380" w:rsidP="00B816A4">
            <w:pPr>
              <w:jc w:val="center"/>
            </w:pPr>
            <w:r>
              <w:t>moyenne</w:t>
            </w:r>
          </w:p>
        </w:tc>
        <w:tc>
          <w:tcPr>
            <w:tcW w:w="1985" w:type="dxa"/>
            <w:vAlign w:val="center"/>
          </w:tcPr>
          <w:p w:rsidR="004A1380" w:rsidRDefault="004A1380" w:rsidP="00B816A4">
            <w:pPr>
              <w:jc w:val="center"/>
            </w:pPr>
            <w:r>
              <w:t>en marche</w:t>
            </w:r>
          </w:p>
        </w:tc>
        <w:tc>
          <w:tcPr>
            <w:tcW w:w="1834" w:type="dxa"/>
            <w:gridSpan w:val="2"/>
            <w:vAlign w:val="center"/>
          </w:tcPr>
          <w:p w:rsidR="004A1380" w:rsidRDefault="004A1380" w:rsidP="00B816A4">
            <w:pPr>
              <w:jc w:val="center"/>
            </w:pPr>
            <w:r>
              <w:t xml:space="preserve">milieu </w:t>
            </w:r>
            <w:r>
              <w:sym w:font="Symbol" w:char="F0AE"/>
            </w:r>
            <w:r>
              <w:t xml:space="preserve"> gauche</w:t>
            </w:r>
          </w:p>
        </w:tc>
      </w:tr>
      <w:tr w:rsidR="004A1380" w:rsidTr="00413790">
        <w:trPr>
          <w:jc w:val="center"/>
        </w:trPr>
        <w:tc>
          <w:tcPr>
            <w:tcW w:w="1857" w:type="dxa"/>
            <w:vAlign w:val="center"/>
          </w:tcPr>
          <w:p w:rsidR="004A1380" w:rsidRDefault="004A1380" w:rsidP="00B816A4">
            <w:pPr>
              <w:ind w:left="73"/>
              <w:jc w:val="center"/>
            </w:pPr>
            <w:r>
              <w:t>Mesure 3</w:t>
            </w:r>
          </w:p>
        </w:tc>
        <w:tc>
          <w:tcPr>
            <w:tcW w:w="1985" w:type="dxa"/>
            <w:vAlign w:val="center"/>
          </w:tcPr>
          <w:p w:rsidR="004A1380" w:rsidRDefault="004A1380" w:rsidP="00B816A4">
            <w:pPr>
              <w:jc w:val="center"/>
            </w:pPr>
            <w:r>
              <w:t>0 tr/min</w:t>
            </w:r>
          </w:p>
        </w:tc>
        <w:tc>
          <w:tcPr>
            <w:tcW w:w="1984" w:type="dxa"/>
            <w:vAlign w:val="center"/>
          </w:tcPr>
          <w:p w:rsidR="004A1380" w:rsidRDefault="004A1380" w:rsidP="00B816A4">
            <w:pPr>
              <w:jc w:val="center"/>
            </w:pPr>
            <w:r>
              <w:t>forte</w:t>
            </w:r>
          </w:p>
        </w:tc>
        <w:tc>
          <w:tcPr>
            <w:tcW w:w="1985" w:type="dxa"/>
            <w:vAlign w:val="center"/>
          </w:tcPr>
          <w:p w:rsidR="004A1380" w:rsidRDefault="004A1380" w:rsidP="00B816A4">
            <w:pPr>
              <w:jc w:val="center"/>
            </w:pPr>
            <w:r>
              <w:t>en marche</w:t>
            </w:r>
          </w:p>
        </w:tc>
        <w:tc>
          <w:tcPr>
            <w:tcW w:w="1834" w:type="dxa"/>
            <w:gridSpan w:val="2"/>
            <w:vAlign w:val="center"/>
          </w:tcPr>
          <w:p w:rsidR="004A1380" w:rsidRDefault="004A1380" w:rsidP="00B816A4">
            <w:pPr>
              <w:jc w:val="center"/>
            </w:pPr>
            <w:r>
              <w:t xml:space="preserve">milieu </w:t>
            </w:r>
            <w:r>
              <w:sym w:font="Symbol" w:char="F0AE"/>
            </w:r>
            <w:r>
              <w:t xml:space="preserve"> gauche</w:t>
            </w:r>
          </w:p>
        </w:tc>
      </w:tr>
    </w:tbl>
    <w:p w:rsidR="004A1380" w:rsidRDefault="004A1380" w:rsidP="004A1380"/>
    <w:p w:rsidR="004A1380" w:rsidRDefault="004A1380" w:rsidP="00C22649">
      <w:pPr>
        <w:pStyle w:val="Titre9"/>
        <w:ind w:left="1701" w:right="1395"/>
      </w:pPr>
      <w:r>
        <w:t>La rotation du bouton moleté n'est possible que si l'on a tourné au préalable le volant dans un sens qu'il vous faut déterminer.</w:t>
      </w:r>
    </w:p>
    <w:p w:rsidR="00C22649" w:rsidRDefault="00C22649" w:rsidP="004A1380">
      <w:pPr>
        <w:pStyle w:val="Retraitcorpsdetexte3"/>
        <w:tabs>
          <w:tab w:val="clear" w:pos="7513"/>
        </w:tabs>
        <w:ind w:left="0"/>
      </w:pPr>
    </w:p>
    <w:p w:rsidR="00253C37" w:rsidRDefault="00253C37" w:rsidP="004A1380">
      <w:pPr>
        <w:pStyle w:val="Retraitcorpsdetexte3"/>
        <w:tabs>
          <w:tab w:val="clear" w:pos="7513"/>
        </w:tabs>
        <w:ind w:left="0"/>
      </w:pPr>
    </w:p>
    <w:p w:rsidR="00253C37" w:rsidRDefault="00253C37" w:rsidP="004A1380">
      <w:pPr>
        <w:pStyle w:val="Retraitcorpsdetexte3"/>
        <w:tabs>
          <w:tab w:val="clear" w:pos="7513"/>
        </w:tabs>
        <w:ind w:left="0"/>
      </w:pPr>
    </w:p>
    <w:p w:rsidR="004A1380" w:rsidRDefault="00253C37" w:rsidP="00253C37">
      <w:pPr>
        <w:pStyle w:val="Titre6"/>
      </w:pPr>
      <w:r w:rsidRPr="00253C37">
        <w:rPr>
          <w:sz w:val="24"/>
        </w:rPr>
        <w:sym w:font="Wingdings" w:char="F03F"/>
      </w:r>
      <w:r>
        <w:t xml:space="preserve"> Faire les trois mesures. Afficher</w:t>
      </w:r>
      <w:r w:rsidR="004A1380">
        <w:t xml:space="preserve"> à l'écran le couple au volant en fonction de l'angle de rotation de celui-ci. </w:t>
      </w:r>
      <w:r>
        <w:t>Conclure.</w:t>
      </w:r>
    </w:p>
    <w:p w:rsidR="004A1380" w:rsidRDefault="004A1380" w:rsidP="004A1380">
      <w:pPr>
        <w:pStyle w:val="Retraitcorpsdetexte3"/>
        <w:tabs>
          <w:tab w:val="clear" w:pos="7513"/>
        </w:tabs>
        <w:ind w:left="0"/>
      </w:pPr>
    </w:p>
    <w:p w:rsidR="004A1380" w:rsidRDefault="004A1380" w:rsidP="00253C37">
      <w:pPr>
        <w:pStyle w:val="Retraitcorpsdetexte3"/>
        <w:ind w:left="0"/>
        <w:jc w:val="center"/>
      </w:pPr>
      <w:r>
        <w:object w:dxaOrig="3222" w:dyaOrig="1570">
          <v:shape id="_x0000_i1031" type="#_x0000_t75" style="width:177.25pt;height:86.3pt" o:ole="" fillcolor="window">
            <v:imagedata r:id="rId26" o:title=""/>
          </v:shape>
          <o:OLEObject Type="Embed" ProgID="MgxDesigner" ShapeID="_x0000_i1031" DrawAspect="Content" ObjectID="_1441383020" r:id="rId27"/>
        </w:object>
      </w:r>
    </w:p>
    <w:p w:rsidR="004A1380" w:rsidRDefault="004A1380" w:rsidP="004A1380">
      <w:pPr>
        <w:tabs>
          <w:tab w:val="left" w:pos="7513"/>
        </w:tabs>
        <w:ind w:left="709"/>
      </w:pPr>
    </w:p>
    <w:p w:rsidR="00A32ED9" w:rsidRDefault="00A32ED9" w:rsidP="00253C37">
      <w:pPr>
        <w:pStyle w:val="Titre3"/>
        <w:sectPr w:rsidR="00A32ED9" w:rsidSect="006334A5">
          <w:pgSz w:w="11907" w:h="16840" w:code="9"/>
          <w:pgMar w:top="720" w:right="720" w:bottom="720" w:left="720" w:header="720" w:footer="720" w:gutter="0"/>
          <w:cols w:space="720"/>
          <w:docGrid w:linePitch="299"/>
        </w:sectPr>
      </w:pPr>
    </w:p>
    <w:p w:rsidR="004A1380" w:rsidRDefault="004A1380" w:rsidP="00253C37">
      <w:pPr>
        <w:pStyle w:val="Titre3"/>
      </w:pPr>
      <w:r>
        <w:lastRenderedPageBreak/>
        <w:t>Synthèse des résultats</w:t>
      </w:r>
    </w:p>
    <w:p w:rsidR="004A1380" w:rsidRDefault="004A1380" w:rsidP="004A1380"/>
    <w:p w:rsidR="004A1380" w:rsidRDefault="00A32ED9" w:rsidP="00A32ED9">
      <w:r>
        <w:sym w:font="Symbol" w:char="F0B7"/>
      </w:r>
      <w:r>
        <w:t xml:space="preserve"> Il faudra recopiez et compléter</w:t>
      </w:r>
      <w:r w:rsidR="004A1380">
        <w:t xml:space="preserve"> le tableau ci-dessous en cochant les cases approp</w:t>
      </w:r>
      <w:r>
        <w:t>riées.</w:t>
      </w:r>
    </w:p>
    <w:p w:rsidR="004A1380" w:rsidRDefault="004A1380" w:rsidP="004A1380">
      <w:pPr>
        <w:ind w:left="1416"/>
        <w:rPr>
          <w:i/>
        </w:rPr>
      </w:pPr>
    </w:p>
    <w:tbl>
      <w:tblPr>
        <w:tblW w:w="0" w:type="auto"/>
        <w:tblInd w:w="709" w:type="dxa"/>
        <w:tblLayout w:type="fixed"/>
        <w:tblCellMar>
          <w:left w:w="71" w:type="dxa"/>
          <w:right w:w="71" w:type="dxa"/>
        </w:tblCellMar>
        <w:tblLook w:val="0000"/>
      </w:tblPr>
      <w:tblGrid>
        <w:gridCol w:w="4040"/>
        <w:gridCol w:w="2197"/>
        <w:gridCol w:w="2268"/>
      </w:tblGrid>
      <w:tr w:rsidR="004A1380" w:rsidTr="00B816A4">
        <w:trPr>
          <w:cantSplit/>
        </w:trPr>
        <w:tc>
          <w:tcPr>
            <w:tcW w:w="4040" w:type="dxa"/>
            <w:tcBorders>
              <w:bottom w:val="single" w:sz="6" w:space="0" w:color="auto"/>
              <w:right w:val="single" w:sz="6" w:space="0" w:color="auto"/>
            </w:tcBorders>
          </w:tcPr>
          <w:p w:rsidR="004A1380" w:rsidRDefault="004A1380" w:rsidP="00A32ED9">
            <w:pPr>
              <w:tabs>
                <w:tab w:val="left" w:pos="7513"/>
              </w:tabs>
              <w:spacing w:before="120" w:after="120"/>
              <w:ind w:left="142"/>
              <w:jc w:val="center"/>
              <w:rPr>
                <w:b/>
              </w:rPr>
            </w:pPr>
            <w:r>
              <w:rPr>
                <w:b/>
                <w:sz w:val="28"/>
                <w:u w:val="single"/>
              </w:rPr>
              <w:t>Le couple au volant</w:t>
            </w:r>
          </w:p>
        </w:tc>
        <w:tc>
          <w:tcPr>
            <w:tcW w:w="2197"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jc w:val="center"/>
            </w:pPr>
            <w:r>
              <w:t xml:space="preserve">Dépend </w:t>
            </w:r>
          </w:p>
        </w:tc>
        <w:tc>
          <w:tcPr>
            <w:tcW w:w="2268"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jc w:val="center"/>
            </w:pPr>
            <w:r>
              <w:t>Ne dépend pas</w:t>
            </w:r>
          </w:p>
        </w:tc>
      </w:tr>
      <w:tr w:rsidR="004A1380" w:rsidTr="00B816A4">
        <w:trPr>
          <w:cantSplit/>
        </w:trPr>
        <w:tc>
          <w:tcPr>
            <w:tcW w:w="4040"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r>
              <w:t>De la résistance au pivotement</w:t>
            </w:r>
          </w:p>
        </w:tc>
        <w:tc>
          <w:tcPr>
            <w:tcW w:w="2197"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p>
        </w:tc>
        <w:tc>
          <w:tcPr>
            <w:tcW w:w="2268"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p>
        </w:tc>
      </w:tr>
      <w:tr w:rsidR="004A1380" w:rsidTr="00B816A4">
        <w:trPr>
          <w:cantSplit/>
        </w:trPr>
        <w:tc>
          <w:tcPr>
            <w:tcW w:w="4040"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r>
              <w:t>De la vitesse du véhicule</w:t>
            </w:r>
          </w:p>
        </w:tc>
        <w:tc>
          <w:tcPr>
            <w:tcW w:w="2197"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p>
        </w:tc>
        <w:tc>
          <w:tcPr>
            <w:tcW w:w="2268"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p>
        </w:tc>
      </w:tr>
      <w:tr w:rsidR="004A1380" w:rsidTr="00B816A4">
        <w:trPr>
          <w:cantSplit/>
        </w:trPr>
        <w:tc>
          <w:tcPr>
            <w:tcW w:w="4040"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r>
              <w:t>Du braquage des roues</w:t>
            </w:r>
          </w:p>
        </w:tc>
        <w:tc>
          <w:tcPr>
            <w:tcW w:w="2197"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p>
        </w:tc>
        <w:tc>
          <w:tcPr>
            <w:tcW w:w="2268" w:type="dxa"/>
            <w:tcBorders>
              <w:top w:val="single" w:sz="6" w:space="0" w:color="auto"/>
              <w:left w:val="single" w:sz="6" w:space="0" w:color="auto"/>
              <w:bottom w:val="single" w:sz="6" w:space="0" w:color="auto"/>
              <w:right w:val="single" w:sz="6" w:space="0" w:color="auto"/>
            </w:tcBorders>
          </w:tcPr>
          <w:p w:rsidR="004A1380" w:rsidRDefault="004A1380" w:rsidP="00B816A4">
            <w:pPr>
              <w:tabs>
                <w:tab w:val="left" w:pos="7513"/>
              </w:tabs>
              <w:spacing w:before="120" w:after="120"/>
              <w:ind w:left="142"/>
            </w:pPr>
          </w:p>
        </w:tc>
      </w:tr>
    </w:tbl>
    <w:p w:rsidR="004A1380" w:rsidRDefault="004A1380" w:rsidP="004A1380">
      <w:pPr>
        <w:pStyle w:val="Pieddepage"/>
        <w:tabs>
          <w:tab w:val="clear" w:pos="4536"/>
          <w:tab w:val="clear" w:pos="9072"/>
        </w:tabs>
      </w:pPr>
    </w:p>
    <w:sectPr w:rsidR="004A1380" w:rsidSect="006334A5">
      <w:pgSz w:w="11907" w:h="16840" w:code="9"/>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E38" w:rsidRDefault="00232E38">
      <w:r>
        <w:separator/>
      </w:r>
    </w:p>
  </w:endnote>
  <w:endnote w:type="continuationSeparator" w:id="0">
    <w:p w:rsidR="00232E38" w:rsidRDefault="00232E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ISOCPEUR">
    <w:altName w:val="Arial"/>
    <w:charset w:val="00"/>
    <w:family w:val="swiss"/>
    <w:pitch w:val="variable"/>
    <w:sig w:usb0="00000003"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D5B" w:rsidRDefault="003F02F0">
    <w:pPr>
      <w:pStyle w:val="Pieddepage"/>
    </w:pPr>
    <w:fldSimple w:instr=" FILENAME   \* MERGEFORMAT ">
      <w:r w:rsidR="000D1DB2" w:rsidRPr="000D1DB2">
        <w:rPr>
          <w:noProof/>
          <w:sz w:val="16"/>
          <w:szCs w:val="16"/>
        </w:rPr>
        <w:t>Diravi-Composants.docx</w:t>
      </w:r>
    </w:fldSimple>
    <w:r w:rsidR="002F4D5B">
      <w:tab/>
    </w:r>
    <w:r w:rsidR="002F4D5B">
      <w:tab/>
    </w:r>
    <w:r w:rsidR="002F4D5B">
      <w:tab/>
    </w:r>
    <w:r w:rsidR="002F4D5B">
      <w:tab/>
    </w:r>
    <w:r w:rsidRPr="002F4D5B">
      <w:rPr>
        <w:b/>
        <w:sz w:val="24"/>
        <w:szCs w:val="24"/>
      </w:rPr>
      <w:fldChar w:fldCharType="begin"/>
    </w:r>
    <w:r w:rsidR="002F4D5B" w:rsidRPr="002F4D5B">
      <w:rPr>
        <w:b/>
        <w:sz w:val="24"/>
        <w:szCs w:val="24"/>
      </w:rPr>
      <w:instrText xml:space="preserve"> PAGE   \* MERGEFORMAT </w:instrText>
    </w:r>
    <w:r w:rsidRPr="002F4D5B">
      <w:rPr>
        <w:b/>
        <w:sz w:val="24"/>
        <w:szCs w:val="24"/>
      </w:rPr>
      <w:fldChar w:fldCharType="separate"/>
    </w:r>
    <w:r w:rsidR="002C00E9">
      <w:rPr>
        <w:b/>
        <w:noProof/>
        <w:sz w:val="24"/>
        <w:szCs w:val="24"/>
      </w:rPr>
      <w:t>7</w:t>
    </w:r>
    <w:r w:rsidRPr="002F4D5B">
      <w:rPr>
        <w:b/>
        <w:sz w:val="24"/>
        <w:szCs w:val="24"/>
      </w:rPr>
      <w:fldChar w:fldCharType="end"/>
    </w:r>
    <w:r w:rsidR="002F4D5B" w:rsidRPr="002F4D5B">
      <w:rPr>
        <w:b/>
        <w:sz w:val="24"/>
        <w:szCs w:val="24"/>
      </w:rPr>
      <w:t>/</w:t>
    </w:r>
    <w:fldSimple w:instr=" NUMPAGES   \* MERGEFORMAT ">
      <w:r w:rsidR="002C00E9" w:rsidRPr="002C00E9">
        <w:rPr>
          <w:b/>
          <w:noProof/>
          <w:sz w:val="24"/>
          <w:szCs w:val="24"/>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E38" w:rsidRDefault="00232E38">
      <w:r>
        <w:separator/>
      </w:r>
    </w:p>
  </w:footnote>
  <w:footnote w:type="continuationSeparator" w:id="0">
    <w:p w:rsidR="00232E38" w:rsidRDefault="00232E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624"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3828"/>
      <w:gridCol w:w="5386"/>
      <w:gridCol w:w="2410"/>
    </w:tblGrid>
    <w:tr w:rsidR="00E23138" w:rsidRPr="004F76BA" w:rsidTr="00BE5AA3">
      <w:trPr>
        <w:trHeight w:val="142"/>
      </w:trPr>
      <w:tc>
        <w:tcPr>
          <w:tcW w:w="3828" w:type="dxa"/>
          <w:shd w:val="clear" w:color="auto" w:fill="333333"/>
        </w:tcPr>
        <w:p w:rsidR="00E23138" w:rsidRPr="004F76BA" w:rsidRDefault="00F5770E" w:rsidP="00BE5AA3">
          <w:pPr>
            <w:keepNext/>
            <w:jc w:val="left"/>
            <w:rPr>
              <w:b/>
              <w:sz w:val="24"/>
              <w:szCs w:val="24"/>
            </w:rPr>
          </w:pPr>
          <w:r>
            <w:rPr>
              <w:b/>
              <w:noProof/>
              <w:sz w:val="24"/>
              <w:szCs w:val="24"/>
              <w:lang w:eastAsia="fr-FR" w:bidi="ar-SA"/>
            </w:rPr>
            <w:drawing>
              <wp:anchor distT="0" distB="0" distL="114300" distR="114300" simplePos="0" relativeHeight="251658240" behindDoc="0" locked="0" layoutInCell="1" allowOverlap="1">
                <wp:simplePos x="0" y="0"/>
                <wp:positionH relativeFrom="column">
                  <wp:posOffset>-161925</wp:posOffset>
                </wp:positionH>
                <wp:positionV relativeFrom="paragraph">
                  <wp:posOffset>-114935</wp:posOffset>
                </wp:positionV>
                <wp:extent cx="732790" cy="978535"/>
                <wp:effectExtent l="1905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732790" cy="978535"/>
                        </a:xfrm>
                        <a:prstGeom prst="rect">
                          <a:avLst/>
                        </a:prstGeom>
                        <a:noFill/>
                        <a:ln w="9525">
                          <a:noFill/>
                          <a:miter lim="800000"/>
                          <a:headEnd/>
                          <a:tailEnd/>
                        </a:ln>
                      </pic:spPr>
                    </pic:pic>
                  </a:graphicData>
                </a:graphic>
              </wp:anchor>
            </w:drawing>
          </w:r>
          <w:r w:rsidR="00E23138" w:rsidRPr="004F76BA">
            <w:rPr>
              <w:b/>
              <w:sz w:val="24"/>
              <w:szCs w:val="24"/>
            </w:rPr>
            <w:t xml:space="preserve">     TP </w:t>
          </w:r>
        </w:p>
      </w:tc>
      <w:tc>
        <w:tcPr>
          <w:tcW w:w="5386" w:type="dxa"/>
          <w:shd w:val="clear" w:color="auto" w:fill="333333"/>
        </w:tcPr>
        <w:p w:rsidR="00E23138" w:rsidRPr="004F76BA" w:rsidRDefault="007F232D" w:rsidP="00BE5AA3">
          <w:pPr>
            <w:keepNext/>
            <w:jc w:val="center"/>
            <w:rPr>
              <w:szCs w:val="22"/>
            </w:rPr>
          </w:pPr>
          <w:r>
            <w:rPr>
              <w:szCs w:val="22"/>
            </w:rPr>
            <w:t>SUJET</w:t>
          </w:r>
        </w:p>
      </w:tc>
      <w:tc>
        <w:tcPr>
          <w:tcW w:w="2410" w:type="dxa"/>
          <w:shd w:val="clear" w:color="auto" w:fill="333333"/>
        </w:tcPr>
        <w:p w:rsidR="00E23138" w:rsidRPr="004F76BA" w:rsidRDefault="00E23138" w:rsidP="00BE5AA3">
          <w:pPr>
            <w:keepNext/>
            <w:ind w:right="176"/>
            <w:jc w:val="right"/>
            <w:rPr>
              <w:sz w:val="8"/>
              <w:szCs w:val="28"/>
            </w:rPr>
          </w:pPr>
        </w:p>
      </w:tc>
    </w:tr>
    <w:tr w:rsidR="00E23138" w:rsidRPr="004F76BA" w:rsidTr="00BE5AA3">
      <w:trPr>
        <w:trHeight w:val="487"/>
      </w:trPr>
      <w:tc>
        <w:tcPr>
          <w:tcW w:w="3828" w:type="dxa"/>
          <w:shd w:val="clear" w:color="auto" w:fill="A8A8A8"/>
        </w:tcPr>
        <w:p w:rsidR="00E23138" w:rsidRPr="004F76BA" w:rsidRDefault="00E23138" w:rsidP="00BE5AA3">
          <w:pPr>
            <w:keepNext/>
            <w:jc w:val="left"/>
            <w:rPr>
              <w:szCs w:val="22"/>
            </w:rPr>
          </w:pPr>
          <w:r w:rsidRPr="004F76BA">
            <w:rPr>
              <w:szCs w:val="22"/>
            </w:rPr>
            <w:t xml:space="preserve">               CPGE PTSI</w:t>
          </w:r>
        </w:p>
        <w:p w:rsidR="00E23138" w:rsidRPr="004F76BA" w:rsidRDefault="00E23138" w:rsidP="00BE5AA3">
          <w:pPr>
            <w:keepNext/>
            <w:jc w:val="left"/>
            <w:rPr>
              <w:szCs w:val="22"/>
            </w:rPr>
          </w:pPr>
          <w:r w:rsidRPr="004F76BA">
            <w:rPr>
              <w:szCs w:val="22"/>
            </w:rPr>
            <w:t>               Sciences  Ind. pour l’Ingénieur</w:t>
          </w:r>
        </w:p>
        <w:p w:rsidR="00E23138" w:rsidRPr="004F76BA" w:rsidRDefault="00E23138" w:rsidP="00BE5AA3">
          <w:pPr>
            <w:keepNext/>
            <w:jc w:val="left"/>
            <w:rPr>
              <w:szCs w:val="22"/>
            </w:rPr>
          </w:pPr>
          <w:r w:rsidRPr="004F76BA">
            <w:rPr>
              <w:szCs w:val="22"/>
            </w:rPr>
            <w:t>               Lycée</w:t>
          </w:r>
          <w:r w:rsidRPr="004F76BA">
            <w:rPr>
              <w:szCs w:val="28"/>
            </w:rPr>
            <w:t xml:space="preserve"> Rouvière</w:t>
          </w:r>
        </w:p>
      </w:tc>
      <w:tc>
        <w:tcPr>
          <w:tcW w:w="5386" w:type="dxa"/>
          <w:shd w:val="clear" w:color="auto" w:fill="85BDC1"/>
          <w:vAlign w:val="center"/>
        </w:tcPr>
        <w:p w:rsidR="00E23138" w:rsidRPr="004F76BA" w:rsidRDefault="007F232D" w:rsidP="00BE5AA3">
          <w:pPr>
            <w:keepNext/>
            <w:spacing w:before="120" w:after="120"/>
            <w:jc w:val="center"/>
            <w:rPr>
              <w:rFonts w:ascii="Arial Black" w:hAnsi="Arial Black"/>
              <w:b/>
              <w:color w:val="FFFFFF"/>
              <w:sz w:val="24"/>
              <w:szCs w:val="24"/>
            </w:rPr>
          </w:pPr>
          <w:r>
            <w:rPr>
              <w:rFonts w:ascii="Arial Black" w:hAnsi="Arial Black"/>
              <w:b/>
              <w:color w:val="FFFFFF"/>
              <w:sz w:val="24"/>
              <w:szCs w:val="24"/>
            </w:rPr>
            <w:t xml:space="preserve">DIRECTION - DIRAVI </w:t>
          </w:r>
        </w:p>
      </w:tc>
      <w:tc>
        <w:tcPr>
          <w:tcW w:w="2410" w:type="dxa"/>
          <w:shd w:val="clear" w:color="auto" w:fill="B5CE9D"/>
        </w:tcPr>
        <w:p w:rsidR="00E23138" w:rsidRPr="004F76BA" w:rsidRDefault="00F5770E" w:rsidP="00BE5AA3">
          <w:pPr>
            <w:keepNext/>
            <w:spacing w:before="240" w:after="120"/>
            <w:ind w:right="175"/>
            <w:jc w:val="right"/>
            <w:rPr>
              <w:szCs w:val="28"/>
            </w:rPr>
          </w:pPr>
          <w:r>
            <w:rPr>
              <w:noProof/>
              <w:sz w:val="8"/>
              <w:szCs w:val="28"/>
              <w:lang w:eastAsia="fr-FR" w:bidi="ar-SA"/>
            </w:rPr>
            <w:drawing>
              <wp:anchor distT="0" distB="0" distL="114300" distR="114300" simplePos="0" relativeHeight="251659264" behindDoc="0" locked="0" layoutInCell="1" allowOverlap="1">
                <wp:simplePos x="0" y="0"/>
                <wp:positionH relativeFrom="column">
                  <wp:posOffset>240030</wp:posOffset>
                </wp:positionH>
                <wp:positionV relativeFrom="paragraph">
                  <wp:posOffset>27940</wp:posOffset>
                </wp:positionV>
                <wp:extent cx="909955" cy="451485"/>
                <wp:effectExtent l="19050" t="0" r="4445"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
                        <a:srcRect/>
                        <a:stretch>
                          <a:fillRect/>
                        </a:stretch>
                      </pic:blipFill>
                      <pic:spPr bwMode="auto">
                        <a:xfrm>
                          <a:off x="0" y="0"/>
                          <a:ext cx="909955" cy="451485"/>
                        </a:xfrm>
                        <a:prstGeom prst="rect">
                          <a:avLst/>
                        </a:prstGeom>
                        <a:noFill/>
                        <a:ln w="9525">
                          <a:noFill/>
                          <a:miter lim="800000"/>
                          <a:headEnd/>
                          <a:tailEnd/>
                        </a:ln>
                      </pic:spPr>
                    </pic:pic>
                  </a:graphicData>
                </a:graphic>
              </wp:anchor>
            </w:drawing>
          </w:r>
        </w:p>
      </w:tc>
    </w:tr>
    <w:tr w:rsidR="00E23138" w:rsidRPr="004F76BA" w:rsidTr="00BE5AA3">
      <w:trPr>
        <w:trHeight w:val="80"/>
      </w:trPr>
      <w:tc>
        <w:tcPr>
          <w:tcW w:w="3828" w:type="dxa"/>
          <w:shd w:val="clear" w:color="auto" w:fill="4A4A4A"/>
        </w:tcPr>
        <w:p w:rsidR="00E23138" w:rsidRPr="004F76BA" w:rsidRDefault="00E23138" w:rsidP="00BE5AA3">
          <w:pPr>
            <w:keepNext/>
            <w:rPr>
              <w:sz w:val="10"/>
              <w:szCs w:val="10"/>
            </w:rPr>
          </w:pPr>
        </w:p>
      </w:tc>
      <w:tc>
        <w:tcPr>
          <w:tcW w:w="5386" w:type="dxa"/>
          <w:shd w:val="clear" w:color="auto" w:fill="00777F"/>
        </w:tcPr>
        <w:p w:rsidR="00E23138" w:rsidRPr="004F76BA" w:rsidRDefault="00E23138" w:rsidP="00BE5AA3">
          <w:pPr>
            <w:keepNext/>
            <w:rPr>
              <w:sz w:val="10"/>
              <w:szCs w:val="10"/>
            </w:rPr>
          </w:pPr>
        </w:p>
      </w:tc>
      <w:tc>
        <w:tcPr>
          <w:tcW w:w="2410" w:type="dxa"/>
          <w:shd w:val="clear" w:color="auto" w:fill="669933"/>
        </w:tcPr>
        <w:p w:rsidR="00E23138" w:rsidRPr="004F76BA" w:rsidRDefault="00E23138" w:rsidP="00BE5AA3">
          <w:pPr>
            <w:keepNext/>
            <w:rPr>
              <w:sz w:val="10"/>
              <w:szCs w:val="10"/>
            </w:rPr>
          </w:pPr>
        </w:p>
      </w:tc>
    </w:tr>
  </w:tbl>
  <w:p w:rsidR="00E23138" w:rsidRPr="006334A5" w:rsidRDefault="00E23138" w:rsidP="006334A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25pt;height:9.25pt" o:bullet="t">
        <v:imagedata r:id="rId1" o:title="BD10265_"/>
      </v:shape>
    </w:pict>
  </w:numPicBullet>
  <w:numPicBullet w:numPicBulletId="1">
    <w:pict>
      <v:shape id="_x0000_i1086" type="#_x0000_t75" alt="icone2.png" style="width:57.7pt;height:37.4pt;visibility:visible;mso-wrap-style:square" o:bullet="t">
        <v:imagedata r:id="rId2" o:title="icone2"/>
      </v:shape>
    </w:pict>
  </w:numPicBullet>
  <w:abstractNum w:abstractNumId="0">
    <w:nsid w:val="FFFFFFFE"/>
    <w:multiLevelType w:val="singleLevel"/>
    <w:tmpl w:val="FFFFFFFF"/>
    <w:lvl w:ilvl="0">
      <w:numFmt w:val="decimal"/>
      <w:lvlText w:val="*"/>
      <w:lvlJc w:val="left"/>
    </w:lvl>
  </w:abstractNum>
  <w:abstractNum w:abstractNumId="1">
    <w:nsid w:val="000C7F05"/>
    <w:multiLevelType w:val="hybridMultilevel"/>
    <w:tmpl w:val="C180CACC"/>
    <w:lvl w:ilvl="0" w:tplc="BEFEC32C">
      <w:start w:val="1"/>
      <w:numFmt w:val="bullet"/>
      <w:lvlText w:val=""/>
      <w:lvlJc w:val="left"/>
      <w:pPr>
        <w:ind w:left="1068" w:hanging="360"/>
      </w:pPr>
      <w:rPr>
        <w:rFonts w:ascii="Wingdings" w:hAnsi="Wingdings" w:hint="default"/>
      </w:rPr>
    </w:lvl>
    <w:lvl w:ilvl="1" w:tplc="E13C491E" w:tentative="1">
      <w:start w:val="1"/>
      <w:numFmt w:val="bullet"/>
      <w:lvlText w:val="o"/>
      <w:lvlJc w:val="left"/>
      <w:pPr>
        <w:ind w:left="1788" w:hanging="360"/>
      </w:pPr>
      <w:rPr>
        <w:rFonts w:ascii="Courier New" w:hAnsi="Courier New" w:cs="Courier New" w:hint="default"/>
      </w:rPr>
    </w:lvl>
    <w:lvl w:ilvl="2" w:tplc="6EF6381A" w:tentative="1">
      <w:start w:val="1"/>
      <w:numFmt w:val="bullet"/>
      <w:lvlText w:val=""/>
      <w:lvlJc w:val="left"/>
      <w:pPr>
        <w:ind w:left="2508" w:hanging="360"/>
      </w:pPr>
      <w:rPr>
        <w:rFonts w:ascii="Wingdings" w:hAnsi="Wingdings" w:hint="default"/>
      </w:rPr>
    </w:lvl>
    <w:lvl w:ilvl="3" w:tplc="C3726D44" w:tentative="1">
      <w:start w:val="1"/>
      <w:numFmt w:val="bullet"/>
      <w:lvlText w:val=""/>
      <w:lvlJc w:val="left"/>
      <w:pPr>
        <w:ind w:left="3228" w:hanging="360"/>
      </w:pPr>
      <w:rPr>
        <w:rFonts w:ascii="Symbol" w:hAnsi="Symbol" w:hint="default"/>
      </w:rPr>
    </w:lvl>
    <w:lvl w:ilvl="4" w:tplc="46EEA03C" w:tentative="1">
      <w:start w:val="1"/>
      <w:numFmt w:val="bullet"/>
      <w:lvlText w:val="o"/>
      <w:lvlJc w:val="left"/>
      <w:pPr>
        <w:ind w:left="3948" w:hanging="360"/>
      </w:pPr>
      <w:rPr>
        <w:rFonts w:ascii="Courier New" w:hAnsi="Courier New" w:cs="Courier New" w:hint="default"/>
      </w:rPr>
    </w:lvl>
    <w:lvl w:ilvl="5" w:tplc="925C452E" w:tentative="1">
      <w:start w:val="1"/>
      <w:numFmt w:val="bullet"/>
      <w:lvlText w:val=""/>
      <w:lvlJc w:val="left"/>
      <w:pPr>
        <w:ind w:left="4668" w:hanging="360"/>
      </w:pPr>
      <w:rPr>
        <w:rFonts w:ascii="Wingdings" w:hAnsi="Wingdings" w:hint="default"/>
      </w:rPr>
    </w:lvl>
    <w:lvl w:ilvl="6" w:tplc="86F846BC" w:tentative="1">
      <w:start w:val="1"/>
      <w:numFmt w:val="bullet"/>
      <w:lvlText w:val=""/>
      <w:lvlJc w:val="left"/>
      <w:pPr>
        <w:ind w:left="5388" w:hanging="360"/>
      </w:pPr>
      <w:rPr>
        <w:rFonts w:ascii="Symbol" w:hAnsi="Symbol" w:hint="default"/>
      </w:rPr>
    </w:lvl>
    <w:lvl w:ilvl="7" w:tplc="F132B22E" w:tentative="1">
      <w:start w:val="1"/>
      <w:numFmt w:val="bullet"/>
      <w:lvlText w:val="o"/>
      <w:lvlJc w:val="left"/>
      <w:pPr>
        <w:ind w:left="6108" w:hanging="360"/>
      </w:pPr>
      <w:rPr>
        <w:rFonts w:ascii="Courier New" w:hAnsi="Courier New" w:cs="Courier New" w:hint="default"/>
      </w:rPr>
    </w:lvl>
    <w:lvl w:ilvl="8" w:tplc="18C6B02E" w:tentative="1">
      <w:start w:val="1"/>
      <w:numFmt w:val="bullet"/>
      <w:lvlText w:val=""/>
      <w:lvlJc w:val="left"/>
      <w:pPr>
        <w:ind w:left="6828" w:hanging="360"/>
      </w:pPr>
      <w:rPr>
        <w:rFonts w:ascii="Wingdings" w:hAnsi="Wingdings" w:hint="default"/>
      </w:rPr>
    </w:lvl>
  </w:abstractNum>
  <w:abstractNum w:abstractNumId="2">
    <w:nsid w:val="11CA22DD"/>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3">
    <w:nsid w:val="22930D57"/>
    <w:multiLevelType w:val="multilevel"/>
    <w:tmpl w:val="72221B82"/>
    <w:lvl w:ilvl="0">
      <w:start w:val="1"/>
      <w:numFmt w:val="upperRoman"/>
      <w:lvlText w:val="%1"/>
      <w:lvlJc w:val="left"/>
      <w:pPr>
        <w:tabs>
          <w:tab w:val="num" w:pos="1418"/>
        </w:tabs>
        <w:ind w:left="1418" w:hanging="1418"/>
      </w:pPr>
      <w:rPr>
        <w:rFonts w:hint="default"/>
      </w:rPr>
    </w:lvl>
    <w:lvl w:ilvl="1">
      <w:start w:val="1"/>
      <w:numFmt w:val="upperLetter"/>
      <w:lvlRestart w:val="0"/>
      <w:lvlText w:val="%2"/>
      <w:lvlJc w:val="left"/>
      <w:pPr>
        <w:tabs>
          <w:tab w:val="num" w:pos="2155"/>
        </w:tabs>
        <w:ind w:left="2155" w:hanging="737"/>
      </w:pPr>
      <w:rPr>
        <w:rFonts w:hint="default"/>
      </w:rPr>
    </w:lvl>
    <w:lvl w:ilvl="2">
      <w:start w:val="1"/>
      <w:numFmt w:val="bullet"/>
      <w:lvlText w:val=""/>
      <w:lvlJc w:val="left"/>
      <w:pPr>
        <w:tabs>
          <w:tab w:val="num" w:pos="1817"/>
        </w:tabs>
        <w:ind w:left="1817" w:hanging="360"/>
      </w:pPr>
      <w:rPr>
        <w:rFonts w:ascii="Wingdings" w:hAnsi="Wingdings" w:hint="default"/>
      </w:rPr>
    </w:lvl>
    <w:lvl w:ilvl="3">
      <w:start w:val="1"/>
      <w:numFmt w:val="bullet"/>
      <w:lvlText w:val=""/>
      <w:lvlJc w:val="left"/>
      <w:pPr>
        <w:tabs>
          <w:tab w:val="num" w:pos="2177"/>
        </w:tabs>
        <w:ind w:left="2177" w:hanging="360"/>
      </w:pPr>
      <w:rPr>
        <w:rFonts w:ascii="Symbol" w:hAnsi="Symbol" w:hint="default"/>
      </w:rPr>
    </w:lvl>
    <w:lvl w:ilvl="4">
      <w:start w:val="1"/>
      <w:numFmt w:val="bullet"/>
      <w:lvlText w:val=""/>
      <w:lvlJc w:val="left"/>
      <w:pPr>
        <w:tabs>
          <w:tab w:val="num" w:pos="2537"/>
        </w:tabs>
        <w:ind w:left="2537" w:hanging="360"/>
      </w:pPr>
      <w:rPr>
        <w:rFonts w:ascii="Symbol" w:hAnsi="Symbol" w:hint="default"/>
      </w:rPr>
    </w:lvl>
    <w:lvl w:ilvl="5">
      <w:start w:val="1"/>
      <w:numFmt w:val="bullet"/>
      <w:lvlText w:val=""/>
      <w:lvlJc w:val="left"/>
      <w:pPr>
        <w:tabs>
          <w:tab w:val="num" w:pos="2897"/>
        </w:tabs>
        <w:ind w:left="2897" w:hanging="360"/>
      </w:pPr>
      <w:rPr>
        <w:rFonts w:ascii="Wingdings" w:hAnsi="Wingdings" w:hint="default"/>
      </w:rPr>
    </w:lvl>
    <w:lvl w:ilvl="6">
      <w:start w:val="1"/>
      <w:numFmt w:val="bullet"/>
      <w:lvlText w:val=""/>
      <w:lvlJc w:val="left"/>
      <w:pPr>
        <w:tabs>
          <w:tab w:val="num" w:pos="3257"/>
        </w:tabs>
        <w:ind w:left="3257" w:hanging="360"/>
      </w:pPr>
      <w:rPr>
        <w:rFonts w:ascii="Wingdings" w:hAnsi="Wingdings" w:hint="default"/>
      </w:rPr>
    </w:lvl>
    <w:lvl w:ilvl="7">
      <w:start w:val="1"/>
      <w:numFmt w:val="bullet"/>
      <w:lvlText w:val=""/>
      <w:lvlJc w:val="left"/>
      <w:pPr>
        <w:tabs>
          <w:tab w:val="num" w:pos="3617"/>
        </w:tabs>
        <w:ind w:left="3617" w:hanging="360"/>
      </w:pPr>
      <w:rPr>
        <w:rFonts w:ascii="Symbol" w:hAnsi="Symbol" w:hint="default"/>
      </w:rPr>
    </w:lvl>
    <w:lvl w:ilvl="8">
      <w:start w:val="1"/>
      <w:numFmt w:val="bullet"/>
      <w:lvlText w:val=""/>
      <w:lvlJc w:val="left"/>
      <w:pPr>
        <w:tabs>
          <w:tab w:val="num" w:pos="3977"/>
        </w:tabs>
        <w:ind w:left="3977" w:hanging="360"/>
      </w:pPr>
      <w:rPr>
        <w:rFonts w:ascii="Symbol" w:hAnsi="Symbol" w:hint="default"/>
      </w:rPr>
    </w:lvl>
  </w:abstractNum>
  <w:abstractNum w:abstractNumId="4">
    <w:nsid w:val="237746AC"/>
    <w:multiLevelType w:val="hybridMultilevel"/>
    <w:tmpl w:val="264A5624"/>
    <w:lvl w:ilvl="0" w:tplc="1804C130">
      <w:start w:val="1"/>
      <w:numFmt w:val="bullet"/>
      <w:lvlText w:val="o"/>
      <w:lvlJc w:val="left"/>
      <w:pPr>
        <w:tabs>
          <w:tab w:val="num" w:pos="720"/>
        </w:tabs>
        <w:ind w:left="720" w:hanging="360"/>
      </w:pPr>
      <w:rPr>
        <w:rFonts w:ascii="Courier New" w:hAnsi="Courier New" w:cs="Courier New" w:hint="default"/>
      </w:rPr>
    </w:lvl>
    <w:lvl w:ilvl="1" w:tplc="EEC49F6A" w:tentative="1">
      <w:start w:val="1"/>
      <w:numFmt w:val="lowerLetter"/>
      <w:lvlText w:val="%2."/>
      <w:lvlJc w:val="left"/>
      <w:pPr>
        <w:tabs>
          <w:tab w:val="num" w:pos="1440"/>
        </w:tabs>
        <w:ind w:left="1440" w:hanging="360"/>
      </w:pPr>
    </w:lvl>
    <w:lvl w:ilvl="2" w:tplc="48C06622" w:tentative="1">
      <w:start w:val="1"/>
      <w:numFmt w:val="lowerRoman"/>
      <w:lvlText w:val="%3."/>
      <w:lvlJc w:val="right"/>
      <w:pPr>
        <w:tabs>
          <w:tab w:val="num" w:pos="2160"/>
        </w:tabs>
        <w:ind w:left="2160" w:hanging="180"/>
      </w:pPr>
    </w:lvl>
    <w:lvl w:ilvl="3" w:tplc="A6A6C256" w:tentative="1">
      <w:start w:val="1"/>
      <w:numFmt w:val="decimal"/>
      <w:lvlText w:val="%4."/>
      <w:lvlJc w:val="left"/>
      <w:pPr>
        <w:tabs>
          <w:tab w:val="num" w:pos="2880"/>
        </w:tabs>
        <w:ind w:left="2880" w:hanging="360"/>
      </w:pPr>
    </w:lvl>
    <w:lvl w:ilvl="4" w:tplc="044AFEC4" w:tentative="1">
      <w:start w:val="1"/>
      <w:numFmt w:val="lowerLetter"/>
      <w:lvlText w:val="%5."/>
      <w:lvlJc w:val="left"/>
      <w:pPr>
        <w:tabs>
          <w:tab w:val="num" w:pos="3600"/>
        </w:tabs>
        <w:ind w:left="3600" w:hanging="360"/>
      </w:pPr>
    </w:lvl>
    <w:lvl w:ilvl="5" w:tplc="28B05D6A" w:tentative="1">
      <w:start w:val="1"/>
      <w:numFmt w:val="lowerRoman"/>
      <w:lvlText w:val="%6."/>
      <w:lvlJc w:val="right"/>
      <w:pPr>
        <w:tabs>
          <w:tab w:val="num" w:pos="4320"/>
        </w:tabs>
        <w:ind w:left="4320" w:hanging="180"/>
      </w:pPr>
    </w:lvl>
    <w:lvl w:ilvl="6" w:tplc="0B4CDDD4" w:tentative="1">
      <w:start w:val="1"/>
      <w:numFmt w:val="decimal"/>
      <w:lvlText w:val="%7."/>
      <w:lvlJc w:val="left"/>
      <w:pPr>
        <w:tabs>
          <w:tab w:val="num" w:pos="5040"/>
        </w:tabs>
        <w:ind w:left="5040" w:hanging="360"/>
      </w:pPr>
    </w:lvl>
    <w:lvl w:ilvl="7" w:tplc="A5B21028" w:tentative="1">
      <w:start w:val="1"/>
      <w:numFmt w:val="lowerLetter"/>
      <w:lvlText w:val="%8."/>
      <w:lvlJc w:val="left"/>
      <w:pPr>
        <w:tabs>
          <w:tab w:val="num" w:pos="5760"/>
        </w:tabs>
        <w:ind w:left="5760" w:hanging="360"/>
      </w:pPr>
    </w:lvl>
    <w:lvl w:ilvl="8" w:tplc="26FC0C68" w:tentative="1">
      <w:start w:val="1"/>
      <w:numFmt w:val="lowerRoman"/>
      <w:lvlText w:val="%9."/>
      <w:lvlJc w:val="right"/>
      <w:pPr>
        <w:tabs>
          <w:tab w:val="num" w:pos="6480"/>
        </w:tabs>
        <w:ind w:left="6480" w:hanging="180"/>
      </w:pPr>
    </w:lvl>
  </w:abstractNum>
  <w:abstractNum w:abstractNumId="5">
    <w:nsid w:val="29AE2EFC"/>
    <w:multiLevelType w:val="hybridMultilevel"/>
    <w:tmpl w:val="17A68BF2"/>
    <w:lvl w:ilvl="0" w:tplc="3D1A7CD2">
      <w:start w:val="1"/>
      <w:numFmt w:val="bullet"/>
      <w:lvlText w:val="o"/>
      <w:lvlJc w:val="left"/>
      <w:pPr>
        <w:tabs>
          <w:tab w:val="num" w:pos="720"/>
        </w:tabs>
        <w:ind w:left="720" w:hanging="360"/>
      </w:pPr>
      <w:rPr>
        <w:rFonts w:ascii="Courier New" w:hAnsi="Courier New" w:cs="Courier New" w:hint="default"/>
      </w:rPr>
    </w:lvl>
    <w:lvl w:ilvl="1" w:tplc="02AA74CE" w:tentative="1">
      <w:start w:val="1"/>
      <w:numFmt w:val="lowerLetter"/>
      <w:lvlText w:val="%2."/>
      <w:lvlJc w:val="left"/>
      <w:pPr>
        <w:tabs>
          <w:tab w:val="num" w:pos="1440"/>
        </w:tabs>
        <w:ind w:left="1440" w:hanging="360"/>
      </w:pPr>
    </w:lvl>
    <w:lvl w:ilvl="2" w:tplc="9D58E0F6" w:tentative="1">
      <w:start w:val="1"/>
      <w:numFmt w:val="lowerRoman"/>
      <w:lvlText w:val="%3."/>
      <w:lvlJc w:val="right"/>
      <w:pPr>
        <w:tabs>
          <w:tab w:val="num" w:pos="2160"/>
        </w:tabs>
        <w:ind w:left="2160" w:hanging="180"/>
      </w:pPr>
    </w:lvl>
    <w:lvl w:ilvl="3" w:tplc="E4E837F6" w:tentative="1">
      <w:start w:val="1"/>
      <w:numFmt w:val="decimal"/>
      <w:lvlText w:val="%4."/>
      <w:lvlJc w:val="left"/>
      <w:pPr>
        <w:tabs>
          <w:tab w:val="num" w:pos="2880"/>
        </w:tabs>
        <w:ind w:left="2880" w:hanging="360"/>
      </w:pPr>
    </w:lvl>
    <w:lvl w:ilvl="4" w:tplc="4AC6F656" w:tentative="1">
      <w:start w:val="1"/>
      <w:numFmt w:val="lowerLetter"/>
      <w:lvlText w:val="%5."/>
      <w:lvlJc w:val="left"/>
      <w:pPr>
        <w:tabs>
          <w:tab w:val="num" w:pos="3600"/>
        </w:tabs>
        <w:ind w:left="3600" w:hanging="360"/>
      </w:pPr>
    </w:lvl>
    <w:lvl w:ilvl="5" w:tplc="EC3403F8" w:tentative="1">
      <w:start w:val="1"/>
      <w:numFmt w:val="lowerRoman"/>
      <w:lvlText w:val="%6."/>
      <w:lvlJc w:val="right"/>
      <w:pPr>
        <w:tabs>
          <w:tab w:val="num" w:pos="4320"/>
        </w:tabs>
        <w:ind w:left="4320" w:hanging="180"/>
      </w:pPr>
    </w:lvl>
    <w:lvl w:ilvl="6" w:tplc="9066FF62" w:tentative="1">
      <w:start w:val="1"/>
      <w:numFmt w:val="decimal"/>
      <w:lvlText w:val="%7."/>
      <w:lvlJc w:val="left"/>
      <w:pPr>
        <w:tabs>
          <w:tab w:val="num" w:pos="5040"/>
        </w:tabs>
        <w:ind w:left="5040" w:hanging="360"/>
      </w:pPr>
    </w:lvl>
    <w:lvl w:ilvl="7" w:tplc="E61095F6" w:tentative="1">
      <w:start w:val="1"/>
      <w:numFmt w:val="lowerLetter"/>
      <w:lvlText w:val="%8."/>
      <w:lvlJc w:val="left"/>
      <w:pPr>
        <w:tabs>
          <w:tab w:val="num" w:pos="5760"/>
        </w:tabs>
        <w:ind w:left="5760" w:hanging="360"/>
      </w:pPr>
    </w:lvl>
    <w:lvl w:ilvl="8" w:tplc="6764E67C" w:tentative="1">
      <w:start w:val="1"/>
      <w:numFmt w:val="lowerRoman"/>
      <w:lvlText w:val="%9."/>
      <w:lvlJc w:val="right"/>
      <w:pPr>
        <w:tabs>
          <w:tab w:val="num" w:pos="6480"/>
        </w:tabs>
        <w:ind w:left="6480" w:hanging="180"/>
      </w:pPr>
    </w:lvl>
  </w:abstractNum>
  <w:abstractNum w:abstractNumId="6">
    <w:nsid w:val="2B895E63"/>
    <w:multiLevelType w:val="hybridMultilevel"/>
    <w:tmpl w:val="A7144E52"/>
    <w:lvl w:ilvl="0" w:tplc="F2B485B4">
      <w:start w:val="1"/>
      <w:numFmt w:val="bullet"/>
      <w:lvlText w:val="o"/>
      <w:lvlJc w:val="left"/>
      <w:pPr>
        <w:tabs>
          <w:tab w:val="num" w:pos="720"/>
        </w:tabs>
        <w:ind w:left="720" w:hanging="360"/>
      </w:pPr>
      <w:rPr>
        <w:rFonts w:ascii="Courier New" w:hAnsi="Courier New" w:cs="Courier New" w:hint="default"/>
      </w:rPr>
    </w:lvl>
    <w:lvl w:ilvl="1" w:tplc="F2FEB8A2" w:tentative="1">
      <w:start w:val="1"/>
      <w:numFmt w:val="bullet"/>
      <w:lvlText w:val="o"/>
      <w:lvlJc w:val="left"/>
      <w:pPr>
        <w:tabs>
          <w:tab w:val="num" w:pos="1440"/>
        </w:tabs>
        <w:ind w:left="1440" w:hanging="360"/>
      </w:pPr>
      <w:rPr>
        <w:rFonts w:ascii="Courier New" w:hAnsi="Courier New" w:cs="Courier New" w:hint="default"/>
      </w:rPr>
    </w:lvl>
    <w:lvl w:ilvl="2" w:tplc="BD4ECD50" w:tentative="1">
      <w:start w:val="1"/>
      <w:numFmt w:val="bullet"/>
      <w:lvlText w:val=""/>
      <w:lvlJc w:val="left"/>
      <w:pPr>
        <w:tabs>
          <w:tab w:val="num" w:pos="2160"/>
        </w:tabs>
        <w:ind w:left="2160" w:hanging="360"/>
      </w:pPr>
      <w:rPr>
        <w:rFonts w:ascii="Wingdings" w:hAnsi="Wingdings" w:hint="default"/>
      </w:rPr>
    </w:lvl>
    <w:lvl w:ilvl="3" w:tplc="27044E46" w:tentative="1">
      <w:start w:val="1"/>
      <w:numFmt w:val="bullet"/>
      <w:lvlText w:val=""/>
      <w:lvlJc w:val="left"/>
      <w:pPr>
        <w:tabs>
          <w:tab w:val="num" w:pos="2880"/>
        </w:tabs>
        <w:ind w:left="2880" w:hanging="360"/>
      </w:pPr>
      <w:rPr>
        <w:rFonts w:ascii="Symbol" w:hAnsi="Symbol" w:hint="default"/>
      </w:rPr>
    </w:lvl>
    <w:lvl w:ilvl="4" w:tplc="3F7A886E" w:tentative="1">
      <w:start w:val="1"/>
      <w:numFmt w:val="bullet"/>
      <w:lvlText w:val="o"/>
      <w:lvlJc w:val="left"/>
      <w:pPr>
        <w:tabs>
          <w:tab w:val="num" w:pos="3600"/>
        </w:tabs>
        <w:ind w:left="3600" w:hanging="360"/>
      </w:pPr>
      <w:rPr>
        <w:rFonts w:ascii="Courier New" w:hAnsi="Courier New" w:cs="Courier New" w:hint="default"/>
      </w:rPr>
    </w:lvl>
    <w:lvl w:ilvl="5" w:tplc="52A63282" w:tentative="1">
      <w:start w:val="1"/>
      <w:numFmt w:val="bullet"/>
      <w:lvlText w:val=""/>
      <w:lvlJc w:val="left"/>
      <w:pPr>
        <w:tabs>
          <w:tab w:val="num" w:pos="4320"/>
        </w:tabs>
        <w:ind w:left="4320" w:hanging="360"/>
      </w:pPr>
      <w:rPr>
        <w:rFonts w:ascii="Wingdings" w:hAnsi="Wingdings" w:hint="default"/>
      </w:rPr>
    </w:lvl>
    <w:lvl w:ilvl="6" w:tplc="322888CE" w:tentative="1">
      <w:start w:val="1"/>
      <w:numFmt w:val="bullet"/>
      <w:lvlText w:val=""/>
      <w:lvlJc w:val="left"/>
      <w:pPr>
        <w:tabs>
          <w:tab w:val="num" w:pos="5040"/>
        </w:tabs>
        <w:ind w:left="5040" w:hanging="360"/>
      </w:pPr>
      <w:rPr>
        <w:rFonts w:ascii="Symbol" w:hAnsi="Symbol" w:hint="default"/>
      </w:rPr>
    </w:lvl>
    <w:lvl w:ilvl="7" w:tplc="EC5639C6" w:tentative="1">
      <w:start w:val="1"/>
      <w:numFmt w:val="bullet"/>
      <w:lvlText w:val="o"/>
      <w:lvlJc w:val="left"/>
      <w:pPr>
        <w:tabs>
          <w:tab w:val="num" w:pos="5760"/>
        </w:tabs>
        <w:ind w:left="5760" w:hanging="360"/>
      </w:pPr>
      <w:rPr>
        <w:rFonts w:ascii="Courier New" w:hAnsi="Courier New" w:cs="Courier New" w:hint="default"/>
      </w:rPr>
    </w:lvl>
    <w:lvl w:ilvl="8" w:tplc="C7D86384" w:tentative="1">
      <w:start w:val="1"/>
      <w:numFmt w:val="bullet"/>
      <w:lvlText w:val=""/>
      <w:lvlJc w:val="left"/>
      <w:pPr>
        <w:tabs>
          <w:tab w:val="num" w:pos="6480"/>
        </w:tabs>
        <w:ind w:left="6480" w:hanging="360"/>
      </w:pPr>
      <w:rPr>
        <w:rFonts w:ascii="Wingdings" w:hAnsi="Wingdings" w:hint="default"/>
      </w:rPr>
    </w:lvl>
  </w:abstractNum>
  <w:abstractNum w:abstractNumId="7">
    <w:nsid w:val="35751776"/>
    <w:multiLevelType w:val="hybridMultilevel"/>
    <w:tmpl w:val="EB129F32"/>
    <w:lvl w:ilvl="0" w:tplc="040C0003">
      <w:start w:val="1"/>
      <w:numFmt w:val="bullet"/>
      <w:lvlText w:val="o"/>
      <w:lvlJc w:val="left"/>
      <w:pPr>
        <w:ind w:left="720" w:hanging="360"/>
      </w:pPr>
      <w:rPr>
        <w:rFonts w:ascii="Courier New" w:hAnsi="Courier New" w:cs="Courier New" w:hint="default"/>
      </w:rPr>
    </w:lvl>
    <w:lvl w:ilvl="1" w:tplc="040C0019">
      <w:start w:val="1"/>
      <w:numFmt w:val="bullet"/>
      <w:lvlText w:val=""/>
      <w:lvlJc w:val="left"/>
      <w:pPr>
        <w:ind w:left="1440" w:hanging="360"/>
      </w:pPr>
      <w:rPr>
        <w:rFonts w:ascii="Wingdings" w:hAnsi="Wingdings"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8">
    <w:nsid w:val="3C716E7E"/>
    <w:multiLevelType w:val="hybridMultilevel"/>
    <w:tmpl w:val="EA382818"/>
    <w:lvl w:ilvl="0" w:tplc="040C0003">
      <w:start w:val="1"/>
      <w:numFmt w:val="bullet"/>
      <w:lvlText w:val="o"/>
      <w:lvlJc w:val="left"/>
      <w:pPr>
        <w:ind w:left="720" w:hanging="360"/>
      </w:pPr>
      <w:rPr>
        <w:rFonts w:ascii="Courier New" w:hAnsi="Courier New" w:cs="Courier New" w:hint="default"/>
      </w:rPr>
    </w:lvl>
    <w:lvl w:ilvl="1" w:tplc="040C0019">
      <w:start w:val="1"/>
      <w:numFmt w:val="bullet"/>
      <w:lvlText w:val=""/>
      <w:lvlJc w:val="left"/>
      <w:pPr>
        <w:ind w:left="1440" w:hanging="360"/>
      </w:pPr>
      <w:rPr>
        <w:rFonts w:ascii="Wingdings" w:hAnsi="Wingdings" w:hint="default"/>
      </w:rPr>
    </w:lvl>
    <w:lvl w:ilvl="2" w:tplc="040C001B">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9">
    <w:nsid w:val="3CD027A2"/>
    <w:multiLevelType w:val="hybridMultilevel"/>
    <w:tmpl w:val="350C5A08"/>
    <w:lvl w:ilvl="0" w:tplc="158A92EA">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5311F8"/>
    <w:multiLevelType w:val="hybridMultilevel"/>
    <w:tmpl w:val="3AD69D02"/>
    <w:lvl w:ilvl="0" w:tplc="158A92EA">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44146321"/>
    <w:multiLevelType w:val="hybridMultilevel"/>
    <w:tmpl w:val="6A40B32E"/>
    <w:lvl w:ilvl="0" w:tplc="040C0005">
      <w:start w:val="1"/>
      <w:numFmt w:val="bullet"/>
      <w:lvlText w:val="o"/>
      <w:lvlJc w:val="left"/>
      <w:pPr>
        <w:ind w:left="1494" w:hanging="360"/>
      </w:pPr>
      <w:rPr>
        <w:rFonts w:ascii="Courier New" w:hAnsi="Courier New" w:cs="Courier New"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nsid w:val="47DC04BE"/>
    <w:multiLevelType w:val="hybridMultilevel"/>
    <w:tmpl w:val="13BC8DEA"/>
    <w:lvl w:ilvl="0" w:tplc="8570A828">
      <w:start w:val="1"/>
      <w:numFmt w:val="upperLetter"/>
      <w:pStyle w:val="Titre2"/>
      <w:suff w:val="space"/>
      <w:lvlText w:val="%1."/>
      <w:lvlJc w:val="center"/>
      <w:pPr>
        <w:ind w:left="0" w:firstLine="340"/>
      </w:pPr>
      <w:rPr>
        <w:rFonts w:hint="default"/>
        <w:color w:val="000000" w:themeColor="tex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B84441F"/>
    <w:multiLevelType w:val="hybridMultilevel"/>
    <w:tmpl w:val="EDF0D394"/>
    <w:lvl w:ilvl="0" w:tplc="8570A828">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4">
    <w:nsid w:val="530D4FA2"/>
    <w:multiLevelType w:val="multilevel"/>
    <w:tmpl w:val="595EC5B8"/>
    <w:lvl w:ilvl="0">
      <w:start w:val="1"/>
      <w:numFmt w:val="upperRoman"/>
      <w:pStyle w:val="Titre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4F6228" w:themeColor="accent3" w:themeShade="80"/>
        <w:spacing w:val="0"/>
        <w:kern w:val="0"/>
        <w:position w:val="0"/>
        <w:sz w:val="36"/>
        <w:u w:val="none" w:color="4F6228" w:themeColor="accent3" w:themeShade="80"/>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53360C2D"/>
    <w:multiLevelType w:val="hybridMultilevel"/>
    <w:tmpl w:val="9FA2A94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AD86BCA"/>
    <w:multiLevelType w:val="hybridMultilevel"/>
    <w:tmpl w:val="3BCEB5EE"/>
    <w:lvl w:ilvl="0" w:tplc="040C0003">
      <w:start w:val="1"/>
      <w:numFmt w:val="bullet"/>
      <w:lvlText w:val="o"/>
      <w:lvlJc w:val="left"/>
      <w:pPr>
        <w:ind w:left="720" w:hanging="360"/>
      </w:pPr>
      <w:rPr>
        <w:rFonts w:ascii="Courier New" w:hAnsi="Courier New" w:hint="default"/>
        <w:color w:val="33CC3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3770D0"/>
    <w:multiLevelType w:val="hybridMultilevel"/>
    <w:tmpl w:val="49FA6802"/>
    <w:lvl w:ilvl="0" w:tplc="158A92EA">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373F14"/>
    <w:multiLevelType w:val="hybridMultilevel"/>
    <w:tmpl w:val="58AC5304"/>
    <w:lvl w:ilvl="0" w:tplc="9732CDE0">
      <w:start w:val="1"/>
      <w:numFmt w:val="bullet"/>
      <w:pStyle w:val="Titre4"/>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85A1322"/>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0">
    <w:nsid w:val="6F6A05FE"/>
    <w:multiLevelType w:val="hybridMultilevel"/>
    <w:tmpl w:val="3BB04582"/>
    <w:lvl w:ilvl="0" w:tplc="558E96B6">
      <w:start w:val="1"/>
      <w:numFmt w:val="bullet"/>
      <w:lvlText w:val=""/>
      <w:lvlPicBulletId w:val="1"/>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6F851E22"/>
    <w:multiLevelType w:val="hybridMultilevel"/>
    <w:tmpl w:val="294813C2"/>
    <w:lvl w:ilvl="0" w:tplc="45F2A6C8">
      <w:start w:val="1"/>
      <w:numFmt w:val="bullet"/>
      <w:lvlText w:val="?"/>
      <w:lvlJc w:val="left"/>
      <w:pPr>
        <w:ind w:left="720" w:hanging="360"/>
      </w:pPr>
      <w:rPr>
        <w:rFonts w:ascii="Wingdings" w:hAnsi="Wingdings" w:hint="default"/>
        <w:color w:val="00206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1C84755"/>
    <w:multiLevelType w:val="hybridMultilevel"/>
    <w:tmpl w:val="B414FF82"/>
    <w:lvl w:ilvl="0" w:tplc="979E0396">
      <w:start w:val="1"/>
      <w:numFmt w:val="bullet"/>
      <w:pStyle w:val="Titre5"/>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22B3D18"/>
    <w:multiLevelType w:val="hybridMultilevel"/>
    <w:tmpl w:val="03181CF6"/>
    <w:lvl w:ilvl="0" w:tplc="A12EEC18">
      <w:numFmt w:val="bullet"/>
      <w:lvlText w:val="⇒"/>
      <w:lvlJc w:val="left"/>
      <w:pPr>
        <w:ind w:left="1431" w:hanging="360"/>
      </w:pPr>
      <w:rPr>
        <w:rFonts w:ascii="Cambria" w:hAnsi="Cambria" w:cs="Calibri" w:hint="default"/>
        <w:color w:val="C0504D" w:themeColor="accent2"/>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4">
    <w:nsid w:val="740E10D4"/>
    <w:multiLevelType w:val="hybridMultilevel"/>
    <w:tmpl w:val="2A60F3DA"/>
    <w:lvl w:ilvl="0" w:tplc="A12EEC18">
      <w:start w:val="1"/>
      <w:numFmt w:val="bullet"/>
      <w:lvlText w:val="o"/>
      <w:lvlJc w:val="left"/>
      <w:pPr>
        <w:ind w:left="720" w:hanging="360"/>
      </w:pPr>
      <w:rPr>
        <w:rFonts w:ascii="Courier New" w:hAnsi="Courier New" w:hint="default"/>
        <w:color w:val="33CC3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73C1D33"/>
    <w:multiLevelType w:val="hybridMultilevel"/>
    <w:tmpl w:val="77AC6FFC"/>
    <w:lvl w:ilvl="0" w:tplc="040C0005">
      <w:start w:val="1"/>
      <w:numFmt w:val="bullet"/>
      <w:lvlText w:val=""/>
      <w:lvlJc w:val="left"/>
      <w:pPr>
        <w:ind w:left="1604" w:hanging="360"/>
      </w:pPr>
      <w:rPr>
        <w:rFonts w:ascii="Wingdings" w:hAnsi="Wingdings" w:hint="default"/>
        <w:color w:val="auto"/>
        <w:sz w:val="52"/>
        <w:szCs w:val="52"/>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abstractNum w:abstractNumId="26">
    <w:nsid w:val="7CC5611C"/>
    <w:multiLevelType w:val="hybridMultilevel"/>
    <w:tmpl w:val="10F8703E"/>
    <w:lvl w:ilvl="0" w:tplc="9B02004E">
      <w:start w:val="1"/>
      <w:numFmt w:val="bullet"/>
      <w:pStyle w:val="Titre3"/>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D9B6902"/>
    <w:multiLevelType w:val="hybridMultilevel"/>
    <w:tmpl w:val="942A8D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6"/>
  </w:num>
  <w:num w:numId="4">
    <w:abstractNumId w:val="18"/>
  </w:num>
  <w:num w:numId="5">
    <w:abstractNumId w:val="21"/>
  </w:num>
  <w:num w:numId="6">
    <w:abstractNumId w:val="12"/>
  </w:num>
  <w:num w:numId="7">
    <w:abstractNumId w:val="25"/>
  </w:num>
  <w:num w:numId="8">
    <w:abstractNumId w:val="20"/>
  </w:num>
  <w:num w:numId="9">
    <w:abstractNumId w:val="17"/>
  </w:num>
  <w:num w:numId="10">
    <w:abstractNumId w:val="9"/>
  </w:num>
  <w:num w:numId="11">
    <w:abstractNumId w:val="23"/>
  </w:num>
  <w:num w:numId="12">
    <w:abstractNumId w:val="0"/>
    <w:lvlOverride w:ilvl="0">
      <w:lvl w:ilvl="0">
        <w:start w:val="1"/>
        <w:numFmt w:val="bullet"/>
        <w:lvlText w:val=""/>
        <w:legacy w:legacy="1" w:legacySpace="0" w:legacyIndent="227"/>
        <w:lvlJc w:val="left"/>
        <w:pPr>
          <w:ind w:left="1504" w:hanging="227"/>
        </w:pPr>
        <w:rPr>
          <w:rFonts w:ascii="Symbol" w:hAnsi="Symbol" w:hint="default"/>
        </w:rPr>
      </w:lvl>
    </w:lvlOverride>
  </w:num>
  <w:num w:numId="13">
    <w:abstractNumId w:val="0"/>
    <w:lvlOverride w:ilvl="0">
      <w:lvl w:ilvl="0">
        <w:start w:val="1"/>
        <w:numFmt w:val="bullet"/>
        <w:lvlText w:val=""/>
        <w:legacy w:legacy="1" w:legacySpace="0" w:legacyIndent="283"/>
        <w:lvlJc w:val="left"/>
        <w:pPr>
          <w:ind w:left="2410" w:hanging="283"/>
        </w:pPr>
        <w:rPr>
          <w:rFonts w:ascii="Symbol" w:hAnsi="Symbol" w:hint="default"/>
        </w:rPr>
      </w:lvl>
    </w:lvlOverride>
  </w:num>
  <w:num w:numId="14">
    <w:abstractNumId w:val="2"/>
  </w:num>
  <w:num w:numId="15">
    <w:abstractNumId w:val="19"/>
  </w:num>
  <w:num w:numId="16">
    <w:abstractNumId w:val="6"/>
  </w:num>
  <w:num w:numId="17">
    <w:abstractNumId w:val="4"/>
  </w:num>
  <w:num w:numId="18">
    <w:abstractNumId w:val="5"/>
  </w:num>
  <w:num w:numId="19">
    <w:abstractNumId w:val="11"/>
  </w:num>
  <w:num w:numId="20">
    <w:abstractNumId w:val="8"/>
  </w:num>
  <w:num w:numId="21">
    <w:abstractNumId w:val="13"/>
  </w:num>
  <w:num w:numId="22">
    <w:abstractNumId w:val="7"/>
  </w:num>
  <w:num w:numId="23">
    <w:abstractNumId w:val="3"/>
  </w:num>
  <w:num w:numId="24">
    <w:abstractNumId w:val="0"/>
    <w:lvlOverride w:ilvl="0">
      <w:lvl w:ilvl="0">
        <w:start w:val="1"/>
        <w:numFmt w:val="bullet"/>
        <w:lvlText w:val=""/>
        <w:legacy w:legacy="1" w:legacySpace="0" w:legacyIndent="227"/>
        <w:lvlJc w:val="left"/>
        <w:pPr>
          <w:ind w:left="1361" w:hanging="227"/>
        </w:pPr>
        <w:rPr>
          <w:rFonts w:ascii="Times" w:hAnsi="Times" w:hint="default"/>
        </w:rPr>
      </w:lvl>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12"/>
    <w:lvlOverride w:ilvl="0">
      <w:startOverride w:val="1"/>
    </w:lvlOverride>
  </w:num>
  <w:num w:numId="30">
    <w:abstractNumId w:val="15"/>
  </w:num>
  <w:num w:numId="31">
    <w:abstractNumId w:val="10"/>
  </w:num>
  <w:num w:numId="32">
    <w:abstractNumId w:val="1"/>
  </w:num>
  <w:num w:numId="33">
    <w:abstractNumId w:val="24"/>
  </w:num>
  <w:num w:numId="34">
    <w:abstractNumId w:val="16"/>
  </w:num>
  <w:num w:numId="35">
    <w:abstractNumId w:val="2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linkStyl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12290"/>
  </w:hdrShapeDefaults>
  <w:footnotePr>
    <w:footnote w:id="-1"/>
    <w:footnote w:id="0"/>
  </w:footnotePr>
  <w:endnotePr>
    <w:endnote w:id="-1"/>
    <w:endnote w:id="0"/>
  </w:endnotePr>
  <w:compat/>
  <w:rsids>
    <w:rsidRoot w:val="005D1804"/>
    <w:rsid w:val="00005009"/>
    <w:rsid w:val="00057D54"/>
    <w:rsid w:val="000655F9"/>
    <w:rsid w:val="00066196"/>
    <w:rsid w:val="00066D02"/>
    <w:rsid w:val="00077576"/>
    <w:rsid w:val="000824D7"/>
    <w:rsid w:val="00083292"/>
    <w:rsid w:val="000B405B"/>
    <w:rsid w:val="000B6014"/>
    <w:rsid w:val="000D1DB2"/>
    <w:rsid w:val="000F1AC6"/>
    <w:rsid w:val="00117A9E"/>
    <w:rsid w:val="00134853"/>
    <w:rsid w:val="00153E2A"/>
    <w:rsid w:val="00154B4E"/>
    <w:rsid w:val="001D2E7D"/>
    <w:rsid w:val="001E0B61"/>
    <w:rsid w:val="00223152"/>
    <w:rsid w:val="002236F9"/>
    <w:rsid w:val="00232E38"/>
    <w:rsid w:val="0023529C"/>
    <w:rsid w:val="00243A9A"/>
    <w:rsid w:val="00253C37"/>
    <w:rsid w:val="00267848"/>
    <w:rsid w:val="0029475C"/>
    <w:rsid w:val="002A7825"/>
    <w:rsid w:val="002C00E9"/>
    <w:rsid w:val="002C2729"/>
    <w:rsid w:val="002C7B62"/>
    <w:rsid w:val="002D4AC7"/>
    <w:rsid w:val="002E3BD0"/>
    <w:rsid w:val="002F0EF3"/>
    <w:rsid w:val="002F4D5B"/>
    <w:rsid w:val="0030056C"/>
    <w:rsid w:val="00320473"/>
    <w:rsid w:val="00326B04"/>
    <w:rsid w:val="0038035D"/>
    <w:rsid w:val="003C5A87"/>
    <w:rsid w:val="003F02F0"/>
    <w:rsid w:val="00413790"/>
    <w:rsid w:val="00453577"/>
    <w:rsid w:val="00461182"/>
    <w:rsid w:val="0047052E"/>
    <w:rsid w:val="00475D80"/>
    <w:rsid w:val="004952DB"/>
    <w:rsid w:val="004A1380"/>
    <w:rsid w:val="004A3D31"/>
    <w:rsid w:val="004A5989"/>
    <w:rsid w:val="004B090C"/>
    <w:rsid w:val="004F76BA"/>
    <w:rsid w:val="00522C80"/>
    <w:rsid w:val="005259EE"/>
    <w:rsid w:val="005431A3"/>
    <w:rsid w:val="00572A2E"/>
    <w:rsid w:val="0058693E"/>
    <w:rsid w:val="00596793"/>
    <w:rsid w:val="00597AE2"/>
    <w:rsid w:val="005A3F90"/>
    <w:rsid w:val="005B5F3D"/>
    <w:rsid w:val="005D1804"/>
    <w:rsid w:val="0061578D"/>
    <w:rsid w:val="0062455A"/>
    <w:rsid w:val="00630997"/>
    <w:rsid w:val="006334A5"/>
    <w:rsid w:val="00661E7B"/>
    <w:rsid w:val="0067392E"/>
    <w:rsid w:val="00685597"/>
    <w:rsid w:val="006D1852"/>
    <w:rsid w:val="006E32CE"/>
    <w:rsid w:val="0071383A"/>
    <w:rsid w:val="00721EBD"/>
    <w:rsid w:val="0072749F"/>
    <w:rsid w:val="00752657"/>
    <w:rsid w:val="007564DF"/>
    <w:rsid w:val="00756772"/>
    <w:rsid w:val="00764DA2"/>
    <w:rsid w:val="007B1926"/>
    <w:rsid w:val="007C04B9"/>
    <w:rsid w:val="007E3C83"/>
    <w:rsid w:val="007E7047"/>
    <w:rsid w:val="007F232D"/>
    <w:rsid w:val="008011A1"/>
    <w:rsid w:val="0084346D"/>
    <w:rsid w:val="008573D2"/>
    <w:rsid w:val="00860924"/>
    <w:rsid w:val="008A599D"/>
    <w:rsid w:val="008C729B"/>
    <w:rsid w:val="009054A7"/>
    <w:rsid w:val="00932B7D"/>
    <w:rsid w:val="009658E9"/>
    <w:rsid w:val="009A0E7E"/>
    <w:rsid w:val="009D29BB"/>
    <w:rsid w:val="009F32AB"/>
    <w:rsid w:val="00A0055D"/>
    <w:rsid w:val="00A32ED9"/>
    <w:rsid w:val="00A436BF"/>
    <w:rsid w:val="00A57B66"/>
    <w:rsid w:val="00AD1BD1"/>
    <w:rsid w:val="00AD5767"/>
    <w:rsid w:val="00AE2218"/>
    <w:rsid w:val="00AE6A78"/>
    <w:rsid w:val="00B32260"/>
    <w:rsid w:val="00B71A83"/>
    <w:rsid w:val="00BD0E55"/>
    <w:rsid w:val="00BE5AA3"/>
    <w:rsid w:val="00C1196C"/>
    <w:rsid w:val="00C22649"/>
    <w:rsid w:val="00C515BB"/>
    <w:rsid w:val="00C52274"/>
    <w:rsid w:val="00C666D5"/>
    <w:rsid w:val="00C700EF"/>
    <w:rsid w:val="00CA3EF0"/>
    <w:rsid w:val="00CA4049"/>
    <w:rsid w:val="00CC2EF6"/>
    <w:rsid w:val="00D40EFA"/>
    <w:rsid w:val="00D77922"/>
    <w:rsid w:val="00DA7042"/>
    <w:rsid w:val="00DC3960"/>
    <w:rsid w:val="00DC67E9"/>
    <w:rsid w:val="00DC7306"/>
    <w:rsid w:val="00DD0D55"/>
    <w:rsid w:val="00DD2BA2"/>
    <w:rsid w:val="00DD7AC1"/>
    <w:rsid w:val="00DF4CF2"/>
    <w:rsid w:val="00DF74B4"/>
    <w:rsid w:val="00E23138"/>
    <w:rsid w:val="00E32A08"/>
    <w:rsid w:val="00E52BA8"/>
    <w:rsid w:val="00E5470B"/>
    <w:rsid w:val="00E64761"/>
    <w:rsid w:val="00EA6A68"/>
    <w:rsid w:val="00EB7746"/>
    <w:rsid w:val="00EC651A"/>
    <w:rsid w:val="00ED78FE"/>
    <w:rsid w:val="00EF4083"/>
    <w:rsid w:val="00F054B5"/>
    <w:rsid w:val="00F5770E"/>
    <w:rsid w:val="00F611CF"/>
    <w:rsid w:val="00F6443C"/>
    <w:rsid w:val="00FA0B9A"/>
    <w:rsid w:val="00FD14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5,6,7,8"/>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E9"/>
    <w:pPr>
      <w:jc w:val="both"/>
    </w:pPr>
    <w:rPr>
      <w:rFonts w:asciiTheme="minorHAnsi" w:eastAsiaTheme="minorEastAsia" w:hAnsiTheme="minorHAnsi" w:cstheme="minorBidi"/>
      <w:sz w:val="22"/>
      <w:lang w:eastAsia="en-US" w:bidi="en-US"/>
    </w:rPr>
  </w:style>
  <w:style w:type="paragraph" w:styleId="Titre1">
    <w:name w:val="heading 1"/>
    <w:aliases w:val="Grand Titre,PARAG,Chapitre"/>
    <w:basedOn w:val="Normal"/>
    <w:next w:val="Normal"/>
    <w:link w:val="Titre1Car"/>
    <w:qFormat/>
    <w:rsid w:val="002C00E9"/>
    <w:pPr>
      <w:numPr>
        <w:numId w:val="1"/>
      </w:numPr>
      <w:pBdr>
        <w:bottom w:val="single" w:sz="18" w:space="1" w:color="4F6228" w:themeColor="accent3" w:themeShade="80"/>
      </w:pBdr>
      <w:spacing w:before="240" w:after="120"/>
      <w:jc w:val="left"/>
      <w:outlineLvl w:val="0"/>
    </w:pPr>
    <w:rPr>
      <w:b/>
      <w:smallCaps/>
      <w:color w:val="4F6228" w:themeColor="accent3" w:themeShade="80"/>
      <w:spacing w:val="5"/>
      <w:sz w:val="32"/>
      <w:szCs w:val="32"/>
    </w:rPr>
  </w:style>
  <w:style w:type="paragraph" w:styleId="Titre2">
    <w:name w:val="heading 2"/>
    <w:aliases w:val="Sous Titre,SOUS PARA,Paragrphe"/>
    <w:basedOn w:val="Normal"/>
    <w:next w:val="Normal"/>
    <w:link w:val="Titre2Car"/>
    <w:unhideWhenUsed/>
    <w:qFormat/>
    <w:rsid w:val="002C00E9"/>
    <w:pPr>
      <w:numPr>
        <w:numId w:val="6"/>
      </w:numPr>
      <w:shd w:val="clear" w:color="auto" w:fill="BFBFBF" w:themeFill="background1" w:themeFillShade="BF"/>
      <w:spacing w:before="120" w:after="120"/>
      <w:jc w:val="left"/>
      <w:outlineLvl w:val="1"/>
    </w:pPr>
    <w:rPr>
      <w:b/>
      <w:smallCaps/>
      <w:spacing w:val="5"/>
      <w:sz w:val="28"/>
      <w:szCs w:val="28"/>
    </w:rPr>
  </w:style>
  <w:style w:type="paragraph" w:styleId="Titre3">
    <w:name w:val="heading 3"/>
    <w:aliases w:val="Paragraphe,Sous-Paragraphe"/>
    <w:basedOn w:val="Normal"/>
    <w:next w:val="Normal"/>
    <w:link w:val="Titre3Car"/>
    <w:uiPriority w:val="9"/>
    <w:unhideWhenUsed/>
    <w:qFormat/>
    <w:rsid w:val="002C00E9"/>
    <w:pPr>
      <w:numPr>
        <w:numId w:val="3"/>
      </w:numPr>
      <w:spacing w:before="120" w:after="40"/>
      <w:ind w:left="714" w:hanging="357"/>
      <w:jc w:val="left"/>
      <w:outlineLvl w:val="2"/>
    </w:pPr>
    <w:rPr>
      <w:b/>
      <w:i/>
      <w:smallCaps/>
      <w:color w:val="C00000"/>
      <w:spacing w:val="5"/>
      <w:sz w:val="24"/>
      <w:szCs w:val="24"/>
    </w:rPr>
  </w:style>
  <w:style w:type="paragraph" w:styleId="Titre4">
    <w:name w:val="heading 4"/>
    <w:aliases w:val="Sous Paragraphe"/>
    <w:basedOn w:val="Normal"/>
    <w:next w:val="Normal"/>
    <w:link w:val="Titre4Car"/>
    <w:unhideWhenUsed/>
    <w:qFormat/>
    <w:rsid w:val="002C00E9"/>
    <w:pPr>
      <w:numPr>
        <w:numId w:val="4"/>
      </w:numPr>
      <w:spacing w:before="120" w:after="40"/>
      <w:jc w:val="left"/>
      <w:outlineLvl w:val="3"/>
    </w:pPr>
    <w:rPr>
      <w:b/>
      <w:i/>
      <w:smallCaps/>
      <w:color w:val="00B050"/>
      <w:spacing w:val="10"/>
      <w:sz w:val="24"/>
      <w:szCs w:val="22"/>
    </w:rPr>
  </w:style>
  <w:style w:type="paragraph" w:styleId="Titre5">
    <w:name w:val="heading 5"/>
    <w:aliases w:val="Alinea"/>
    <w:basedOn w:val="Normal"/>
    <w:next w:val="Normal"/>
    <w:link w:val="Titre5Car"/>
    <w:uiPriority w:val="9"/>
    <w:unhideWhenUsed/>
    <w:qFormat/>
    <w:rsid w:val="002C00E9"/>
    <w:pPr>
      <w:numPr>
        <w:numId w:val="2"/>
      </w:numPr>
      <w:spacing w:before="120"/>
      <w:jc w:val="left"/>
      <w:outlineLvl w:val="4"/>
    </w:pPr>
    <w:rPr>
      <w:i/>
      <w:smallCaps/>
      <w:color w:val="000000" w:themeColor="text1"/>
      <w:spacing w:val="10"/>
      <w:szCs w:val="26"/>
      <w:u w:val="dotted"/>
    </w:rPr>
  </w:style>
  <w:style w:type="paragraph" w:styleId="Titre6">
    <w:name w:val="heading 6"/>
    <w:aliases w:val="remarque,Questions,Theoreme"/>
    <w:basedOn w:val="Normal"/>
    <w:next w:val="Normal"/>
    <w:link w:val="Titre6Car"/>
    <w:unhideWhenUsed/>
    <w:qFormat/>
    <w:rsid w:val="002C00E9"/>
    <w:pPr>
      <w:shd w:val="clear" w:color="auto" w:fill="E5DFEC" w:themeFill="accent4" w:themeFillTint="33"/>
      <w:jc w:val="left"/>
      <w:outlineLvl w:val="5"/>
    </w:pPr>
    <w:rPr>
      <w:color w:val="002060"/>
    </w:rPr>
  </w:style>
  <w:style w:type="paragraph" w:styleId="Titre7">
    <w:name w:val="heading 7"/>
    <w:aliases w:val="réponses,Réponses"/>
    <w:basedOn w:val="Normal"/>
    <w:next w:val="Normal"/>
    <w:link w:val="Titre7Car"/>
    <w:uiPriority w:val="9"/>
    <w:unhideWhenUsed/>
    <w:qFormat/>
    <w:rsid w:val="002C00E9"/>
    <w:pPr>
      <w:outlineLvl w:val="6"/>
    </w:pPr>
    <w:rPr>
      <w:color w:val="006600"/>
      <w:szCs w:val="22"/>
    </w:rPr>
  </w:style>
  <w:style w:type="paragraph" w:styleId="Titre8">
    <w:name w:val="heading 8"/>
    <w:aliases w:val="Faux-titre,Réponses Masquées"/>
    <w:basedOn w:val="Normal"/>
    <w:next w:val="Normal"/>
    <w:link w:val="Titre8Car"/>
    <w:uiPriority w:val="9"/>
    <w:unhideWhenUsed/>
    <w:qFormat/>
    <w:rsid w:val="002C00E9"/>
    <w:pPr>
      <w:outlineLvl w:val="7"/>
    </w:pPr>
    <w:rPr>
      <w:color w:val="C00000"/>
      <w:spacing w:val="20"/>
      <w:sz w:val="24"/>
      <w:u w:val="dotted" w:color="000000" w:themeColor="text1"/>
    </w:rPr>
  </w:style>
  <w:style w:type="paragraph" w:styleId="Titre9">
    <w:name w:val="heading 9"/>
    <w:aliases w:val="Faire ressortir"/>
    <w:basedOn w:val="Normal"/>
    <w:next w:val="Normal"/>
    <w:link w:val="Titre9Car"/>
    <w:uiPriority w:val="9"/>
    <w:unhideWhenUsed/>
    <w:qFormat/>
    <w:rsid w:val="002C00E9"/>
    <w:pPr>
      <w:pBdr>
        <w:top w:val="single" w:sz="8" w:space="1" w:color="FF0000"/>
        <w:left w:val="single" w:sz="8" w:space="4" w:color="FF0000"/>
        <w:bottom w:val="single" w:sz="8" w:space="1" w:color="FF0000"/>
        <w:right w:val="single" w:sz="8" w:space="4" w:color="FF0000"/>
      </w:pBdr>
      <w:shd w:val="clear" w:color="auto" w:fill="FFFF99"/>
      <w:jc w:val="center"/>
      <w:outlineLvl w:val="8"/>
    </w:pPr>
    <w:rPr>
      <w:b/>
      <w:i/>
      <w:smallCaps/>
      <w:color w:val="C00000"/>
    </w:rPr>
  </w:style>
  <w:style w:type="character" w:default="1" w:styleId="Policepardfaut">
    <w:name w:val="Default Paragraph Font"/>
    <w:uiPriority w:val="1"/>
    <w:semiHidden/>
    <w:unhideWhenUsed/>
    <w:rsid w:val="002C00E9"/>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rsid w:val="002C00E9"/>
  </w:style>
  <w:style w:type="paragraph" w:styleId="Notedebasdepage">
    <w:name w:val="footnote text"/>
    <w:basedOn w:val="Normal"/>
    <w:semiHidden/>
    <w:rsid w:val="006334A5"/>
  </w:style>
  <w:style w:type="paragraph" w:styleId="En-tte">
    <w:name w:val="header"/>
    <w:basedOn w:val="Normal"/>
    <w:link w:val="En-tteCar"/>
    <w:uiPriority w:val="99"/>
    <w:unhideWhenUsed/>
    <w:rsid w:val="002C00E9"/>
    <w:pPr>
      <w:tabs>
        <w:tab w:val="center" w:pos="4536"/>
        <w:tab w:val="right" w:pos="9072"/>
      </w:tabs>
    </w:pPr>
  </w:style>
  <w:style w:type="paragraph" w:styleId="Pieddepage">
    <w:name w:val="footer"/>
    <w:basedOn w:val="Normal"/>
    <w:link w:val="PieddepageCar"/>
    <w:uiPriority w:val="99"/>
    <w:unhideWhenUsed/>
    <w:rsid w:val="002C00E9"/>
    <w:pPr>
      <w:tabs>
        <w:tab w:val="center" w:pos="4536"/>
        <w:tab w:val="right" w:pos="9072"/>
      </w:tabs>
    </w:pPr>
  </w:style>
  <w:style w:type="paragraph" w:customStyle="1" w:styleId="Remarque">
    <w:name w:val="Remarque"/>
    <w:basedOn w:val="Normal"/>
    <w:autoRedefine/>
    <w:rsid w:val="006334A5"/>
  </w:style>
  <w:style w:type="character" w:styleId="Numrodepage">
    <w:name w:val="page number"/>
    <w:basedOn w:val="Policepardfaut"/>
    <w:semiHidden/>
    <w:rsid w:val="006334A5"/>
  </w:style>
  <w:style w:type="paragraph" w:styleId="Corpsdetexte">
    <w:name w:val="Body Text"/>
    <w:basedOn w:val="Normal"/>
    <w:rsid w:val="006334A5"/>
    <w:rPr>
      <w:b/>
      <w:i/>
    </w:rPr>
  </w:style>
  <w:style w:type="paragraph" w:customStyle="1" w:styleId="Style1">
    <w:name w:val="Style1"/>
    <w:basedOn w:val="Normal"/>
    <w:next w:val="Normal"/>
    <w:rsid w:val="006334A5"/>
    <w:pPr>
      <w:pBdr>
        <w:top w:val="single" w:sz="4" w:space="1" w:color="auto"/>
        <w:left w:val="single" w:sz="4" w:space="4" w:color="auto"/>
        <w:bottom w:val="single" w:sz="4" w:space="1" w:color="auto"/>
        <w:right w:val="single" w:sz="4" w:space="4" w:color="auto"/>
      </w:pBdr>
      <w:jc w:val="center"/>
    </w:pPr>
  </w:style>
  <w:style w:type="paragraph" w:customStyle="1" w:styleId="Sujet">
    <w:name w:val="Sujet"/>
    <w:basedOn w:val="Normal"/>
    <w:next w:val="Normal"/>
    <w:rsid w:val="006334A5"/>
    <w:pPr>
      <w:pBdr>
        <w:top w:val="single" w:sz="4" w:space="1" w:color="auto"/>
        <w:left w:val="single" w:sz="4" w:space="4" w:color="auto"/>
        <w:bottom w:val="single" w:sz="4" w:space="1" w:color="auto"/>
        <w:right w:val="single" w:sz="4" w:space="4" w:color="auto"/>
      </w:pBdr>
      <w:jc w:val="center"/>
    </w:pPr>
    <w:rPr>
      <w:i/>
      <w:sz w:val="24"/>
    </w:rPr>
  </w:style>
  <w:style w:type="paragraph" w:styleId="TM2">
    <w:name w:val="toc 2"/>
    <w:basedOn w:val="Normal"/>
    <w:next w:val="Normal"/>
    <w:autoRedefine/>
    <w:semiHidden/>
    <w:rsid w:val="00DD2BA2"/>
    <w:pPr>
      <w:spacing w:before="120"/>
      <w:ind w:left="200"/>
    </w:pPr>
    <w:rPr>
      <w:rFonts w:ascii="Times New Roman" w:hAnsi="Times New Roman"/>
      <w:b/>
    </w:rPr>
  </w:style>
  <w:style w:type="paragraph" w:styleId="TM3">
    <w:name w:val="toc 3"/>
    <w:basedOn w:val="Normal"/>
    <w:next w:val="Normal"/>
    <w:autoRedefine/>
    <w:semiHidden/>
    <w:rsid w:val="00DD2BA2"/>
    <w:pPr>
      <w:ind w:left="400"/>
    </w:pPr>
    <w:rPr>
      <w:rFonts w:ascii="Times New Roman" w:hAnsi="Times New Roman"/>
    </w:rPr>
  </w:style>
  <w:style w:type="character" w:customStyle="1" w:styleId="Titre2Car">
    <w:name w:val="Titre 2 Car"/>
    <w:aliases w:val="Sous Titre Car,SOUS PARA Car,Paragrphe Car"/>
    <w:basedOn w:val="Policepardfaut"/>
    <w:link w:val="Titre2"/>
    <w:rsid w:val="002C00E9"/>
    <w:rPr>
      <w:rFonts w:asciiTheme="minorHAnsi" w:eastAsiaTheme="minorEastAsia" w:hAnsiTheme="minorHAnsi" w:cstheme="minorBidi"/>
      <w:b/>
      <w:smallCaps/>
      <w:spacing w:val="5"/>
      <w:sz w:val="28"/>
      <w:szCs w:val="28"/>
      <w:shd w:val="clear" w:color="auto" w:fill="BFBFBF" w:themeFill="background1" w:themeFillShade="BF"/>
      <w:lang w:eastAsia="en-US" w:bidi="en-US"/>
    </w:rPr>
  </w:style>
  <w:style w:type="character" w:customStyle="1" w:styleId="Titre1Car">
    <w:name w:val="Titre 1 Car"/>
    <w:aliases w:val="Grand Titre Car,PARAG Car,Chapitre Car"/>
    <w:basedOn w:val="Policepardfaut"/>
    <w:link w:val="Titre1"/>
    <w:rsid w:val="002C00E9"/>
    <w:rPr>
      <w:rFonts w:asciiTheme="minorHAnsi" w:eastAsiaTheme="minorEastAsia" w:hAnsiTheme="minorHAnsi" w:cstheme="minorBidi"/>
      <w:b/>
      <w:smallCaps/>
      <w:color w:val="4F6228" w:themeColor="accent3" w:themeShade="80"/>
      <w:spacing w:val="5"/>
      <w:sz w:val="32"/>
      <w:szCs w:val="32"/>
      <w:lang w:eastAsia="en-US" w:bidi="en-US"/>
    </w:rPr>
  </w:style>
  <w:style w:type="paragraph" w:styleId="Titre">
    <w:name w:val="Title"/>
    <w:aliases w:val="Faux Titre"/>
    <w:basedOn w:val="Normal"/>
    <w:next w:val="Normal"/>
    <w:link w:val="TitreCar"/>
    <w:uiPriority w:val="10"/>
    <w:qFormat/>
    <w:rsid w:val="002C00E9"/>
    <w:pPr>
      <w:pBdr>
        <w:top w:val="single" w:sz="12" w:space="1" w:color="C0504D" w:themeColor="accent2"/>
      </w:pBdr>
      <w:jc w:val="right"/>
    </w:pPr>
    <w:rPr>
      <w:smallCaps/>
      <w:sz w:val="48"/>
      <w:szCs w:val="48"/>
    </w:rPr>
  </w:style>
  <w:style w:type="character" w:customStyle="1" w:styleId="TitreCar">
    <w:name w:val="Titre Car"/>
    <w:aliases w:val="Faux Titre Car"/>
    <w:basedOn w:val="Policepardfaut"/>
    <w:link w:val="Titre"/>
    <w:uiPriority w:val="10"/>
    <w:rsid w:val="002C00E9"/>
    <w:rPr>
      <w:rFonts w:asciiTheme="minorHAnsi" w:eastAsiaTheme="minorEastAsia" w:hAnsiTheme="minorHAnsi" w:cstheme="minorBidi"/>
      <w:smallCaps/>
      <w:sz w:val="48"/>
      <w:szCs w:val="48"/>
      <w:lang w:eastAsia="en-US" w:bidi="en-US"/>
    </w:rPr>
  </w:style>
  <w:style w:type="paragraph" w:styleId="Sous-titre">
    <w:name w:val="Subtitle"/>
    <w:basedOn w:val="Normal"/>
    <w:next w:val="Normal"/>
    <w:link w:val="Sous-titreCar"/>
    <w:uiPriority w:val="11"/>
    <w:qFormat/>
    <w:rsid w:val="002C00E9"/>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2C00E9"/>
    <w:rPr>
      <w:rFonts w:asciiTheme="majorHAnsi" w:eastAsiaTheme="majorEastAsia" w:hAnsiTheme="majorHAnsi" w:cstheme="majorBidi"/>
      <w:sz w:val="22"/>
      <w:szCs w:val="22"/>
      <w:lang w:eastAsia="en-US" w:bidi="en-US"/>
    </w:rPr>
  </w:style>
  <w:style w:type="table" w:styleId="Grilledutableau">
    <w:name w:val="Table Grid"/>
    <w:basedOn w:val="TableauNormal"/>
    <w:rsid w:val="002C00E9"/>
    <w:pPr>
      <w:jc w:val="both"/>
    </w:pPr>
    <w:rPr>
      <w:rFonts w:asciiTheme="minorHAnsi" w:eastAsiaTheme="minorEastAsia" w:hAnsiTheme="minorHAnsi" w:cstheme="minorBidi"/>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2C00E9"/>
    <w:rPr>
      <w:rFonts w:asciiTheme="minorHAnsi" w:eastAsiaTheme="minorEastAsia" w:hAnsiTheme="minorHAnsi" w:cstheme="minorBidi"/>
      <w:sz w:val="22"/>
      <w:lang w:eastAsia="en-US" w:bidi="en-US"/>
    </w:rPr>
  </w:style>
  <w:style w:type="character" w:customStyle="1" w:styleId="PieddepageCar">
    <w:name w:val="Pied de page Car"/>
    <w:basedOn w:val="Policepardfaut"/>
    <w:link w:val="Pieddepage"/>
    <w:uiPriority w:val="99"/>
    <w:rsid w:val="002C00E9"/>
    <w:rPr>
      <w:rFonts w:asciiTheme="minorHAnsi" w:eastAsiaTheme="minorEastAsia" w:hAnsiTheme="minorHAnsi" w:cstheme="minorBidi"/>
      <w:sz w:val="22"/>
      <w:lang w:eastAsia="en-US" w:bidi="en-US"/>
    </w:rPr>
  </w:style>
  <w:style w:type="paragraph" w:styleId="Textedebulles">
    <w:name w:val="Balloon Text"/>
    <w:basedOn w:val="Normal"/>
    <w:link w:val="TextedebullesCar"/>
    <w:uiPriority w:val="99"/>
    <w:semiHidden/>
    <w:unhideWhenUsed/>
    <w:rsid w:val="002C00E9"/>
    <w:rPr>
      <w:rFonts w:ascii="Tahoma" w:hAnsi="Tahoma" w:cs="Tahoma"/>
      <w:sz w:val="16"/>
      <w:szCs w:val="16"/>
    </w:rPr>
  </w:style>
  <w:style w:type="character" w:customStyle="1" w:styleId="TextedebullesCar">
    <w:name w:val="Texte de bulles Car"/>
    <w:basedOn w:val="Policepardfaut"/>
    <w:link w:val="Textedebulles"/>
    <w:uiPriority w:val="99"/>
    <w:semiHidden/>
    <w:rsid w:val="002C00E9"/>
    <w:rPr>
      <w:rFonts w:ascii="Tahoma" w:eastAsiaTheme="minorEastAsia" w:hAnsi="Tahoma" w:cs="Tahoma"/>
      <w:sz w:val="16"/>
      <w:szCs w:val="16"/>
      <w:lang w:eastAsia="en-US" w:bidi="en-US"/>
    </w:rPr>
  </w:style>
  <w:style w:type="character" w:customStyle="1" w:styleId="Titre7Car">
    <w:name w:val="Titre 7 Car"/>
    <w:aliases w:val="réponses Car,Réponses Car"/>
    <w:basedOn w:val="Policepardfaut"/>
    <w:link w:val="Titre7"/>
    <w:uiPriority w:val="9"/>
    <w:rsid w:val="002C00E9"/>
    <w:rPr>
      <w:rFonts w:asciiTheme="minorHAnsi" w:eastAsiaTheme="minorEastAsia" w:hAnsiTheme="minorHAnsi" w:cstheme="minorBidi"/>
      <w:color w:val="006600"/>
      <w:sz w:val="22"/>
      <w:szCs w:val="22"/>
      <w:lang w:eastAsia="en-US" w:bidi="en-US"/>
    </w:rPr>
  </w:style>
  <w:style w:type="paragraph" w:styleId="Paragraphedeliste">
    <w:name w:val="List Paragraph"/>
    <w:basedOn w:val="Normal"/>
    <w:uiPriority w:val="34"/>
    <w:qFormat/>
    <w:rsid w:val="002C00E9"/>
    <w:pPr>
      <w:ind w:left="720"/>
      <w:contextualSpacing/>
    </w:pPr>
  </w:style>
  <w:style w:type="character" w:styleId="lev">
    <w:name w:val="Strong"/>
    <w:uiPriority w:val="22"/>
    <w:qFormat/>
    <w:rsid w:val="002C00E9"/>
    <w:rPr>
      <w:b/>
      <w:color w:val="C0504D" w:themeColor="accent2"/>
    </w:rPr>
  </w:style>
  <w:style w:type="character" w:customStyle="1" w:styleId="Titre3Car">
    <w:name w:val="Titre 3 Car"/>
    <w:aliases w:val="Paragraphe Car,Sous-Paragraphe Car"/>
    <w:basedOn w:val="Policepardfaut"/>
    <w:link w:val="Titre3"/>
    <w:uiPriority w:val="9"/>
    <w:rsid w:val="002C00E9"/>
    <w:rPr>
      <w:rFonts w:asciiTheme="minorHAnsi" w:eastAsiaTheme="minorEastAsia" w:hAnsiTheme="minorHAnsi" w:cstheme="minorBidi"/>
      <w:b/>
      <w:i/>
      <w:smallCaps/>
      <w:color w:val="C00000"/>
      <w:spacing w:val="5"/>
      <w:sz w:val="24"/>
      <w:szCs w:val="24"/>
      <w:lang w:eastAsia="en-US" w:bidi="en-US"/>
    </w:rPr>
  </w:style>
  <w:style w:type="character" w:customStyle="1" w:styleId="Titre4Car">
    <w:name w:val="Titre 4 Car"/>
    <w:aliases w:val="Sous Paragraphe Car"/>
    <w:basedOn w:val="Policepardfaut"/>
    <w:link w:val="Titre4"/>
    <w:rsid w:val="002C00E9"/>
    <w:rPr>
      <w:rFonts w:asciiTheme="minorHAnsi" w:eastAsiaTheme="minorEastAsia" w:hAnsiTheme="minorHAnsi" w:cstheme="minorBidi"/>
      <w:b/>
      <w:i/>
      <w:smallCaps/>
      <w:color w:val="00B050"/>
      <w:spacing w:val="10"/>
      <w:sz w:val="24"/>
      <w:szCs w:val="22"/>
      <w:lang w:eastAsia="en-US" w:bidi="en-US"/>
    </w:rPr>
  </w:style>
  <w:style w:type="character" w:customStyle="1" w:styleId="Titre5Car">
    <w:name w:val="Titre 5 Car"/>
    <w:aliases w:val="Alinea Car"/>
    <w:basedOn w:val="Policepardfaut"/>
    <w:link w:val="Titre5"/>
    <w:uiPriority w:val="9"/>
    <w:rsid w:val="002C00E9"/>
    <w:rPr>
      <w:rFonts w:asciiTheme="minorHAnsi" w:eastAsiaTheme="minorEastAsia" w:hAnsiTheme="minorHAnsi" w:cstheme="minorBidi"/>
      <w:i/>
      <w:smallCaps/>
      <w:color w:val="000000" w:themeColor="text1"/>
      <w:spacing w:val="10"/>
      <w:sz w:val="22"/>
      <w:szCs w:val="26"/>
      <w:u w:val="dotted"/>
      <w:lang w:eastAsia="en-US" w:bidi="en-US"/>
    </w:rPr>
  </w:style>
  <w:style w:type="character" w:customStyle="1" w:styleId="Titre6Car">
    <w:name w:val="Titre 6 Car"/>
    <w:aliases w:val="remarque Car,Questions Car,Theoreme Car"/>
    <w:basedOn w:val="Policepardfaut"/>
    <w:link w:val="Titre6"/>
    <w:rsid w:val="002C00E9"/>
    <w:rPr>
      <w:rFonts w:asciiTheme="minorHAnsi" w:eastAsiaTheme="minorEastAsia" w:hAnsiTheme="minorHAnsi" w:cstheme="minorBidi"/>
      <w:color w:val="002060"/>
      <w:sz w:val="22"/>
      <w:shd w:val="clear" w:color="auto" w:fill="E5DFEC" w:themeFill="accent4" w:themeFillTint="33"/>
      <w:lang w:eastAsia="en-US" w:bidi="en-US"/>
    </w:rPr>
  </w:style>
  <w:style w:type="character" w:customStyle="1" w:styleId="Titre8Car">
    <w:name w:val="Titre 8 Car"/>
    <w:aliases w:val="Faux-titre Car,Réponses Masquées Car"/>
    <w:basedOn w:val="Policepardfaut"/>
    <w:link w:val="Titre8"/>
    <w:uiPriority w:val="9"/>
    <w:rsid w:val="002C00E9"/>
    <w:rPr>
      <w:rFonts w:asciiTheme="minorHAnsi" w:eastAsiaTheme="minorEastAsia" w:hAnsiTheme="minorHAnsi" w:cstheme="minorBidi"/>
      <w:color w:val="C00000"/>
      <w:spacing w:val="20"/>
      <w:sz w:val="24"/>
      <w:u w:val="dotted" w:color="000000" w:themeColor="text1"/>
      <w:lang w:eastAsia="en-US" w:bidi="en-US"/>
    </w:rPr>
  </w:style>
  <w:style w:type="character" w:customStyle="1" w:styleId="Titre9Car">
    <w:name w:val="Titre 9 Car"/>
    <w:aliases w:val="Faire ressortir Car"/>
    <w:basedOn w:val="Policepardfaut"/>
    <w:link w:val="Titre9"/>
    <w:uiPriority w:val="9"/>
    <w:rsid w:val="002C00E9"/>
    <w:rPr>
      <w:rFonts w:asciiTheme="minorHAnsi" w:eastAsiaTheme="minorEastAsia" w:hAnsiTheme="minorHAnsi" w:cstheme="minorBidi"/>
      <w:b/>
      <w:i/>
      <w:smallCaps/>
      <w:color w:val="C00000"/>
      <w:sz w:val="22"/>
      <w:shd w:val="clear" w:color="auto" w:fill="FFFF99"/>
      <w:lang w:eastAsia="en-US" w:bidi="en-US"/>
    </w:rPr>
  </w:style>
  <w:style w:type="paragraph" w:styleId="Lgende">
    <w:name w:val="caption"/>
    <w:basedOn w:val="Normal"/>
    <w:next w:val="Normal"/>
    <w:uiPriority w:val="35"/>
    <w:unhideWhenUsed/>
    <w:qFormat/>
    <w:rsid w:val="002C00E9"/>
    <w:rPr>
      <w:b/>
      <w:bCs/>
      <w:caps/>
      <w:sz w:val="16"/>
      <w:szCs w:val="18"/>
    </w:rPr>
  </w:style>
  <w:style w:type="character" w:styleId="Accentuation">
    <w:name w:val="Emphasis"/>
    <w:uiPriority w:val="20"/>
    <w:qFormat/>
    <w:rsid w:val="002C00E9"/>
    <w:rPr>
      <w:b/>
      <w:i/>
      <w:spacing w:val="10"/>
    </w:rPr>
  </w:style>
  <w:style w:type="paragraph" w:styleId="Sansinterligne">
    <w:name w:val="No Spacing"/>
    <w:basedOn w:val="Normal"/>
    <w:link w:val="SansinterligneCar"/>
    <w:uiPriority w:val="1"/>
    <w:qFormat/>
    <w:rsid w:val="002C00E9"/>
  </w:style>
  <w:style w:type="paragraph" w:styleId="Citation">
    <w:name w:val="Quote"/>
    <w:basedOn w:val="Normal"/>
    <w:next w:val="Normal"/>
    <w:link w:val="CitationCar"/>
    <w:uiPriority w:val="29"/>
    <w:qFormat/>
    <w:rsid w:val="002C00E9"/>
    <w:rPr>
      <w:i/>
    </w:rPr>
  </w:style>
  <w:style w:type="character" w:customStyle="1" w:styleId="CitationCar">
    <w:name w:val="Citation Car"/>
    <w:basedOn w:val="Policepardfaut"/>
    <w:link w:val="Citation"/>
    <w:uiPriority w:val="29"/>
    <w:rsid w:val="002C00E9"/>
    <w:rPr>
      <w:rFonts w:asciiTheme="minorHAnsi" w:eastAsiaTheme="minorEastAsia" w:hAnsiTheme="minorHAnsi" w:cstheme="minorBidi"/>
      <w:i/>
      <w:sz w:val="22"/>
      <w:lang w:eastAsia="en-US" w:bidi="en-US"/>
    </w:rPr>
  </w:style>
  <w:style w:type="paragraph" w:styleId="Citationintense">
    <w:name w:val="Intense Quote"/>
    <w:basedOn w:val="Normal"/>
    <w:next w:val="Normal"/>
    <w:link w:val="CitationintenseCar"/>
    <w:uiPriority w:val="30"/>
    <w:qFormat/>
    <w:rsid w:val="002C00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2C00E9"/>
    <w:rPr>
      <w:rFonts w:asciiTheme="minorHAnsi" w:eastAsiaTheme="minorEastAsia" w:hAnsiTheme="minorHAnsi" w:cstheme="minorBidi"/>
      <w:b/>
      <w:i/>
      <w:color w:val="FFFFFF" w:themeColor="background1"/>
      <w:sz w:val="22"/>
      <w:shd w:val="clear" w:color="auto" w:fill="C0504D" w:themeFill="accent2"/>
      <w:lang w:eastAsia="en-US" w:bidi="en-US"/>
    </w:rPr>
  </w:style>
  <w:style w:type="character" w:styleId="Emphaseple">
    <w:name w:val="Subtle Emphasis"/>
    <w:uiPriority w:val="19"/>
    <w:qFormat/>
    <w:rsid w:val="002C00E9"/>
    <w:rPr>
      <w:i/>
    </w:rPr>
  </w:style>
  <w:style w:type="character" w:styleId="Emphaseintense">
    <w:name w:val="Intense Emphasis"/>
    <w:uiPriority w:val="21"/>
    <w:qFormat/>
    <w:rsid w:val="002C00E9"/>
    <w:rPr>
      <w:b/>
      <w:i/>
      <w:color w:val="C0504D" w:themeColor="accent2"/>
      <w:spacing w:val="10"/>
    </w:rPr>
  </w:style>
  <w:style w:type="character" w:styleId="Rfrenceple">
    <w:name w:val="Subtle Reference"/>
    <w:uiPriority w:val="31"/>
    <w:qFormat/>
    <w:rsid w:val="002C00E9"/>
    <w:rPr>
      <w:b/>
    </w:rPr>
  </w:style>
  <w:style w:type="character" w:styleId="Rfrenceintense">
    <w:name w:val="Intense Reference"/>
    <w:uiPriority w:val="32"/>
    <w:qFormat/>
    <w:rsid w:val="002C00E9"/>
    <w:rPr>
      <w:b/>
      <w:bCs/>
      <w:smallCaps/>
      <w:spacing w:val="5"/>
      <w:sz w:val="22"/>
      <w:szCs w:val="22"/>
      <w:u w:val="single"/>
    </w:rPr>
  </w:style>
  <w:style w:type="character" w:styleId="Titredulivre">
    <w:name w:val="Book Title"/>
    <w:uiPriority w:val="33"/>
    <w:qFormat/>
    <w:rsid w:val="002C00E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2C00E9"/>
    <w:pPr>
      <w:outlineLvl w:val="9"/>
    </w:pPr>
  </w:style>
  <w:style w:type="character" w:customStyle="1" w:styleId="SansinterligneCar">
    <w:name w:val="Sans interligne Car"/>
    <w:basedOn w:val="Policepardfaut"/>
    <w:link w:val="Sansinterligne"/>
    <w:uiPriority w:val="1"/>
    <w:rsid w:val="002C00E9"/>
    <w:rPr>
      <w:rFonts w:asciiTheme="minorHAnsi" w:eastAsiaTheme="minorEastAsia" w:hAnsiTheme="minorHAnsi" w:cstheme="minorBidi"/>
      <w:sz w:val="22"/>
      <w:lang w:eastAsia="en-US" w:bidi="en-US"/>
    </w:rPr>
  </w:style>
  <w:style w:type="character" w:styleId="Textedelespacerserv">
    <w:name w:val="Placeholder Text"/>
    <w:basedOn w:val="Policepardfaut"/>
    <w:uiPriority w:val="99"/>
    <w:semiHidden/>
    <w:rsid w:val="002C00E9"/>
    <w:rPr>
      <w:color w:val="808080"/>
    </w:rPr>
  </w:style>
  <w:style w:type="paragraph" w:styleId="NormalWeb">
    <w:name w:val="Normal (Web)"/>
    <w:basedOn w:val="Normal"/>
    <w:uiPriority w:val="99"/>
    <w:semiHidden/>
    <w:unhideWhenUsed/>
    <w:rsid w:val="002C00E9"/>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2C00E9"/>
    <w:rPr>
      <w:color w:val="0000FF"/>
      <w:u w:val="single"/>
    </w:rPr>
  </w:style>
  <w:style w:type="paragraph" w:customStyle="1" w:styleId="textetsa">
    <w:name w:val="texte tsa"/>
    <w:basedOn w:val="Normal"/>
    <w:rsid w:val="002C00E9"/>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2C00E9"/>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2C00E9"/>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2C00E9"/>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2C00E9"/>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2C00E9"/>
    <w:pPr>
      <w:widowControl w:val="0"/>
      <w:tabs>
        <w:tab w:val="num" w:pos="113"/>
        <w:tab w:val="left" w:pos="294"/>
      </w:tabs>
      <w:spacing w:after="120"/>
      <w:ind w:left="1014" w:hanging="1014"/>
      <w:outlineLvl w:val="9"/>
    </w:pPr>
    <w:rPr>
      <w:rFonts w:ascii="Arial" w:eastAsia="Times New Roman" w:hAnsi="Arial" w:cs="Times New Roman"/>
      <w:i w:val="0"/>
      <w:smallCaps w:val="0"/>
      <w:color w:val="FFFFFF" w:themeColor="background1"/>
      <w:szCs w:val="24"/>
      <w:lang w:eastAsia="fr-FR" w:bidi="ar-SA"/>
    </w:rPr>
  </w:style>
  <w:style w:type="character" w:customStyle="1" w:styleId="titre8Car0">
    <w:name w:val="titre 8 Car"/>
    <w:basedOn w:val="Titre4Car"/>
    <w:link w:val="titre80"/>
    <w:rsid w:val="002C00E9"/>
    <w:rPr>
      <w:rFonts w:ascii="Arial" w:hAnsi="Arial"/>
      <w:color w:val="FFFFFF" w:themeColor="background1"/>
      <w:szCs w:val="24"/>
    </w:rPr>
  </w:style>
  <w:style w:type="table" w:customStyle="1" w:styleId="Trameclaire-Accent11">
    <w:name w:val="Trame claire - Accent 11"/>
    <w:basedOn w:val="TableauNormal"/>
    <w:uiPriority w:val="60"/>
    <w:rsid w:val="002C00E9"/>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moyenne12">
    <w:name w:val="Trame moyenne 12"/>
    <w:basedOn w:val="TableauNormal"/>
    <w:uiPriority w:val="63"/>
    <w:rsid w:val="00A436BF"/>
    <w:pPr>
      <w:jc w:val="both"/>
    </w:pPr>
    <w:rPr>
      <w:rFonts w:ascii="Calibri" w:hAnsi="Calibri"/>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eclaire-Accent12">
    <w:name w:val="Liste claire - Accent 12"/>
    <w:basedOn w:val="TableauNormal"/>
    <w:next w:val="Listeclaire-Accent13"/>
    <w:uiPriority w:val="61"/>
    <w:rsid w:val="00A436BF"/>
    <w:pPr>
      <w:jc w:val="both"/>
    </w:pPr>
    <w:rPr>
      <w:rFonts w:ascii="Calibri" w:hAnsi="Calibri"/>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rameclaire-Accent12">
    <w:name w:val="Trame claire - Accent 12"/>
    <w:basedOn w:val="TableauNormal"/>
    <w:next w:val="Trameclaire-Accent13"/>
    <w:uiPriority w:val="60"/>
    <w:rsid w:val="00A436BF"/>
    <w:pPr>
      <w:jc w:val="both"/>
    </w:pPr>
    <w:rPr>
      <w:rFonts w:ascii="Calibri" w:hAnsi="Calibri"/>
      <w:color w:val="365F91"/>
      <w:lang w:val="en-US"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ramemoyenne13">
    <w:name w:val="Trame moyenne 13"/>
    <w:basedOn w:val="TableauNormal"/>
    <w:uiPriority w:val="63"/>
    <w:rsid w:val="00EC651A"/>
    <w:pPr>
      <w:jc w:val="both"/>
    </w:pPr>
    <w:rPr>
      <w:rFonts w:ascii="Calibri" w:hAnsi="Calibri"/>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eclaire-Accent13">
    <w:name w:val="Liste claire - Accent 13"/>
    <w:basedOn w:val="TableauNormal"/>
    <w:next w:val="Listeclaire-Accent14"/>
    <w:uiPriority w:val="61"/>
    <w:rsid w:val="00EC651A"/>
    <w:pPr>
      <w:jc w:val="both"/>
    </w:pPr>
    <w:rPr>
      <w:rFonts w:ascii="Calibri" w:hAnsi="Calibri"/>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rameclaire-Accent13">
    <w:name w:val="Trame claire - Accent 13"/>
    <w:basedOn w:val="TableauNormal"/>
    <w:next w:val="Trameclaire-Accent14"/>
    <w:uiPriority w:val="60"/>
    <w:rsid w:val="00EC651A"/>
    <w:pPr>
      <w:jc w:val="both"/>
    </w:pPr>
    <w:rPr>
      <w:rFonts w:ascii="Calibri" w:hAnsi="Calibri"/>
      <w:color w:val="365F91"/>
      <w:lang w:val="en-US"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ramemoyenne14">
    <w:name w:val="Trame moyenne 14"/>
    <w:basedOn w:val="TableauNormal"/>
    <w:uiPriority w:val="63"/>
    <w:rsid w:val="00AD5767"/>
    <w:pPr>
      <w:jc w:val="both"/>
    </w:pPr>
    <w:rPr>
      <w:rFonts w:ascii="Calibri" w:hAnsi="Calibri"/>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eclaire-Accent14">
    <w:name w:val="Liste claire - Accent 14"/>
    <w:basedOn w:val="TableauNormal"/>
    <w:next w:val="Listeclaire-Accent15"/>
    <w:uiPriority w:val="61"/>
    <w:rsid w:val="00AD5767"/>
    <w:pPr>
      <w:jc w:val="both"/>
    </w:pPr>
    <w:rPr>
      <w:rFonts w:ascii="Calibri" w:hAnsi="Calibri"/>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rameclaire-Accent14">
    <w:name w:val="Trame claire - Accent 14"/>
    <w:basedOn w:val="TableauNormal"/>
    <w:next w:val="Trameclaire-Accent15"/>
    <w:uiPriority w:val="60"/>
    <w:rsid w:val="00AD5767"/>
    <w:pPr>
      <w:jc w:val="both"/>
    </w:pPr>
    <w:rPr>
      <w:rFonts w:ascii="Calibri" w:hAnsi="Calibri"/>
      <w:color w:val="365F91"/>
      <w:lang w:val="en-US"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ramemoyenne15">
    <w:name w:val="Trame moyenne 15"/>
    <w:basedOn w:val="TableauNormal"/>
    <w:uiPriority w:val="63"/>
    <w:rsid w:val="00F5770E"/>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5">
    <w:name w:val="Liste claire - Accent 15"/>
    <w:basedOn w:val="TableauNormal"/>
    <w:next w:val="Listeclaire-Accent16"/>
    <w:uiPriority w:val="61"/>
    <w:rsid w:val="00F5770E"/>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rameclaire-Accent15">
    <w:name w:val="Trame claire - Accent 15"/>
    <w:basedOn w:val="TableauNormal"/>
    <w:next w:val="Trameclaire-Accent16"/>
    <w:uiPriority w:val="60"/>
    <w:rsid w:val="00F5770E"/>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yle2">
    <w:name w:val="Style2"/>
    <w:basedOn w:val="Normal"/>
    <w:qFormat/>
    <w:rsid w:val="002C00E9"/>
    <w:pPr>
      <w:pBdr>
        <w:bottom w:val="single" w:sz="4" w:space="1" w:color="auto"/>
      </w:pBdr>
    </w:pPr>
  </w:style>
  <w:style w:type="table" w:customStyle="1" w:styleId="Tramemoyenne16">
    <w:name w:val="Trame moyenne 16"/>
    <w:basedOn w:val="TableauNormal"/>
    <w:uiPriority w:val="63"/>
    <w:rsid w:val="00FA0B9A"/>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6">
    <w:name w:val="Liste claire - Accent 16"/>
    <w:basedOn w:val="TableauNormal"/>
    <w:uiPriority w:val="61"/>
    <w:rsid w:val="00FA0B9A"/>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rameclaire-Accent16">
    <w:name w:val="Trame claire - Accent 16"/>
    <w:basedOn w:val="TableauNormal"/>
    <w:uiPriority w:val="60"/>
    <w:rsid w:val="00FA0B9A"/>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xplorateurdedocuments">
    <w:name w:val="Document Map"/>
    <w:basedOn w:val="Normal"/>
    <w:link w:val="ExplorateurdedocumentsCar"/>
    <w:uiPriority w:val="99"/>
    <w:semiHidden/>
    <w:unhideWhenUsed/>
    <w:rsid w:val="002C00E9"/>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C00E9"/>
    <w:rPr>
      <w:rFonts w:ascii="Tahoma" w:eastAsiaTheme="minorEastAsia" w:hAnsi="Tahoma" w:cs="Tahoma"/>
      <w:sz w:val="16"/>
      <w:szCs w:val="16"/>
      <w:lang w:eastAsia="en-US" w:bidi="en-US"/>
    </w:rPr>
  </w:style>
  <w:style w:type="paragraph" w:customStyle="1" w:styleId="puces">
    <w:name w:val="puces"/>
    <w:basedOn w:val="Normal"/>
    <w:rsid w:val="007F232D"/>
    <w:pPr>
      <w:spacing w:after="40"/>
    </w:pPr>
    <w:rPr>
      <w:rFonts w:ascii="Arial" w:eastAsia="Times New Roman" w:hAnsi="Arial" w:cs="Times New Roman"/>
      <w:spacing w:val="4"/>
      <w:sz w:val="20"/>
      <w:lang w:eastAsia="fr-FR" w:bidi="ar-SA"/>
    </w:rPr>
  </w:style>
  <w:style w:type="paragraph" w:styleId="Retraitcorpsdetexte2">
    <w:name w:val="Body Text Indent 2"/>
    <w:basedOn w:val="Normal"/>
    <w:link w:val="Retraitcorpsdetexte2Car"/>
    <w:rsid w:val="007F232D"/>
    <w:rPr>
      <w:rFonts w:ascii="Arial" w:eastAsia="Times New Roman" w:hAnsi="Arial" w:cs="Times New Roman"/>
      <w:sz w:val="20"/>
      <w:lang w:eastAsia="fr-FR" w:bidi="ar-SA"/>
    </w:rPr>
  </w:style>
  <w:style w:type="character" w:customStyle="1" w:styleId="Retraitcorpsdetexte2Car">
    <w:name w:val="Retrait corps de texte 2 Car"/>
    <w:basedOn w:val="Policepardfaut"/>
    <w:link w:val="Retraitcorpsdetexte2"/>
    <w:rsid w:val="007F232D"/>
    <w:rPr>
      <w:rFonts w:ascii="Arial" w:hAnsi="Arial"/>
    </w:rPr>
  </w:style>
  <w:style w:type="paragraph" w:styleId="Retraitcorpsdetexte">
    <w:name w:val="Body Text Indent"/>
    <w:basedOn w:val="Normal"/>
    <w:link w:val="RetraitcorpsdetexteCar"/>
    <w:rsid w:val="007F232D"/>
    <w:pPr>
      <w:tabs>
        <w:tab w:val="left" w:pos="7513"/>
      </w:tabs>
      <w:ind w:left="1134"/>
    </w:pPr>
    <w:rPr>
      <w:rFonts w:ascii="Arial" w:eastAsia="Times New Roman" w:hAnsi="Arial" w:cs="Times New Roman"/>
      <w:i/>
      <w:sz w:val="20"/>
      <w:lang w:eastAsia="fr-FR" w:bidi="ar-SA"/>
    </w:rPr>
  </w:style>
  <w:style w:type="character" w:customStyle="1" w:styleId="RetraitcorpsdetexteCar">
    <w:name w:val="Retrait corps de texte Car"/>
    <w:basedOn w:val="Policepardfaut"/>
    <w:link w:val="Retraitcorpsdetexte"/>
    <w:rsid w:val="007F232D"/>
    <w:rPr>
      <w:rFonts w:ascii="Arial" w:hAnsi="Arial"/>
      <w:i/>
    </w:rPr>
  </w:style>
  <w:style w:type="paragraph" w:styleId="Retraitcorpsdetexte3">
    <w:name w:val="Body Text Indent 3"/>
    <w:basedOn w:val="Normal"/>
    <w:link w:val="Retraitcorpsdetexte3Car"/>
    <w:rsid w:val="007F232D"/>
    <w:pPr>
      <w:tabs>
        <w:tab w:val="left" w:pos="7513"/>
      </w:tabs>
      <w:ind w:left="1276"/>
    </w:pPr>
    <w:rPr>
      <w:rFonts w:ascii="Arial" w:eastAsia="Times New Roman" w:hAnsi="Arial" w:cs="Times New Roman"/>
      <w:i/>
      <w:sz w:val="20"/>
      <w:lang w:eastAsia="fr-FR" w:bidi="ar-SA"/>
    </w:rPr>
  </w:style>
  <w:style w:type="character" w:customStyle="1" w:styleId="Retraitcorpsdetexte3Car">
    <w:name w:val="Retrait corps de texte 3 Car"/>
    <w:basedOn w:val="Policepardfaut"/>
    <w:link w:val="Retraitcorpsdetexte3"/>
    <w:rsid w:val="007F232D"/>
    <w:rPr>
      <w:rFonts w:ascii="Arial" w:hAnsi="Arial"/>
      <w:i/>
    </w:rPr>
  </w:style>
  <w:style w:type="paragraph" w:customStyle="1" w:styleId="Intitul">
    <w:name w:val="Intitulé"/>
    <w:basedOn w:val="Normal"/>
    <w:next w:val="Normal"/>
    <w:rsid w:val="009D29BB"/>
    <w:pPr>
      <w:spacing w:before="120" w:after="360"/>
      <w:jc w:val="center"/>
    </w:pPr>
    <w:rPr>
      <w:rFonts w:ascii="Arial" w:eastAsia="Times New Roman" w:hAnsi="Arial" w:cs="Times New Roman"/>
      <w:spacing w:val="6"/>
      <w:kern w:val="28"/>
      <w:sz w:val="52"/>
      <w:szCs w:val="24"/>
      <w:u w:val="thick"/>
      <w:lang w:eastAsia="fr-FR" w:bidi="ar-SA"/>
    </w:rPr>
  </w:style>
  <w:style w:type="table" w:styleId="Tramemoyenne1">
    <w:name w:val="Medium Shading 1"/>
    <w:basedOn w:val="TableauNormal"/>
    <w:uiPriority w:val="63"/>
    <w:rsid w:val="00267848"/>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267848"/>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claire-Accent1">
    <w:name w:val="Light Shading Accent 1"/>
    <w:basedOn w:val="TableauNormal"/>
    <w:uiPriority w:val="60"/>
    <w:rsid w:val="00267848"/>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oleObject" Target="embeddings/oleObject2.bin"/><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wmf"/><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11.wmf"/><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0.jpeg"/><Relationship Id="rId22" Type="http://schemas.openxmlformats.org/officeDocument/2006/relationships/oleObject" Target="embeddings/oleObject4.bin"/><Relationship Id="rId27"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Modele-TP-XP.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Classeur_Microsoft_Office_Excel_2007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sz="1600" b="1" i="0" u="none" strike="noStrike" baseline="0">
                <a:solidFill>
                  <a:srgbClr val="000000"/>
                </a:solidFill>
                <a:latin typeface="Times New Roman"/>
                <a:ea typeface="Times New Roman"/>
                <a:cs typeface="Times New Roman"/>
              </a:defRPr>
            </a:pPr>
            <a:r>
              <a:rPr lang="fr-FR"/>
              <a:t>Couple au volant en fonction de l'angle au volant pour différentes vitesses du véhicule</a:t>
            </a:r>
          </a:p>
        </c:rich>
      </c:tx>
      <c:layout>
        <c:manualLayout>
          <c:xMode val="edge"/>
          <c:yMode val="edge"/>
          <c:x val="0.10037174721189597"/>
          <c:y val="1.9298245614035103E-2"/>
        </c:manualLayout>
      </c:layout>
      <c:spPr>
        <a:noFill/>
        <a:ln w="25404">
          <a:noFill/>
        </a:ln>
      </c:spPr>
    </c:title>
    <c:plotArea>
      <c:layout>
        <c:manualLayout>
          <c:layoutTarget val="inner"/>
          <c:xMode val="edge"/>
          <c:yMode val="edge"/>
          <c:x val="0.10904584882280052"/>
          <c:y val="0.21754385964912298"/>
          <c:w val="0.73977695167286261"/>
          <c:h val="0.61052631578947369"/>
        </c:manualLayout>
      </c:layout>
      <c:lineChart>
        <c:grouping val="standard"/>
        <c:ser>
          <c:idx val="4"/>
          <c:order val="0"/>
          <c:tx>
            <c:strRef>
              <c:f>Feuil5!$F$2</c:f>
              <c:strCache>
                <c:ptCount val="1"/>
                <c:pt idx="0">
                  <c:v>170 km/h</c:v>
                </c:pt>
              </c:strCache>
            </c:strRef>
          </c:tx>
          <c:spPr>
            <a:ln w="38106">
              <a:solidFill>
                <a:srgbClr val="800080"/>
              </a:solidFill>
              <a:prstDash val="solid"/>
            </a:ln>
          </c:spPr>
          <c:marker>
            <c:symbol val="none"/>
          </c:marker>
          <c:cat>
            <c:numRef>
              <c:f>Feuil1!$G$4:$G$22</c:f>
              <c:numCache>
                <c:formatCode>0.000</c:formatCode>
                <c:ptCount val="19"/>
                <c:pt idx="0">
                  <c:v>0</c:v>
                </c:pt>
                <c:pt idx="1">
                  <c:v>39.333333333333336</c:v>
                </c:pt>
                <c:pt idx="2">
                  <c:v>78.666666666666671</c:v>
                </c:pt>
                <c:pt idx="3">
                  <c:v>118</c:v>
                </c:pt>
                <c:pt idx="4">
                  <c:v>157.33333333333346</c:v>
                </c:pt>
                <c:pt idx="5">
                  <c:v>196.66666666666654</c:v>
                </c:pt>
                <c:pt idx="6">
                  <c:v>236</c:v>
                </c:pt>
                <c:pt idx="7">
                  <c:v>275.33333333333331</c:v>
                </c:pt>
                <c:pt idx="8">
                  <c:v>314.66666666666697</c:v>
                </c:pt>
                <c:pt idx="9">
                  <c:v>354</c:v>
                </c:pt>
                <c:pt idx="10">
                  <c:v>393.33333333333331</c:v>
                </c:pt>
                <c:pt idx="11">
                  <c:v>432.66666666666697</c:v>
                </c:pt>
                <c:pt idx="12">
                  <c:v>472</c:v>
                </c:pt>
                <c:pt idx="13">
                  <c:v>511.33333333333331</c:v>
                </c:pt>
                <c:pt idx="14">
                  <c:v>550.66666666666663</c:v>
                </c:pt>
                <c:pt idx="15">
                  <c:v>590</c:v>
                </c:pt>
                <c:pt idx="16">
                  <c:v>629.3333333333336</c:v>
                </c:pt>
                <c:pt idx="17">
                  <c:v>668.66666666666663</c:v>
                </c:pt>
                <c:pt idx="18">
                  <c:v>708</c:v>
                </c:pt>
              </c:numCache>
            </c:numRef>
          </c:cat>
          <c:val>
            <c:numRef>
              <c:f>Feuil5!$F$3:$F$21</c:f>
              <c:numCache>
                <c:formatCode>General</c:formatCode>
                <c:ptCount val="19"/>
                <c:pt idx="2" formatCode="0.000">
                  <c:v>5.8004952330508477</c:v>
                </c:pt>
                <c:pt idx="3" formatCode="0.000">
                  <c:v>6.8847783368644055</c:v>
                </c:pt>
                <c:pt idx="4" formatCode="0.000">
                  <c:v>7.7930072828389836</c:v>
                </c:pt>
                <c:pt idx="5" formatCode="0.000">
                  <c:v>8.5872656249999988</c:v>
                </c:pt>
                <c:pt idx="6" formatCode="0.000">
                  <c:v>9.3018432203389843</c:v>
                </c:pt>
                <c:pt idx="7" formatCode="0.000">
                  <c:v>9.9565574682203444</c:v>
                </c:pt>
                <c:pt idx="8" formatCode="0.000">
                  <c:v>10.564318458686442</c:v>
                </c:pt>
                <c:pt idx="9" formatCode="0.000">
                  <c:v>11.134007018008475</c:v>
                </c:pt>
                <c:pt idx="10" formatCode="0.000">
                  <c:v>11.671872616525427</c:v>
                </c:pt>
                <c:pt idx="11" formatCode="0.000">
                  <c:v>12.180875529661016</c:v>
                </c:pt>
                <c:pt idx="12" formatCode="0.000">
                  <c:v>12.670554422669497</c:v>
                </c:pt>
                <c:pt idx="13" formatCode="0.000">
                  <c:v>13.138195709745755</c:v>
                </c:pt>
                <c:pt idx="14" formatCode="0.000">
                  <c:v>13.587828654661013</c:v>
                </c:pt>
                <c:pt idx="15" formatCode="0.000">
                  <c:v>14.021344544491519</c:v>
                </c:pt>
                <c:pt idx="16" formatCode="0.000">
                  <c:v>14.440552436440679</c:v>
                </c:pt>
                <c:pt idx="17" formatCode="0.000">
                  <c:v>14.846768008474569</c:v>
                </c:pt>
                <c:pt idx="18" formatCode="0.000">
                  <c:v>15.241060248940672</c:v>
                </c:pt>
              </c:numCache>
            </c:numRef>
          </c:val>
          <c:smooth val="1"/>
        </c:ser>
        <c:ser>
          <c:idx val="1"/>
          <c:order val="1"/>
          <c:tx>
            <c:strRef>
              <c:f>Feuil1!$H$3</c:f>
              <c:strCache>
                <c:ptCount val="1"/>
                <c:pt idx="0">
                  <c:v>100 km/h</c:v>
                </c:pt>
              </c:strCache>
            </c:strRef>
          </c:tx>
          <c:spPr>
            <a:ln w="38106">
              <a:solidFill>
                <a:srgbClr val="FF0000"/>
              </a:solidFill>
              <a:prstDash val="solid"/>
            </a:ln>
          </c:spPr>
          <c:marker>
            <c:symbol val="none"/>
          </c:marker>
          <c:cat>
            <c:numRef>
              <c:f>Feuil1!$G$4:$G$22</c:f>
              <c:numCache>
                <c:formatCode>0.000</c:formatCode>
                <c:ptCount val="19"/>
                <c:pt idx="0">
                  <c:v>0</c:v>
                </c:pt>
                <c:pt idx="1">
                  <c:v>39.333333333333336</c:v>
                </c:pt>
                <c:pt idx="2">
                  <c:v>78.666666666666671</c:v>
                </c:pt>
                <c:pt idx="3">
                  <c:v>118</c:v>
                </c:pt>
                <c:pt idx="4">
                  <c:v>157.33333333333346</c:v>
                </c:pt>
                <c:pt idx="5">
                  <c:v>196.66666666666654</c:v>
                </c:pt>
                <c:pt idx="6">
                  <c:v>236</c:v>
                </c:pt>
                <c:pt idx="7">
                  <c:v>275.33333333333331</c:v>
                </c:pt>
                <c:pt idx="8">
                  <c:v>314.66666666666697</c:v>
                </c:pt>
                <c:pt idx="9">
                  <c:v>354</c:v>
                </c:pt>
                <c:pt idx="10">
                  <c:v>393.33333333333331</c:v>
                </c:pt>
                <c:pt idx="11">
                  <c:v>432.66666666666697</c:v>
                </c:pt>
                <c:pt idx="12">
                  <c:v>472</c:v>
                </c:pt>
                <c:pt idx="13">
                  <c:v>511.33333333333331</c:v>
                </c:pt>
                <c:pt idx="14">
                  <c:v>550.66666666666663</c:v>
                </c:pt>
                <c:pt idx="15">
                  <c:v>590</c:v>
                </c:pt>
                <c:pt idx="16">
                  <c:v>629.3333333333336</c:v>
                </c:pt>
                <c:pt idx="17">
                  <c:v>668.66666666666663</c:v>
                </c:pt>
                <c:pt idx="18">
                  <c:v>708</c:v>
                </c:pt>
              </c:numCache>
            </c:numRef>
          </c:cat>
          <c:val>
            <c:numRef>
              <c:f>Feuil1!$H$4:$H$22</c:f>
              <c:numCache>
                <c:formatCode>General</c:formatCode>
                <c:ptCount val="19"/>
                <c:pt idx="2" formatCode="0.000">
                  <c:v>5.0439088983050846</c:v>
                </c:pt>
                <c:pt idx="3" formatCode="0.000">
                  <c:v>5.9867637711864434</c:v>
                </c:pt>
                <c:pt idx="4" formatCode="0.000">
                  <c:v>6.7765280720339014</c:v>
                </c:pt>
                <c:pt idx="5" formatCode="0.000">
                  <c:v>7.4671874999999961</c:v>
                </c:pt>
                <c:pt idx="6" formatCode="0.000">
                  <c:v>8.0885593220338983</c:v>
                </c:pt>
                <c:pt idx="7" formatCode="0.000">
                  <c:v>8.6578760593220405</c:v>
                </c:pt>
                <c:pt idx="8" formatCode="0.000">
                  <c:v>9.1863638771186444</c:v>
                </c:pt>
                <c:pt idx="9" formatCode="0.000">
                  <c:v>9.6817452330508473</c:v>
                </c:pt>
                <c:pt idx="10" formatCode="0.000">
                  <c:v>10.149454449152543</c:v>
                </c:pt>
                <c:pt idx="11" formatCode="0.000">
                  <c:v>10.592065677966104</c:v>
                </c:pt>
                <c:pt idx="12" formatCode="0.000">
                  <c:v>11.017873411016948</c:v>
                </c:pt>
                <c:pt idx="13" formatCode="0.000">
                  <c:v>11.424518008474568</c:v>
                </c:pt>
                <c:pt idx="14" formatCode="0.000">
                  <c:v>11.815503177966109</c:v>
                </c:pt>
                <c:pt idx="15" formatCode="0.000">
                  <c:v>12.192473516949159</c:v>
                </c:pt>
                <c:pt idx="16" formatCode="0.000">
                  <c:v>12.557002118644077</c:v>
                </c:pt>
                <c:pt idx="17" formatCode="0.000">
                  <c:v>12.910233050847459</c:v>
                </c:pt>
                <c:pt idx="18" formatCode="0.000">
                  <c:v>13.253095868644072</c:v>
                </c:pt>
              </c:numCache>
            </c:numRef>
          </c:val>
          <c:smooth val="1"/>
        </c:ser>
        <c:ser>
          <c:idx val="2"/>
          <c:order val="2"/>
          <c:tx>
            <c:strRef>
              <c:f>Feuil3!$F$2</c:f>
              <c:strCache>
                <c:ptCount val="1"/>
                <c:pt idx="0">
                  <c:v>50 km/h</c:v>
                </c:pt>
              </c:strCache>
            </c:strRef>
          </c:tx>
          <c:spPr>
            <a:ln w="38106">
              <a:solidFill>
                <a:srgbClr val="800000"/>
              </a:solidFill>
              <a:prstDash val="solid"/>
            </a:ln>
          </c:spPr>
          <c:marker>
            <c:symbol val="none"/>
          </c:marker>
          <c:cat>
            <c:numRef>
              <c:f>Feuil1!$G$4:$G$22</c:f>
              <c:numCache>
                <c:formatCode>0.000</c:formatCode>
                <c:ptCount val="19"/>
                <c:pt idx="0">
                  <c:v>0</c:v>
                </c:pt>
                <c:pt idx="1">
                  <c:v>39.333333333333336</c:v>
                </c:pt>
                <c:pt idx="2">
                  <c:v>78.666666666666671</c:v>
                </c:pt>
                <c:pt idx="3">
                  <c:v>118</c:v>
                </c:pt>
                <c:pt idx="4">
                  <c:v>157.33333333333346</c:v>
                </c:pt>
                <c:pt idx="5">
                  <c:v>196.66666666666654</c:v>
                </c:pt>
                <c:pt idx="6">
                  <c:v>236</c:v>
                </c:pt>
                <c:pt idx="7">
                  <c:v>275.33333333333331</c:v>
                </c:pt>
                <c:pt idx="8">
                  <c:v>314.66666666666697</c:v>
                </c:pt>
                <c:pt idx="9">
                  <c:v>354</c:v>
                </c:pt>
                <c:pt idx="10">
                  <c:v>393.33333333333331</c:v>
                </c:pt>
                <c:pt idx="11">
                  <c:v>432.66666666666697</c:v>
                </c:pt>
                <c:pt idx="12">
                  <c:v>472</c:v>
                </c:pt>
                <c:pt idx="13">
                  <c:v>511.33333333333331</c:v>
                </c:pt>
                <c:pt idx="14">
                  <c:v>550.66666666666663</c:v>
                </c:pt>
                <c:pt idx="15">
                  <c:v>590</c:v>
                </c:pt>
                <c:pt idx="16">
                  <c:v>629.3333333333336</c:v>
                </c:pt>
                <c:pt idx="17">
                  <c:v>668.66666666666663</c:v>
                </c:pt>
                <c:pt idx="18">
                  <c:v>708</c:v>
                </c:pt>
              </c:numCache>
            </c:numRef>
          </c:cat>
          <c:val>
            <c:numRef>
              <c:f>Feuil3!$F$3:$F$21</c:f>
              <c:numCache>
                <c:formatCode>General</c:formatCode>
                <c:ptCount val="19"/>
                <c:pt idx="2" formatCode="0.000">
                  <c:v>3.1272235169491549</c:v>
                </c:pt>
                <c:pt idx="3" formatCode="0.000">
                  <c:v>3.7117935381355949</c:v>
                </c:pt>
                <c:pt idx="4" formatCode="0.000">
                  <c:v>4.201447404661022</c:v>
                </c:pt>
                <c:pt idx="5" formatCode="0.000">
                  <c:v>4.6296562499999956</c:v>
                </c:pt>
                <c:pt idx="6" formatCode="0.000">
                  <c:v>5.0149067796610121</c:v>
                </c:pt>
                <c:pt idx="7" formatCode="0.000">
                  <c:v>5.3678831567796568</c:v>
                </c:pt>
                <c:pt idx="8" formatCode="0.000">
                  <c:v>5.6955456038135601</c:v>
                </c:pt>
                <c:pt idx="9" formatCode="0.000">
                  <c:v>6.0026820444915296</c:v>
                </c:pt>
                <c:pt idx="10" formatCode="0.000">
                  <c:v>6.2926617584745799</c:v>
                </c:pt>
                <c:pt idx="11" formatCode="0.000">
                  <c:v>6.5670807203389776</c:v>
                </c:pt>
                <c:pt idx="12" formatCode="0.000">
                  <c:v>6.8310815148305091</c:v>
                </c:pt>
                <c:pt idx="13" formatCode="0.000">
                  <c:v>7.083201165254243</c:v>
                </c:pt>
                <c:pt idx="14" formatCode="0.000">
                  <c:v>7.3256119703389757</c:v>
                </c:pt>
                <c:pt idx="15" formatCode="0.000">
                  <c:v>7.5593335805084774</c:v>
                </c:pt>
                <c:pt idx="16" formatCode="0.000">
                  <c:v>7.7853413135593277</c:v>
                </c:pt>
                <c:pt idx="17" formatCode="0.000">
                  <c:v>8.0043444915254209</c:v>
                </c:pt>
                <c:pt idx="18" formatCode="0.000">
                  <c:v>8.2169194385593229</c:v>
                </c:pt>
              </c:numCache>
            </c:numRef>
          </c:val>
          <c:smooth val="1"/>
        </c:ser>
        <c:ser>
          <c:idx val="3"/>
          <c:order val="3"/>
          <c:tx>
            <c:strRef>
              <c:f>Feuil2!$F$2</c:f>
              <c:strCache>
                <c:ptCount val="1"/>
                <c:pt idx="0">
                  <c:v>0 km/h</c:v>
                </c:pt>
              </c:strCache>
            </c:strRef>
          </c:tx>
          <c:spPr>
            <a:ln w="38106">
              <a:solidFill>
                <a:srgbClr val="008000"/>
              </a:solidFill>
              <a:prstDash val="solid"/>
            </a:ln>
          </c:spPr>
          <c:marker>
            <c:symbol val="none"/>
          </c:marker>
          <c:cat>
            <c:numRef>
              <c:f>Feuil1!$G$4:$G$22</c:f>
              <c:numCache>
                <c:formatCode>0.000</c:formatCode>
                <c:ptCount val="19"/>
                <c:pt idx="0">
                  <c:v>0</c:v>
                </c:pt>
                <c:pt idx="1">
                  <c:v>39.333333333333336</c:v>
                </c:pt>
                <c:pt idx="2">
                  <c:v>78.666666666666671</c:v>
                </c:pt>
                <c:pt idx="3">
                  <c:v>118</c:v>
                </c:pt>
                <c:pt idx="4">
                  <c:v>157.33333333333346</c:v>
                </c:pt>
                <c:pt idx="5">
                  <c:v>196.66666666666654</c:v>
                </c:pt>
                <c:pt idx="6">
                  <c:v>236</c:v>
                </c:pt>
                <c:pt idx="7">
                  <c:v>275.33333333333331</c:v>
                </c:pt>
                <c:pt idx="8">
                  <c:v>314.66666666666697</c:v>
                </c:pt>
                <c:pt idx="9">
                  <c:v>354</c:v>
                </c:pt>
                <c:pt idx="10">
                  <c:v>393.33333333333331</c:v>
                </c:pt>
                <c:pt idx="11">
                  <c:v>432.66666666666697</c:v>
                </c:pt>
                <c:pt idx="12">
                  <c:v>472</c:v>
                </c:pt>
                <c:pt idx="13">
                  <c:v>511.33333333333331</c:v>
                </c:pt>
                <c:pt idx="14">
                  <c:v>550.66666666666663</c:v>
                </c:pt>
                <c:pt idx="15">
                  <c:v>590</c:v>
                </c:pt>
                <c:pt idx="16">
                  <c:v>629.3333333333336</c:v>
                </c:pt>
                <c:pt idx="17">
                  <c:v>668.66666666666663</c:v>
                </c:pt>
                <c:pt idx="18">
                  <c:v>708</c:v>
                </c:pt>
              </c:numCache>
            </c:numRef>
          </c:cat>
          <c:val>
            <c:numRef>
              <c:f>Feuil2!$F$3:$F$21</c:f>
              <c:numCache>
                <c:formatCode>General</c:formatCode>
                <c:ptCount val="19"/>
                <c:pt idx="2" formatCode="0.000">
                  <c:v>1.2609772245762725</c:v>
                </c:pt>
                <c:pt idx="3" formatCode="0.000">
                  <c:v>1.4966909427966102</c:v>
                </c:pt>
                <c:pt idx="4" formatCode="0.000">
                  <c:v>1.6941320180084745</c:v>
                </c:pt>
                <c:pt idx="5" formatCode="0.000">
                  <c:v>1.8667968749999999</c:v>
                </c:pt>
                <c:pt idx="6" formatCode="0.000">
                  <c:v>2.0221398305084746</c:v>
                </c:pt>
                <c:pt idx="7" formatCode="0.000">
                  <c:v>2.1644690148305084</c:v>
                </c:pt>
                <c:pt idx="8" formatCode="0.000">
                  <c:v>2.2965909692796607</c:v>
                </c:pt>
                <c:pt idx="9" formatCode="0.000">
                  <c:v>2.4204363082627141</c:v>
                </c:pt>
                <c:pt idx="10" formatCode="0.000">
                  <c:v>2.5373636122881358</c:v>
                </c:pt>
                <c:pt idx="11" formatCode="0.000">
                  <c:v>2.6480164194915248</c:v>
                </c:pt>
                <c:pt idx="12" formatCode="0.000">
                  <c:v>2.7544683527542371</c:v>
                </c:pt>
                <c:pt idx="13" formatCode="0.000">
                  <c:v>2.8561295021186437</c:v>
                </c:pt>
                <c:pt idx="14" formatCode="0.000">
                  <c:v>2.9538757944915237</c:v>
                </c:pt>
                <c:pt idx="15" formatCode="0.000">
                  <c:v>3.0481183792372879</c:v>
                </c:pt>
                <c:pt idx="16" formatCode="0.000">
                  <c:v>3.1392505296610169</c:v>
                </c:pt>
                <c:pt idx="17" formatCode="0.000">
                  <c:v>3.2275582627118662</c:v>
                </c:pt>
                <c:pt idx="18" formatCode="0.000">
                  <c:v>3.3132739671610172</c:v>
                </c:pt>
              </c:numCache>
            </c:numRef>
          </c:val>
          <c:smooth val="1"/>
        </c:ser>
        <c:hiLowLines>
          <c:spPr>
            <a:ln w="3175">
              <a:solidFill>
                <a:srgbClr val="000000"/>
              </a:solidFill>
              <a:prstDash val="solid"/>
            </a:ln>
          </c:spPr>
        </c:hiLowLines>
        <c:marker val="1"/>
        <c:axId val="132813952"/>
        <c:axId val="132815872"/>
      </c:lineChart>
      <c:catAx>
        <c:axId val="132813952"/>
        <c:scaling>
          <c:orientation val="minMax"/>
        </c:scaling>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400" b="1" i="0" u="none" strike="noStrike" baseline="0">
                    <a:solidFill>
                      <a:srgbClr val="000000"/>
                    </a:solidFill>
                    <a:latin typeface="Times New Roman"/>
                    <a:ea typeface="Times New Roman"/>
                    <a:cs typeface="Times New Roman"/>
                  </a:defRPr>
                </a:pPr>
                <a:r>
                  <a:rPr lang="fr-FR"/>
                  <a:t>Angle au volant (degré)</a:t>
                </a:r>
              </a:p>
            </c:rich>
          </c:tx>
          <c:layout>
            <c:manualLayout>
              <c:xMode val="edge"/>
              <c:yMode val="edge"/>
              <c:x val="0.32961586121437486"/>
              <c:y val="0.93157894736842095"/>
            </c:manualLayout>
          </c:layout>
          <c:spPr>
            <a:noFill/>
            <a:ln w="25404">
              <a:noFill/>
            </a:ln>
          </c:spPr>
        </c:title>
        <c:numFmt formatCode="0.0" sourceLinked="0"/>
        <c:majorTickMark val="cross"/>
        <c:minorTickMark val="cross"/>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fr-FR"/>
          </a:p>
        </c:txPr>
        <c:crossAx val="132815872"/>
        <c:crosses val="autoZero"/>
        <c:lblAlgn val="ctr"/>
        <c:lblOffset val="100"/>
        <c:tickLblSkip val="1"/>
        <c:tickMarkSkip val="1"/>
      </c:catAx>
      <c:valAx>
        <c:axId val="132815872"/>
        <c:scaling>
          <c:orientation val="minMax"/>
        </c:scaling>
        <c:axPos val="l"/>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400" b="1" i="0" u="none" strike="noStrike" baseline="0">
                    <a:solidFill>
                      <a:srgbClr val="000000"/>
                    </a:solidFill>
                    <a:latin typeface="Times New Roman"/>
                    <a:ea typeface="Times New Roman"/>
                    <a:cs typeface="Times New Roman"/>
                  </a:defRPr>
                </a:pPr>
                <a:r>
                  <a:rPr lang="fr-FR"/>
                  <a:t>Couple au volant (Nm)</a:t>
                </a:r>
              </a:p>
            </c:rich>
          </c:tx>
          <c:layout>
            <c:manualLayout>
              <c:xMode val="edge"/>
              <c:yMode val="edge"/>
              <c:x val="0"/>
              <c:y val="0.31754385964912285"/>
            </c:manualLayout>
          </c:layout>
          <c:spPr>
            <a:noFill/>
            <a:ln w="25404">
              <a:noFill/>
            </a:ln>
          </c:spPr>
        </c:title>
        <c:numFmt formatCode="0" sourceLinked="0"/>
        <c:majorTickMark val="cross"/>
        <c:min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32813952"/>
        <c:crosses val="autoZero"/>
        <c:crossBetween val="midCat"/>
      </c:valAx>
      <c:spPr>
        <a:solidFill>
          <a:srgbClr val="FFFFFF"/>
        </a:solidFill>
        <a:ln w="12702">
          <a:solidFill>
            <a:srgbClr val="808080"/>
          </a:solidFill>
          <a:prstDash val="solid"/>
        </a:ln>
      </c:spPr>
    </c:plotArea>
    <c:legend>
      <c:legendPos val="r"/>
      <c:layout>
        <c:manualLayout>
          <c:xMode val="edge"/>
          <c:yMode val="edge"/>
          <c:x val="0.83147459727385431"/>
          <c:y val="0.41052631578947418"/>
          <c:w val="0.16356877323420072"/>
          <c:h val="0.1982456140350877"/>
        </c:manualLayout>
      </c:layout>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fr-FR"/>
        </a:p>
      </c:txPr>
    </c:legend>
    <c:plotVisOnly val="1"/>
    <c:dispBlanksAs val="gap"/>
  </c:chart>
  <c:spPr>
    <a:noFill/>
    <a:ln>
      <a:noFill/>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Modele-TP-XP.dotx</Template>
  <TotalTime>89</TotalTime>
  <Pages>11</Pages>
  <Words>2093</Words>
  <Characters>11513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Devoir surveillé n° 2.</vt:lpstr>
    </vt:vector>
  </TitlesOfParts>
  <Company/>
  <LinksUpToDate>false</LinksUpToDate>
  <CharactersWithSpaces>13579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surveillé n° 2.</dc:title>
  <dc:creator>JEAN-PIERRE</dc:creator>
  <cp:lastModifiedBy>JPP</cp:lastModifiedBy>
  <cp:revision>16</cp:revision>
  <cp:lastPrinted>2013-09-22T16:59:00Z</cp:lastPrinted>
  <dcterms:created xsi:type="dcterms:W3CDTF">2013-09-22T15:37:00Z</dcterms:created>
  <dcterms:modified xsi:type="dcterms:W3CDTF">2013-09-22T17:20:00Z</dcterms:modified>
</cp:coreProperties>
</file>