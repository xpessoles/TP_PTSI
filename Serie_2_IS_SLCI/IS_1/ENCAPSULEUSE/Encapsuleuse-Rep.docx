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FA" w:rsidRPr="009E00FA" w:rsidRDefault="00B83A3A" w:rsidP="009E00FA">
      <w:pPr>
        <w:pStyle w:val="Titre7"/>
      </w:pPr>
      <w:r w:rsidRPr="0012612B">
        <w:t xml:space="preserve">NOMS : </w:t>
      </w:r>
    </w:p>
    <w:p w:rsidR="00B83A3A" w:rsidRDefault="00B83A3A" w:rsidP="0012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83A3A" w:rsidRDefault="00B83A3A" w:rsidP="00126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56F88" w:rsidRDefault="00756F88" w:rsidP="00756F88">
      <w:pPr>
        <w:pStyle w:val="Titre1"/>
      </w:pPr>
      <w:r>
        <w:t>Découverte de l’encapsuleuse</w:t>
      </w:r>
    </w:p>
    <w:p w:rsidR="00756F88" w:rsidRDefault="00756F88" w:rsidP="009E00FA">
      <w:pPr>
        <w:pStyle w:val="Titre3"/>
      </w:pPr>
      <w:r>
        <w:t>Fonctionnement  de l'encapsuleuse</w:t>
      </w:r>
    </w:p>
    <w:p w:rsidR="00085074" w:rsidRDefault="00085074" w:rsidP="00085074"/>
    <w:p w:rsidR="00756F88" w:rsidRPr="006A3864" w:rsidRDefault="00756F88" w:rsidP="009E00FA">
      <w:pPr>
        <w:pStyle w:val="Titre6"/>
      </w:pPr>
      <w:r>
        <w:sym w:font="Wingdings" w:char="F03F"/>
      </w:r>
      <w:r w:rsidR="009E00FA">
        <w:t xml:space="preserve"> </w:t>
      </w:r>
      <w:r w:rsidRPr="006A3864">
        <w:t xml:space="preserve"> Lorsque les 5 bocaux ont été traités, pourquoi y en a-t-il un qui reste sur </w:t>
      </w:r>
      <w:proofErr w:type="gramStart"/>
      <w:r w:rsidRPr="006A3864">
        <w:t>la</w:t>
      </w:r>
      <w:proofErr w:type="gramEnd"/>
      <w:r w:rsidRPr="006A3864">
        <w:t xml:space="preserve"> plateau de transfert ?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</w:t>
      </w:r>
    </w:p>
    <w:p w:rsidR="00085074" w:rsidRDefault="00085074" w:rsidP="00756F88">
      <w:pPr>
        <w:pStyle w:val="Notedebasdepage"/>
      </w:pPr>
    </w:p>
    <w:p w:rsidR="00085074" w:rsidRDefault="00085074" w:rsidP="00085074">
      <w:pPr>
        <w:pStyle w:val="Notedebasdepage"/>
      </w:pPr>
      <w:r>
        <w:t>.................................................................................................................................................................</w:t>
      </w:r>
    </w:p>
    <w:p w:rsidR="00085074" w:rsidRDefault="00085074" w:rsidP="00085074">
      <w:pPr>
        <w:pStyle w:val="Notedebasdepage"/>
      </w:pPr>
    </w:p>
    <w:p w:rsidR="00085074" w:rsidRDefault="00085074" w:rsidP="00085074">
      <w:pPr>
        <w:pStyle w:val="Notedebasdepage"/>
      </w:pPr>
      <w:r>
        <w:t>.................................................................................................................................................................</w:t>
      </w:r>
    </w:p>
    <w:p w:rsidR="00085074" w:rsidRDefault="00085074" w:rsidP="00756F88">
      <w:pPr>
        <w:pStyle w:val="Notedebasdepage"/>
      </w:pPr>
    </w:p>
    <w:p w:rsidR="009E00FA" w:rsidRDefault="009E00FA" w:rsidP="009E00FA">
      <w:pPr>
        <w:pStyle w:val="Titre3"/>
      </w:pPr>
      <w:r>
        <w:t>Diagrammes surtucturels</w:t>
      </w:r>
    </w:p>
    <w:p w:rsidR="00756F88" w:rsidRDefault="00756F88" w:rsidP="00756F88">
      <w:pPr>
        <w:pStyle w:val="Notedebasdepage"/>
      </w:pPr>
    </w:p>
    <w:p w:rsidR="00756F88" w:rsidRDefault="00756F88" w:rsidP="009E00FA">
      <w:pPr>
        <w:pStyle w:val="Titre6"/>
      </w:pPr>
      <w:r w:rsidRPr="006A3864">
        <w:t xml:space="preserve"> </w:t>
      </w:r>
      <w:r>
        <w:sym w:font="Wingdings" w:char="F03F"/>
      </w:r>
      <w:r w:rsidR="009E00FA">
        <w:t xml:space="preserve"> Compléter les IDB</w:t>
      </w:r>
      <w:r w:rsidRPr="006A3864">
        <w:t xml:space="preserve"> fourni </w:t>
      </w:r>
      <w:r>
        <w:t>dans les documents réponses.</w:t>
      </w:r>
    </w:p>
    <w:p w:rsidR="003F74C1" w:rsidRDefault="003F74C1" w:rsidP="003F74C1">
      <w:pPr>
        <w:pStyle w:val="Titre4"/>
      </w:pPr>
      <w:r>
        <w:t>IBD Mécanisme de transfert</w:t>
      </w:r>
    </w:p>
    <w:p w:rsidR="003F74C1" w:rsidRDefault="00203A9E" w:rsidP="00203A9E">
      <w:r>
        <w:rPr>
          <w:noProof/>
          <w:lang w:eastAsia="fr-FR" w:bidi="ar-SA"/>
        </w:rPr>
        <w:drawing>
          <wp:inline distT="0" distB="0" distL="0" distR="0">
            <wp:extent cx="6642496" cy="1730829"/>
            <wp:effectExtent l="19050" t="0" r="5954" b="0"/>
            <wp:docPr id="9" name="Image 8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7" cstate="print"/>
                    <a:srcRect b="3887"/>
                    <a:stretch>
                      <a:fillRect/>
                    </a:stretch>
                  </pic:blipFill>
                  <pic:spPr>
                    <a:xfrm>
                      <a:off x="0" y="0"/>
                      <a:ext cx="6652965" cy="173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74" w:rsidRDefault="00085074" w:rsidP="00085074"/>
    <w:p w:rsidR="00085074" w:rsidRDefault="00085074" w:rsidP="00085074">
      <w:pPr>
        <w:pStyle w:val="Titre4"/>
      </w:pPr>
      <w:r>
        <w:t>IBD Système de transfert des bocaux</w:t>
      </w:r>
    </w:p>
    <w:p w:rsidR="00085074" w:rsidRPr="00085074" w:rsidRDefault="00085074" w:rsidP="00085074"/>
    <w:p w:rsidR="00085074" w:rsidRDefault="00085074" w:rsidP="00085074">
      <w:pPr>
        <w:pStyle w:val="Notedebasdepage"/>
        <w:sectPr w:rsidR="00085074" w:rsidSect="002C716F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720" w:right="720" w:bottom="720" w:left="720" w:header="720" w:footer="720" w:gutter="0"/>
          <w:cols w:space="720"/>
          <w:docGrid w:linePitch="326"/>
        </w:sectPr>
      </w:pPr>
      <w:r>
        <w:rPr>
          <w:noProof/>
          <w:lang w:eastAsia="fr-FR" w:bidi="ar-SA"/>
        </w:rPr>
        <w:drawing>
          <wp:inline distT="0" distB="0" distL="0" distR="0">
            <wp:extent cx="6645275" cy="1946910"/>
            <wp:effectExtent l="19050" t="0" r="3175" b="0"/>
            <wp:docPr id="12" name="Imag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4C1" w:rsidRDefault="003F74C1" w:rsidP="003F74C1">
      <w:pPr>
        <w:pStyle w:val="Titre4"/>
      </w:pPr>
      <w:r>
        <w:lastRenderedPageBreak/>
        <w:t>IBD Système de mise en place du bouchon</w:t>
      </w:r>
    </w:p>
    <w:p w:rsidR="00203A9E" w:rsidRPr="00203A9E" w:rsidRDefault="00203A9E" w:rsidP="00203A9E">
      <w:r>
        <w:rPr>
          <w:noProof/>
          <w:lang w:eastAsia="fr-FR" w:bidi="ar-SA"/>
        </w:rPr>
        <w:drawing>
          <wp:inline distT="0" distB="0" distL="0" distR="0">
            <wp:extent cx="6702531" cy="4555671"/>
            <wp:effectExtent l="19050" t="0" r="3069" b="0"/>
            <wp:docPr id="10" name="Image 9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1274" cy="45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07" w:rsidRPr="00227707" w:rsidRDefault="00227707" w:rsidP="00227707"/>
    <w:p w:rsidR="00756F88" w:rsidRDefault="00AB276D" w:rsidP="00344D26">
      <w:pPr>
        <w:pStyle w:val="Titre3"/>
      </w:pPr>
      <w:r>
        <w:rPr>
          <w:noProof/>
          <w:lang w:eastAsia="fr-FR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758" type="#_x0000_t202" style="position:absolute;left:0;text-align:left;margin-left:375pt;margin-top:334.1pt;width:58.3pt;height:40.75pt;z-index:251659264" stroked="f">
            <v:textbox style="mso-next-textbox:#_x0000_s1758">
              <w:txbxContent>
                <w:p w:rsidR="00A3608E" w:rsidRDefault="00A3608E" w:rsidP="00A3608E">
                  <w:pPr>
                    <w:rPr>
                      <w:color w:val="FF0000"/>
                      <w:sz w:val="48"/>
                    </w:rPr>
                  </w:pPr>
                  <w:r>
                    <w:rPr>
                      <w:color w:val="FF0000"/>
                      <w:sz w:val="48"/>
                    </w:rPr>
                    <w:t>?</w:t>
                  </w:r>
                </w:p>
                <w:p w:rsidR="00A3608E" w:rsidRDefault="00A3608E" w:rsidP="00A3608E">
                  <w:pPr>
                    <w:rPr>
                      <w:color w:val="FF0000"/>
                      <w:sz w:val="40"/>
                    </w:rPr>
                  </w:pPr>
                </w:p>
                <w:p w:rsidR="00A3608E" w:rsidRDefault="00A3608E" w:rsidP="00A3608E">
                  <w:pPr>
                    <w:jc w:val="center"/>
                    <w:rPr>
                      <w:color w:val="FF0000"/>
                      <w:sz w:val="48"/>
                    </w:rPr>
                  </w:pPr>
                  <w:r>
                    <w:rPr>
                      <w:color w:val="FF0000"/>
                      <w:sz w:val="48"/>
                    </w:rPr>
                    <w:t>?-</w:t>
                  </w:r>
                  <w:r>
                    <w:rPr>
                      <w:color w:val="FF0000"/>
                      <w:sz w:val="32"/>
                    </w:rPr>
                    <w:t>2</w:t>
                  </w:r>
                </w:p>
              </w:txbxContent>
            </v:textbox>
          </v:shape>
        </w:pict>
      </w:r>
      <w:r w:rsidR="00344D26">
        <w:rPr>
          <w:noProof/>
          <w:lang w:eastAsia="fr-FR" w:bidi="ar-SA"/>
        </w:rPr>
        <w:t>Fonctionnement manuel</w:t>
      </w:r>
    </w:p>
    <w:p w:rsidR="00756F88" w:rsidRDefault="00756F88" w:rsidP="00756F88"/>
    <w:p w:rsidR="00756F88" w:rsidRPr="000D1BE4" w:rsidRDefault="00756F88" w:rsidP="00344D26">
      <w:pPr>
        <w:pStyle w:val="Titre6"/>
      </w:pPr>
      <w:r>
        <w:sym w:font="Wingdings" w:char="F03F"/>
      </w:r>
      <w:r w:rsidRPr="000D1BE4">
        <w:t xml:space="preserve">  Par appuis successif sur le BP MAIN observer le comportement séquentiel de la machine et faire l’algorithme</w:t>
      </w:r>
      <w:r>
        <w:t xml:space="preserve"> décrivant le fonctionnement de la machine</w:t>
      </w:r>
      <w:r w:rsidRPr="000D1BE4">
        <w:t xml:space="preserve">. 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756F88" w:rsidRDefault="00756F88" w:rsidP="00756F88">
      <w:pPr>
        <w:pStyle w:val="Notedebasdepage"/>
      </w:pPr>
    </w:p>
    <w:p w:rsidR="00756F88" w:rsidRDefault="00756F88" w:rsidP="00756F88">
      <w:pPr>
        <w:pStyle w:val="Titre1"/>
      </w:pPr>
      <w:r>
        <w:t>Technologie des capte</w:t>
      </w:r>
      <w:r w:rsidR="00B041D4">
        <w:t>urs</w:t>
      </w:r>
    </w:p>
    <w:p w:rsidR="00B041D4" w:rsidRPr="00B041D4" w:rsidRDefault="00B041D4" w:rsidP="00B041D4"/>
    <w:p w:rsidR="00756F88" w:rsidRDefault="00756F88" w:rsidP="00344D26">
      <w:pPr>
        <w:pStyle w:val="Titre6"/>
        <w:rPr>
          <w:snapToGrid w:val="0"/>
        </w:rPr>
      </w:pPr>
      <w:r w:rsidRPr="004E0A25">
        <w:rPr>
          <w:snapToGrid w:val="0"/>
          <w:sz w:val="24"/>
        </w:rPr>
        <w:sym w:font="Wingdings" w:char="F03F"/>
      </w:r>
      <w:r>
        <w:rPr>
          <w:snapToGrid w:val="0"/>
          <w:sz w:val="24"/>
        </w:rPr>
        <w:t xml:space="preserve"> </w:t>
      </w:r>
      <w:r>
        <w:rPr>
          <w:snapToGrid w:val="0"/>
        </w:rPr>
        <w:t xml:space="preserve"> </w:t>
      </w:r>
      <w:r w:rsidRPr="004E0A25">
        <w:rPr>
          <w:snapToGrid w:val="0"/>
        </w:rPr>
        <w:t>Avec des phrases courtes et des petits schémas montrer où peuvent se trouvent certains de ces capteurs sur l’encapsuleuse.</w:t>
      </w:r>
    </w:p>
    <w:p w:rsidR="001D7E88" w:rsidRDefault="001D7E88" w:rsidP="001D7E88"/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lastRenderedPageBreak/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756F88" w:rsidRDefault="00756F88" w:rsidP="00756F88"/>
    <w:p w:rsidR="00756F88" w:rsidRPr="0078161C" w:rsidRDefault="00756F88" w:rsidP="00344D26">
      <w:pPr>
        <w:pStyle w:val="Titre6"/>
      </w:pPr>
      <w:r>
        <w:sym w:font="Wingdings" w:char="F03F"/>
      </w:r>
      <w:r w:rsidRPr="0078161C">
        <w:t xml:space="preserve"> A quelle fonction peuvent bien servir l'ensemble des éléments représentés sur les photos ci-dessus ?</w:t>
      </w:r>
    </w:p>
    <w:p w:rsidR="00756F88" w:rsidRDefault="00756F88" w:rsidP="00756F88">
      <w:pPr>
        <w:tabs>
          <w:tab w:val="left" w:pos="426"/>
        </w:tabs>
        <w:jc w:val="left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756F88" w:rsidRDefault="00756F88" w:rsidP="00756F88">
      <w:pPr>
        <w:pStyle w:val="Titre1"/>
      </w:pPr>
      <w:r>
        <w:t>La croix de malte</w:t>
      </w:r>
    </w:p>
    <w:p w:rsidR="00756F88" w:rsidRDefault="00756F88" w:rsidP="00756F88"/>
    <w:p w:rsidR="00756F88" w:rsidRPr="0078161C" w:rsidRDefault="00756F88" w:rsidP="00344D26">
      <w:pPr>
        <w:pStyle w:val="Titre6"/>
      </w:pPr>
      <w:r>
        <w:sym w:font="Wingdings" w:char="F03F"/>
      </w:r>
      <w:r w:rsidRPr="0078161C">
        <w:t xml:space="preserve"> </w:t>
      </w:r>
      <w:r w:rsidRPr="00344D26">
        <w:rPr>
          <w:b/>
        </w:rPr>
        <w:t>1</w:t>
      </w:r>
      <w:r w:rsidRPr="0078161C">
        <w:t xml:space="preserve">  Expliquer comment se fait la rotation de la croix de malte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756F88" w:rsidRDefault="00756F88" w:rsidP="00344D26">
      <w:pPr>
        <w:pStyle w:val="Titre6"/>
      </w:pPr>
      <w:r>
        <w:lastRenderedPageBreak/>
        <w:sym w:font="Wingdings" w:char="F03F"/>
      </w:r>
      <w:r w:rsidRPr="0078161C">
        <w:t xml:space="preserve"> </w:t>
      </w:r>
      <w:r w:rsidRPr="00344D26">
        <w:rPr>
          <w:b/>
        </w:rPr>
        <w:t>2</w:t>
      </w:r>
      <w:r w:rsidRPr="0078161C">
        <w:t xml:space="preserve">  Expliquer comment est verrouillée la croix de malte quand une des quatre positions souhaitées est obtenue</w:t>
      </w:r>
    </w:p>
    <w:p w:rsidR="001D7E88" w:rsidRDefault="001D7E88" w:rsidP="001D7E88"/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1D7E88" w:rsidRDefault="001D7E88" w:rsidP="001D7E88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1D7E88" w:rsidRDefault="001D7E88" w:rsidP="001D7E88">
      <w:pPr>
        <w:pStyle w:val="Notedebasdepage"/>
      </w:pPr>
    </w:p>
    <w:p w:rsidR="00756F88" w:rsidRDefault="00756F88" w:rsidP="00756F88">
      <w:pPr>
        <w:pStyle w:val="Titre3"/>
      </w:pPr>
      <w:r>
        <w:t>Maquette numérique</w:t>
      </w:r>
    </w:p>
    <w:p w:rsidR="001D7E88" w:rsidRPr="001D7E88" w:rsidRDefault="001D7E88" w:rsidP="001D7E88">
      <w:pPr>
        <w:rPr>
          <w:lang w:val="en-US"/>
        </w:rPr>
      </w:pPr>
    </w:p>
    <w:p w:rsidR="001D7E88" w:rsidRPr="00756F88" w:rsidRDefault="001D7E88" w:rsidP="00344D26">
      <w:pPr>
        <w:pStyle w:val="Titre6"/>
      </w:pPr>
      <w:r>
        <w:sym w:font="Wingdings" w:char="F03F"/>
      </w:r>
      <w:r w:rsidRPr="00EA7904">
        <w:t xml:space="preserve"> </w:t>
      </w:r>
      <w:r w:rsidRPr="007275CD">
        <w:rPr>
          <w:b/>
        </w:rPr>
        <w:t>1</w:t>
      </w:r>
      <w:r w:rsidRPr="00EA7904">
        <w:t xml:space="preserve">  Étudier les courbes position angulaire,</w:t>
      </w:r>
      <w:r>
        <w:t xml:space="preserve"> </w:t>
      </w:r>
      <w:r w:rsidRPr="00EA7904">
        <w:t>vitesse angulaire</w:t>
      </w:r>
      <w:r>
        <w:t xml:space="preserve">, </w:t>
      </w:r>
      <w:r w:rsidRPr="00EA7904">
        <w:t xml:space="preserve">accélération </w:t>
      </w:r>
      <w:proofErr w:type="gramStart"/>
      <w:r w:rsidRPr="00EA7904">
        <w:t xml:space="preserve">angulaire </w:t>
      </w:r>
      <w:r>
        <w:t>.</w:t>
      </w:r>
      <w:proofErr w:type="gramEnd"/>
    </w:p>
    <w:p w:rsidR="001D7E88" w:rsidRDefault="001D7E88" w:rsidP="001D7E88"/>
    <w:p w:rsidR="001D7E88" w:rsidRPr="00EA7904" w:rsidRDefault="001D7E88" w:rsidP="00344D26">
      <w:pPr>
        <w:pStyle w:val="Titre6"/>
      </w:pPr>
      <w:r>
        <w:sym w:font="Wingdings" w:char="F03F"/>
      </w:r>
      <w:r w:rsidRPr="00EA7904">
        <w:t xml:space="preserve"> </w:t>
      </w:r>
      <w:r w:rsidRPr="007275CD">
        <w:rPr>
          <w:b/>
        </w:rPr>
        <w:t>2</w:t>
      </w:r>
      <w:r w:rsidRPr="00EA7904">
        <w:t xml:space="preserve"> Expliquer pourquoi elles correspondent bien au fonctionnement observé sur la maquette numérique comme sur l'encapsuleuse.</w:t>
      </w:r>
    </w:p>
    <w:p w:rsidR="001D7E88" w:rsidRDefault="001D7E88" w:rsidP="00756F88">
      <w:pPr>
        <w:pStyle w:val="Titre8"/>
      </w:pPr>
    </w:p>
    <w:p w:rsidR="00756F88" w:rsidRDefault="00257BDD" w:rsidP="00344D26">
      <w:pPr>
        <w:jc w:val="center"/>
      </w:pPr>
      <w:r>
        <w:rPr>
          <w:noProof/>
          <w:lang w:eastAsia="fr-FR" w:bidi="ar-SA"/>
        </w:rPr>
        <w:drawing>
          <wp:inline distT="0" distB="0" distL="0" distR="0">
            <wp:extent cx="4033157" cy="2893326"/>
            <wp:effectExtent l="19050" t="0" r="5443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941" t="13998" r="1001" b="6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56" cy="2894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</w:t>
      </w:r>
    </w:p>
    <w:p w:rsidR="00A65F83" w:rsidRDefault="00A65F83" w:rsidP="00A65F83">
      <w:pPr>
        <w:pStyle w:val="Notedebasdepage"/>
      </w:pPr>
    </w:p>
    <w:p w:rsidR="00A65F83" w:rsidRDefault="00A65F83" w:rsidP="00A65F83">
      <w:pPr>
        <w:pStyle w:val="Notedebasdepage"/>
      </w:pPr>
      <w:r>
        <w:t>................................................................................................................................................................................</w:t>
      </w:r>
    </w:p>
    <w:sectPr w:rsidR="00A65F83" w:rsidSect="002C716F">
      <w:footnotePr>
        <w:pos w:val="beneathText"/>
      </w:footnotePr>
      <w:pgSz w:w="11905" w:h="16837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B66" w:rsidRDefault="00214B66" w:rsidP="00B01958">
      <w:r>
        <w:separator/>
      </w:r>
    </w:p>
  </w:endnote>
  <w:endnote w:type="continuationSeparator" w:id="0">
    <w:p w:rsidR="00214B66" w:rsidRDefault="00214B66" w:rsidP="00B019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A56" w:rsidRPr="00160C93" w:rsidRDefault="00AB276D" w:rsidP="00C65A16">
    <w:pPr>
      <w:pStyle w:val="Pieddepage"/>
      <w:rPr>
        <w:rFonts w:cs="Calibri"/>
        <w:sz w:val="16"/>
        <w:szCs w:val="16"/>
      </w:rPr>
    </w:pPr>
    <w:fldSimple w:instr=" FILENAME   \* MERGEFORMAT ">
      <w:r w:rsidR="00137F04" w:rsidRPr="00137F04">
        <w:rPr>
          <w:rFonts w:cs="Calibri"/>
          <w:noProof/>
          <w:sz w:val="16"/>
          <w:szCs w:val="16"/>
        </w:rPr>
        <w:t>Encapsuleuse-Rep.docx</w:t>
      </w:r>
    </w:fldSimple>
    <w:r w:rsidR="002A5A56" w:rsidRPr="00160C93">
      <w:rPr>
        <w:rFonts w:cs="Calibri"/>
        <w:sz w:val="16"/>
        <w:szCs w:val="16"/>
      </w:rPr>
      <w:tab/>
    </w:r>
    <w:r w:rsidR="002A5A56" w:rsidRPr="00160C93">
      <w:rPr>
        <w:rFonts w:cs="Calibri"/>
        <w:sz w:val="16"/>
        <w:szCs w:val="16"/>
      </w:rPr>
      <w:tab/>
    </w:r>
    <w:r w:rsidR="00160C93">
      <w:rPr>
        <w:rFonts w:cs="Calibri"/>
        <w:sz w:val="16"/>
        <w:szCs w:val="16"/>
      </w:rPr>
      <w:t xml:space="preserve">  </w:t>
    </w:r>
    <w:r w:rsidR="00160C93">
      <w:rPr>
        <w:rFonts w:cs="Calibri"/>
        <w:sz w:val="16"/>
        <w:szCs w:val="16"/>
      </w:rPr>
      <w:tab/>
    </w:r>
    <w:r w:rsidR="00160C93">
      <w:rPr>
        <w:rFonts w:cs="Calibri"/>
        <w:sz w:val="16"/>
        <w:szCs w:val="16"/>
      </w:rPr>
      <w:tab/>
    </w:r>
    <w:r w:rsidRPr="00160C93">
      <w:rPr>
        <w:rFonts w:cs="Calibri"/>
        <w:b/>
        <w:sz w:val="24"/>
        <w:szCs w:val="24"/>
      </w:rPr>
      <w:fldChar w:fldCharType="begin"/>
    </w:r>
    <w:r w:rsidR="002A5A56" w:rsidRPr="00160C93">
      <w:rPr>
        <w:rFonts w:cs="Calibri"/>
        <w:b/>
        <w:sz w:val="24"/>
        <w:szCs w:val="24"/>
      </w:rPr>
      <w:instrText xml:space="preserve"> PAGE   \* MERGEFORMAT </w:instrText>
    </w:r>
    <w:r w:rsidRPr="00160C93">
      <w:rPr>
        <w:rFonts w:cs="Calibri"/>
        <w:b/>
        <w:sz w:val="24"/>
        <w:szCs w:val="24"/>
      </w:rPr>
      <w:fldChar w:fldCharType="separate"/>
    </w:r>
    <w:r w:rsidR="00137F04">
      <w:rPr>
        <w:rFonts w:cs="Calibri"/>
        <w:b/>
        <w:noProof/>
        <w:sz w:val="24"/>
        <w:szCs w:val="24"/>
      </w:rPr>
      <w:t>5</w:t>
    </w:r>
    <w:r w:rsidRPr="00160C93">
      <w:rPr>
        <w:rFonts w:cs="Calibri"/>
        <w:b/>
        <w:sz w:val="24"/>
        <w:szCs w:val="24"/>
      </w:rPr>
      <w:fldChar w:fldCharType="end"/>
    </w:r>
    <w:r w:rsidR="002A5A56" w:rsidRPr="00160C93">
      <w:rPr>
        <w:rFonts w:cs="Calibri"/>
        <w:b/>
        <w:sz w:val="24"/>
        <w:szCs w:val="24"/>
      </w:rPr>
      <w:t>/</w:t>
    </w:r>
    <w:fldSimple w:instr=" NUMPAGES   \* MERGEFORMAT ">
      <w:r w:rsidR="00137F04" w:rsidRPr="00137F04">
        <w:rPr>
          <w:rFonts w:cs="Calibri"/>
          <w:b/>
          <w:noProof/>
          <w:sz w:val="24"/>
          <w:szCs w:val="24"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B66" w:rsidRDefault="00214B66" w:rsidP="00B01958">
      <w:r>
        <w:separator/>
      </w:r>
    </w:p>
  </w:footnote>
  <w:footnote w:type="continuationSeparator" w:id="0">
    <w:p w:rsidR="00214B66" w:rsidRDefault="00214B66" w:rsidP="00B019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24" w:type="dxa"/>
      <w:tblInd w:w="-459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3828"/>
      <w:gridCol w:w="5386"/>
      <w:gridCol w:w="2410"/>
    </w:tblGrid>
    <w:tr w:rsidR="002C716F" w:rsidRPr="002736A9" w:rsidTr="00A10CF4">
      <w:trPr>
        <w:trHeight w:val="142"/>
      </w:trPr>
      <w:tc>
        <w:tcPr>
          <w:tcW w:w="3828" w:type="dxa"/>
          <w:shd w:val="clear" w:color="auto" w:fill="333333"/>
        </w:tcPr>
        <w:p w:rsidR="002C716F" w:rsidRPr="002736A9" w:rsidRDefault="00257BDD" w:rsidP="003373AB">
          <w:pPr>
            <w:keepNext/>
            <w:jc w:val="left"/>
            <w:rPr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-114935</wp:posOffset>
                </wp:positionV>
                <wp:extent cx="732790" cy="978535"/>
                <wp:effectExtent l="19050" t="0" r="0" b="0"/>
                <wp:wrapNone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2790" cy="978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C716F" w:rsidRPr="002736A9">
            <w:rPr>
              <w:b/>
              <w:sz w:val="24"/>
              <w:szCs w:val="24"/>
            </w:rPr>
            <w:t xml:space="preserve">     TP </w:t>
          </w:r>
        </w:p>
      </w:tc>
      <w:tc>
        <w:tcPr>
          <w:tcW w:w="5386" w:type="dxa"/>
          <w:shd w:val="clear" w:color="auto" w:fill="333333"/>
        </w:tcPr>
        <w:p w:rsidR="002C716F" w:rsidRPr="002736A9" w:rsidRDefault="00A10CF4" w:rsidP="003373AB">
          <w:pPr>
            <w:keepNext/>
            <w:jc w:val="center"/>
            <w:rPr>
              <w:szCs w:val="22"/>
            </w:rPr>
          </w:pPr>
          <w:r w:rsidRPr="002736A9">
            <w:rPr>
              <w:szCs w:val="22"/>
            </w:rPr>
            <w:t>Documents Réponses</w:t>
          </w:r>
        </w:p>
      </w:tc>
      <w:tc>
        <w:tcPr>
          <w:tcW w:w="2410" w:type="dxa"/>
          <w:shd w:val="clear" w:color="auto" w:fill="333333"/>
        </w:tcPr>
        <w:p w:rsidR="002C716F" w:rsidRPr="002736A9" w:rsidRDefault="002C716F" w:rsidP="003373AB">
          <w:pPr>
            <w:keepNext/>
            <w:ind w:right="176"/>
            <w:jc w:val="right"/>
            <w:rPr>
              <w:sz w:val="8"/>
              <w:szCs w:val="28"/>
            </w:rPr>
          </w:pPr>
        </w:p>
      </w:tc>
    </w:tr>
    <w:tr w:rsidR="002C716F" w:rsidRPr="002736A9" w:rsidTr="00A10CF4">
      <w:trPr>
        <w:trHeight w:val="487"/>
      </w:trPr>
      <w:tc>
        <w:tcPr>
          <w:tcW w:w="3828" w:type="dxa"/>
          <w:shd w:val="clear" w:color="auto" w:fill="A8A8A8"/>
        </w:tcPr>
        <w:p w:rsidR="002C716F" w:rsidRPr="002736A9" w:rsidRDefault="002C716F" w:rsidP="003373AB">
          <w:pPr>
            <w:keepNext/>
            <w:jc w:val="left"/>
            <w:rPr>
              <w:szCs w:val="22"/>
            </w:rPr>
          </w:pPr>
          <w:r w:rsidRPr="002736A9">
            <w:rPr>
              <w:szCs w:val="22"/>
            </w:rPr>
            <w:t xml:space="preserve">               CPGE PTSI</w:t>
          </w:r>
        </w:p>
        <w:p w:rsidR="002C716F" w:rsidRPr="002736A9" w:rsidRDefault="002C716F" w:rsidP="003373AB">
          <w:pPr>
            <w:keepNext/>
            <w:jc w:val="left"/>
            <w:rPr>
              <w:szCs w:val="22"/>
            </w:rPr>
          </w:pPr>
          <w:r w:rsidRPr="002736A9">
            <w:rPr>
              <w:szCs w:val="22"/>
            </w:rPr>
            <w:t>               Sciences  Ind. pour l’Ingénieur</w:t>
          </w:r>
        </w:p>
        <w:p w:rsidR="002C716F" w:rsidRPr="002736A9" w:rsidRDefault="002C716F" w:rsidP="003373AB">
          <w:pPr>
            <w:keepNext/>
            <w:jc w:val="left"/>
            <w:rPr>
              <w:szCs w:val="22"/>
            </w:rPr>
          </w:pPr>
          <w:r w:rsidRPr="002736A9">
            <w:rPr>
              <w:szCs w:val="22"/>
            </w:rPr>
            <w:t>               Lycée</w:t>
          </w:r>
          <w:r w:rsidRPr="002736A9">
            <w:rPr>
              <w:szCs w:val="28"/>
            </w:rPr>
            <w:t xml:space="preserve"> Rouvière</w:t>
          </w:r>
        </w:p>
      </w:tc>
      <w:tc>
        <w:tcPr>
          <w:tcW w:w="5386" w:type="dxa"/>
          <w:shd w:val="clear" w:color="auto" w:fill="85BDC1"/>
          <w:vAlign w:val="center"/>
        </w:tcPr>
        <w:p w:rsidR="002C716F" w:rsidRPr="002736A9" w:rsidRDefault="00315579" w:rsidP="003373AB">
          <w:pPr>
            <w:keepNext/>
            <w:spacing w:before="120" w:after="120"/>
            <w:jc w:val="center"/>
            <w:rPr>
              <w:rFonts w:ascii="Arial Black" w:hAnsi="Arial Black"/>
              <w:b/>
              <w:color w:val="FFFFFF"/>
              <w:sz w:val="28"/>
              <w:szCs w:val="40"/>
            </w:rPr>
          </w:pPr>
          <w:r w:rsidRPr="002736A9">
            <w:rPr>
              <w:rFonts w:ascii="Arial Black" w:hAnsi="Arial Black"/>
              <w:b/>
              <w:color w:val="FFFFFF"/>
              <w:sz w:val="28"/>
              <w:szCs w:val="40"/>
            </w:rPr>
            <w:t>ENCAPSULEUSE</w:t>
          </w:r>
        </w:p>
      </w:tc>
      <w:tc>
        <w:tcPr>
          <w:tcW w:w="2410" w:type="dxa"/>
          <w:shd w:val="clear" w:color="auto" w:fill="B5CE9D"/>
        </w:tcPr>
        <w:p w:rsidR="002C716F" w:rsidRPr="002736A9" w:rsidRDefault="00257BDD" w:rsidP="003373AB">
          <w:pPr>
            <w:keepNext/>
            <w:spacing w:before="240" w:after="120"/>
            <w:ind w:right="175"/>
            <w:jc w:val="right"/>
            <w:rPr>
              <w:szCs w:val="28"/>
            </w:rPr>
          </w:pPr>
          <w:r>
            <w:rPr>
              <w:noProof/>
              <w:sz w:val="8"/>
              <w:szCs w:val="28"/>
              <w:lang w:eastAsia="fr-FR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240030</wp:posOffset>
                </wp:positionH>
                <wp:positionV relativeFrom="paragraph">
                  <wp:posOffset>43180</wp:posOffset>
                </wp:positionV>
                <wp:extent cx="909955" cy="451485"/>
                <wp:effectExtent l="19050" t="0" r="4445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2C716F" w:rsidRPr="002736A9" w:rsidTr="00A10CF4">
      <w:trPr>
        <w:trHeight w:val="80"/>
      </w:trPr>
      <w:tc>
        <w:tcPr>
          <w:tcW w:w="3828" w:type="dxa"/>
          <w:shd w:val="clear" w:color="auto" w:fill="4A4A4A"/>
        </w:tcPr>
        <w:p w:rsidR="002C716F" w:rsidRPr="002736A9" w:rsidRDefault="002C716F" w:rsidP="003373AB">
          <w:pPr>
            <w:keepNext/>
            <w:rPr>
              <w:sz w:val="10"/>
              <w:szCs w:val="10"/>
            </w:rPr>
          </w:pPr>
        </w:p>
      </w:tc>
      <w:tc>
        <w:tcPr>
          <w:tcW w:w="5386" w:type="dxa"/>
          <w:shd w:val="clear" w:color="auto" w:fill="00777F"/>
        </w:tcPr>
        <w:p w:rsidR="002C716F" w:rsidRPr="002736A9" w:rsidRDefault="002C716F" w:rsidP="003373AB">
          <w:pPr>
            <w:keepNext/>
            <w:rPr>
              <w:sz w:val="10"/>
              <w:szCs w:val="10"/>
            </w:rPr>
          </w:pPr>
        </w:p>
      </w:tc>
      <w:tc>
        <w:tcPr>
          <w:tcW w:w="2410" w:type="dxa"/>
          <w:shd w:val="clear" w:color="auto" w:fill="669933"/>
        </w:tcPr>
        <w:p w:rsidR="002C716F" w:rsidRPr="002736A9" w:rsidRDefault="002C716F" w:rsidP="003373AB">
          <w:pPr>
            <w:keepNext/>
            <w:rPr>
              <w:sz w:val="10"/>
              <w:szCs w:val="10"/>
            </w:rPr>
          </w:pPr>
        </w:p>
      </w:tc>
    </w:tr>
  </w:tbl>
  <w:p w:rsidR="002A5A56" w:rsidRPr="002C716F" w:rsidRDefault="002A5A56" w:rsidP="002C716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5" type="#_x0000_t75" alt="icone2.png" style="width:57.85pt;height:37.7pt;visibility:visible" o:bullet="t">
        <v:imagedata r:id="rId1" o:title="icone2"/>
      </v:shape>
    </w:pict>
  </w:numPicBullet>
  <w:numPicBullet w:numPicBulletId="1">
    <w:pict>
      <v:shape id="_x0000_i1126" type="#_x0000_t75" style="width:9pt;height:9pt" o:bullet="t">
        <v:imagedata r:id="rId2" o:title="clip_image002"/>
      </v:shape>
    </w:pict>
  </w:numPicBullet>
  <w:numPicBullet w:numPicBulletId="2">
    <w:pict>
      <v:shape id="_x0000_i1127" type="#_x0000_t75" style="width:11.15pt;height:11.15pt" o:bullet="t">
        <v:imagedata r:id="rId3" o:title="BD14691_"/>
      </v:shape>
    </w:pict>
  </w:numPicBullet>
  <w:numPicBullet w:numPicBulletId="3">
    <w:pict>
      <v:shape id="_x0000_i1128" type="#_x0000_t75" style="width:11.15pt;height:11.15pt" o:bullet="t">
        <v:imagedata r:id="rId4" o:title="BD10264_"/>
      </v:shape>
    </w:pict>
  </w:numPicBullet>
  <w:numPicBullet w:numPicBulletId="4">
    <w:pict>
      <v:shape id="_x0000_i1129" type="#_x0000_t75" style="width:9pt;height:9pt" o:bullet="t">
        <v:imagedata r:id="rId5" o:title="BD14573_"/>
      </v:shape>
    </w:pict>
  </w:numPicBullet>
  <w:abstractNum w:abstractNumId="0">
    <w:nsid w:val="1F0C409F"/>
    <w:multiLevelType w:val="hybridMultilevel"/>
    <w:tmpl w:val="E656156C"/>
    <w:lvl w:ilvl="0" w:tplc="12AEEB32">
      <w:start w:val="1"/>
      <w:numFmt w:val="decimal"/>
      <w:pStyle w:val="Paragraphe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D4AB9"/>
    <w:multiLevelType w:val="hybridMultilevel"/>
    <w:tmpl w:val="22A2E924"/>
    <w:lvl w:ilvl="0" w:tplc="2E4CA750">
      <w:start w:val="1"/>
      <w:numFmt w:val="bullet"/>
      <w:pStyle w:val="ActionMcaTP"/>
      <w:lvlText w:val=""/>
      <w:lvlJc w:val="left"/>
      <w:pPr>
        <w:tabs>
          <w:tab w:val="num" w:pos="1352"/>
        </w:tabs>
        <w:ind w:left="1352" w:hanging="360"/>
      </w:pPr>
      <w:rPr>
        <w:rFonts w:ascii="Webdings" w:hAnsi="Webdings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2432"/>
        </w:tabs>
        <w:ind w:left="24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52"/>
        </w:tabs>
        <w:ind w:left="31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72"/>
        </w:tabs>
        <w:ind w:left="38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92"/>
        </w:tabs>
        <w:ind w:left="45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12"/>
        </w:tabs>
        <w:ind w:left="53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32"/>
        </w:tabs>
        <w:ind w:left="60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52"/>
        </w:tabs>
        <w:ind w:left="67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72"/>
        </w:tabs>
        <w:ind w:left="7472" w:hanging="360"/>
      </w:pPr>
      <w:rPr>
        <w:rFonts w:ascii="Wingdings" w:hAnsi="Wingdings" w:hint="default"/>
      </w:rPr>
    </w:lvl>
  </w:abstractNum>
  <w:abstractNum w:abstractNumId="2">
    <w:nsid w:val="2E147349"/>
    <w:multiLevelType w:val="hybridMultilevel"/>
    <w:tmpl w:val="C0EE14CE"/>
    <w:lvl w:ilvl="0" w:tplc="8A78C030">
      <w:start w:val="1"/>
      <w:numFmt w:val="lowerLetter"/>
      <w:pStyle w:val="Alineas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733AC"/>
    <w:multiLevelType w:val="hybridMultilevel"/>
    <w:tmpl w:val="A7E81D8C"/>
    <w:lvl w:ilvl="0" w:tplc="C3EA8FA4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CD027A2"/>
    <w:multiLevelType w:val="hybridMultilevel"/>
    <w:tmpl w:val="350C5A08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50E60"/>
    <w:multiLevelType w:val="hybridMultilevel"/>
    <w:tmpl w:val="E0244B7C"/>
    <w:lvl w:ilvl="0" w:tplc="9BA8011C">
      <w:start w:val="1"/>
      <w:numFmt w:val="decimal"/>
      <w:pStyle w:val="QuestionTP"/>
      <w:lvlText w:val="%1)"/>
      <w:lvlJc w:val="left"/>
      <w:pPr>
        <w:tabs>
          <w:tab w:val="num" w:pos="1021"/>
        </w:tabs>
        <w:ind w:left="567" w:firstLine="0"/>
      </w:pPr>
      <w:rPr>
        <w:rFonts w:ascii="Times New Roman" w:hAnsi="Times New Roman" w:hint="default"/>
        <w:b/>
        <w:i w:val="0"/>
        <w:sz w:val="24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7DC04BE"/>
    <w:multiLevelType w:val="hybridMultilevel"/>
    <w:tmpl w:val="13BC8DEA"/>
    <w:lvl w:ilvl="0" w:tplc="8570A828">
      <w:start w:val="1"/>
      <w:numFmt w:val="upperLetter"/>
      <w:pStyle w:val="Titre2"/>
      <w:suff w:val="space"/>
      <w:lvlText w:val="%1."/>
      <w:lvlJc w:val="center"/>
      <w:pPr>
        <w:ind w:left="0" w:firstLine="340"/>
      </w:pPr>
      <w:rPr>
        <w:rFonts w:hint="default"/>
        <w:color w:val="000000" w:themeColor="text1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D4FA2"/>
    <w:multiLevelType w:val="multilevel"/>
    <w:tmpl w:val="595EC5B8"/>
    <w:lvl w:ilvl="0">
      <w:start w:val="1"/>
      <w:numFmt w:val="upperRoman"/>
      <w:pStyle w:val="Titre1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F6228" w:themeColor="accent3" w:themeShade="80"/>
        <w:spacing w:val="0"/>
        <w:kern w:val="0"/>
        <w:position w:val="0"/>
        <w:sz w:val="36"/>
        <w:u w:val="none" w:color="4F6228" w:themeColor="accent3" w:themeShade="80"/>
        <w:vertAlign w:val="baseline"/>
        <w:em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53C318D3"/>
    <w:multiLevelType w:val="hybridMultilevel"/>
    <w:tmpl w:val="000402BC"/>
    <w:lvl w:ilvl="0" w:tplc="EB42E90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F35355"/>
    <w:multiLevelType w:val="hybridMultilevel"/>
    <w:tmpl w:val="AF8AEA3A"/>
    <w:lvl w:ilvl="0" w:tplc="782CC3BE">
      <w:start w:val="1"/>
      <w:numFmt w:val="bullet"/>
      <w:pStyle w:val="ActionMicroTP"/>
      <w:lvlText w:val="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  <w:sz w:val="2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AC617FF"/>
    <w:multiLevelType w:val="hybridMultilevel"/>
    <w:tmpl w:val="9A8A247A"/>
    <w:lvl w:ilvl="0" w:tplc="C6E6F8CC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A7450"/>
    <w:multiLevelType w:val="hybridMultilevel"/>
    <w:tmpl w:val="90DE25A6"/>
    <w:lvl w:ilvl="0" w:tplc="7F2E6E4A">
      <w:start w:val="1"/>
      <w:numFmt w:val="upperLetter"/>
      <w:pStyle w:val="Sous-paragraphe"/>
      <w:lvlText w:val="%1-"/>
      <w:lvlJc w:val="left"/>
      <w:pPr>
        <w:ind w:left="36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3770D0"/>
    <w:multiLevelType w:val="hybridMultilevel"/>
    <w:tmpl w:val="49FA6802"/>
    <w:lvl w:ilvl="0" w:tplc="158A92E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73F14"/>
    <w:multiLevelType w:val="hybridMultilevel"/>
    <w:tmpl w:val="58AC5304"/>
    <w:lvl w:ilvl="0" w:tplc="9732CDE0">
      <w:start w:val="1"/>
      <w:numFmt w:val="bullet"/>
      <w:pStyle w:val="Titre4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D1585B"/>
    <w:multiLevelType w:val="hybridMultilevel"/>
    <w:tmpl w:val="CAD6061C"/>
    <w:lvl w:ilvl="0" w:tplc="79D41F5E">
      <w:start w:val="1"/>
      <w:numFmt w:val="bullet"/>
      <w:pStyle w:val="Remarqu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F851E22"/>
    <w:multiLevelType w:val="hybridMultilevel"/>
    <w:tmpl w:val="294813C2"/>
    <w:lvl w:ilvl="0" w:tplc="45F2A6C8">
      <w:start w:val="1"/>
      <w:numFmt w:val="bullet"/>
      <w:lvlText w:val="?"/>
      <w:lvlJc w:val="left"/>
      <w:pPr>
        <w:ind w:left="720" w:hanging="360"/>
      </w:pPr>
      <w:rPr>
        <w:rFonts w:ascii="Wingdings" w:hAnsi="Wingdings" w:hint="default"/>
        <w:color w:val="002060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C84755"/>
    <w:multiLevelType w:val="hybridMultilevel"/>
    <w:tmpl w:val="B414FF82"/>
    <w:lvl w:ilvl="0" w:tplc="979E039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2B3D18"/>
    <w:multiLevelType w:val="hybridMultilevel"/>
    <w:tmpl w:val="03181CF6"/>
    <w:lvl w:ilvl="0" w:tplc="A12EEC18">
      <w:numFmt w:val="bullet"/>
      <w:lvlText w:val="⇒"/>
      <w:lvlJc w:val="left"/>
      <w:pPr>
        <w:ind w:left="1431" w:hanging="360"/>
      </w:pPr>
      <w:rPr>
        <w:rFonts w:ascii="Cambria" w:hAnsi="Cambria" w:cs="Calibri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9">
    <w:nsid w:val="773C1D33"/>
    <w:multiLevelType w:val="hybridMultilevel"/>
    <w:tmpl w:val="77AC6FFC"/>
    <w:lvl w:ilvl="0" w:tplc="040C0005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0">
    <w:nsid w:val="7CC5611C"/>
    <w:multiLevelType w:val="hybridMultilevel"/>
    <w:tmpl w:val="10F8703E"/>
    <w:lvl w:ilvl="0" w:tplc="9B02004E">
      <w:start w:val="1"/>
      <w:numFmt w:val="bullet"/>
      <w:pStyle w:val="Titre3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14"/>
  </w:num>
  <w:num w:numId="6">
    <w:abstractNumId w:val="5"/>
  </w:num>
  <w:num w:numId="7">
    <w:abstractNumId w:val="1"/>
  </w:num>
  <w:num w:numId="8">
    <w:abstractNumId w:val="9"/>
  </w:num>
  <w:num w:numId="9">
    <w:abstractNumId w:val="3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15"/>
  </w:num>
  <w:num w:numId="14">
    <w:abstractNumId w:val="12"/>
  </w:num>
  <w:num w:numId="15">
    <w:abstractNumId w:val="4"/>
  </w:num>
  <w:num w:numId="16">
    <w:abstractNumId w:val="18"/>
  </w:num>
  <w:num w:numId="17">
    <w:abstractNumId w:val="17"/>
  </w:num>
  <w:num w:numId="18">
    <w:abstractNumId w:val="20"/>
  </w:num>
  <w:num w:numId="19">
    <w:abstractNumId w:val="13"/>
  </w:num>
  <w:num w:numId="20">
    <w:abstractNumId w:val="16"/>
  </w:num>
  <w:num w:numId="21">
    <w:abstractNumId w:val="7"/>
  </w:num>
  <w:num w:numId="22">
    <w:abstractNumId w:val="6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attachedTemplate r:id="rId1"/>
  <w:linkStyles/>
  <w:defaultTabStop w:val="709"/>
  <w:hyphenationZone w:val="425"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4098" fill="f" fillcolor="white" strokecolor="red">
      <v:fill color="white" on="f"/>
      <v:stroke color="red" weight="1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9E3D4A"/>
    <w:rsid w:val="00011DC6"/>
    <w:rsid w:val="00012944"/>
    <w:rsid w:val="00013156"/>
    <w:rsid w:val="0002064D"/>
    <w:rsid w:val="0002462C"/>
    <w:rsid w:val="0003156F"/>
    <w:rsid w:val="00033FC7"/>
    <w:rsid w:val="00035F97"/>
    <w:rsid w:val="000370BA"/>
    <w:rsid w:val="00040A17"/>
    <w:rsid w:val="00053387"/>
    <w:rsid w:val="00055E5A"/>
    <w:rsid w:val="000565D6"/>
    <w:rsid w:val="00061D26"/>
    <w:rsid w:val="000675F1"/>
    <w:rsid w:val="00085074"/>
    <w:rsid w:val="00097398"/>
    <w:rsid w:val="000A69A8"/>
    <w:rsid w:val="000B6B44"/>
    <w:rsid w:val="000C33DB"/>
    <w:rsid w:val="000D570F"/>
    <w:rsid w:val="000E2116"/>
    <w:rsid w:val="000E2467"/>
    <w:rsid w:val="000F7902"/>
    <w:rsid w:val="00100FC4"/>
    <w:rsid w:val="0011077C"/>
    <w:rsid w:val="001107A1"/>
    <w:rsid w:val="00112EF8"/>
    <w:rsid w:val="0012612B"/>
    <w:rsid w:val="00126534"/>
    <w:rsid w:val="001300AD"/>
    <w:rsid w:val="00130443"/>
    <w:rsid w:val="00132F79"/>
    <w:rsid w:val="00137F04"/>
    <w:rsid w:val="00146F1E"/>
    <w:rsid w:val="00150750"/>
    <w:rsid w:val="001522A0"/>
    <w:rsid w:val="00154C64"/>
    <w:rsid w:val="00160C93"/>
    <w:rsid w:val="0016315A"/>
    <w:rsid w:val="001736D0"/>
    <w:rsid w:val="00173CC7"/>
    <w:rsid w:val="00177745"/>
    <w:rsid w:val="00183596"/>
    <w:rsid w:val="0018671E"/>
    <w:rsid w:val="001931EB"/>
    <w:rsid w:val="001A0996"/>
    <w:rsid w:val="001D098B"/>
    <w:rsid w:val="001D5547"/>
    <w:rsid w:val="001D7E88"/>
    <w:rsid w:val="001E2EA7"/>
    <w:rsid w:val="001E6405"/>
    <w:rsid w:val="001E7188"/>
    <w:rsid w:val="001F1147"/>
    <w:rsid w:val="00203A9E"/>
    <w:rsid w:val="00205670"/>
    <w:rsid w:val="00211BDA"/>
    <w:rsid w:val="00214B66"/>
    <w:rsid w:val="0022177B"/>
    <w:rsid w:val="0022215E"/>
    <w:rsid w:val="00227707"/>
    <w:rsid w:val="00231F5F"/>
    <w:rsid w:val="00257BDD"/>
    <w:rsid w:val="002736A9"/>
    <w:rsid w:val="0027481A"/>
    <w:rsid w:val="002809D5"/>
    <w:rsid w:val="00282621"/>
    <w:rsid w:val="002A5A56"/>
    <w:rsid w:val="002B2669"/>
    <w:rsid w:val="002B649E"/>
    <w:rsid w:val="002B7FFE"/>
    <w:rsid w:val="002C42B0"/>
    <w:rsid w:val="002C716F"/>
    <w:rsid w:val="002D0867"/>
    <w:rsid w:val="002D38D6"/>
    <w:rsid w:val="003048EF"/>
    <w:rsid w:val="00305689"/>
    <w:rsid w:val="0031305E"/>
    <w:rsid w:val="00315579"/>
    <w:rsid w:val="00326DDD"/>
    <w:rsid w:val="0033680B"/>
    <w:rsid w:val="003373AB"/>
    <w:rsid w:val="00341326"/>
    <w:rsid w:val="00344D26"/>
    <w:rsid w:val="00355A92"/>
    <w:rsid w:val="00360882"/>
    <w:rsid w:val="0036275B"/>
    <w:rsid w:val="003741EC"/>
    <w:rsid w:val="0038575A"/>
    <w:rsid w:val="00390861"/>
    <w:rsid w:val="00395AB9"/>
    <w:rsid w:val="003A68B0"/>
    <w:rsid w:val="003B5EB9"/>
    <w:rsid w:val="003D7D24"/>
    <w:rsid w:val="003F0265"/>
    <w:rsid w:val="003F74C1"/>
    <w:rsid w:val="003F7621"/>
    <w:rsid w:val="00403E43"/>
    <w:rsid w:val="00421F95"/>
    <w:rsid w:val="00435ADC"/>
    <w:rsid w:val="00441076"/>
    <w:rsid w:val="0044470A"/>
    <w:rsid w:val="00445DA3"/>
    <w:rsid w:val="00453EFA"/>
    <w:rsid w:val="0045793E"/>
    <w:rsid w:val="0046489E"/>
    <w:rsid w:val="00466765"/>
    <w:rsid w:val="0046679D"/>
    <w:rsid w:val="004933A3"/>
    <w:rsid w:val="004A7843"/>
    <w:rsid w:val="004C536B"/>
    <w:rsid w:val="004D566B"/>
    <w:rsid w:val="004F3D30"/>
    <w:rsid w:val="005235D2"/>
    <w:rsid w:val="005246EB"/>
    <w:rsid w:val="00525347"/>
    <w:rsid w:val="00532B0F"/>
    <w:rsid w:val="00533380"/>
    <w:rsid w:val="0054723B"/>
    <w:rsid w:val="00565AD2"/>
    <w:rsid w:val="00565B35"/>
    <w:rsid w:val="00577562"/>
    <w:rsid w:val="00590EA5"/>
    <w:rsid w:val="00594A05"/>
    <w:rsid w:val="005B4FDA"/>
    <w:rsid w:val="005B5D5E"/>
    <w:rsid w:val="005C03B9"/>
    <w:rsid w:val="005D579F"/>
    <w:rsid w:val="005E0975"/>
    <w:rsid w:val="005E3EEE"/>
    <w:rsid w:val="005E67EF"/>
    <w:rsid w:val="00601C92"/>
    <w:rsid w:val="006052E2"/>
    <w:rsid w:val="006177C5"/>
    <w:rsid w:val="00627D81"/>
    <w:rsid w:val="00644EA3"/>
    <w:rsid w:val="00652961"/>
    <w:rsid w:val="006556B1"/>
    <w:rsid w:val="0066308A"/>
    <w:rsid w:val="00663BEA"/>
    <w:rsid w:val="006645B6"/>
    <w:rsid w:val="006730AC"/>
    <w:rsid w:val="00673684"/>
    <w:rsid w:val="006776CE"/>
    <w:rsid w:val="006A1067"/>
    <w:rsid w:val="006A1408"/>
    <w:rsid w:val="006A42B0"/>
    <w:rsid w:val="006A60E0"/>
    <w:rsid w:val="006B0CC0"/>
    <w:rsid w:val="006B0FE4"/>
    <w:rsid w:val="006B73D1"/>
    <w:rsid w:val="00700994"/>
    <w:rsid w:val="00706077"/>
    <w:rsid w:val="007163B6"/>
    <w:rsid w:val="007275CD"/>
    <w:rsid w:val="00727BE0"/>
    <w:rsid w:val="00732BF2"/>
    <w:rsid w:val="00734160"/>
    <w:rsid w:val="00740BC5"/>
    <w:rsid w:val="00751FC7"/>
    <w:rsid w:val="00756F88"/>
    <w:rsid w:val="00764066"/>
    <w:rsid w:val="0076634C"/>
    <w:rsid w:val="00773D76"/>
    <w:rsid w:val="00782EF2"/>
    <w:rsid w:val="00791320"/>
    <w:rsid w:val="007939B3"/>
    <w:rsid w:val="00795925"/>
    <w:rsid w:val="00795BD2"/>
    <w:rsid w:val="007A5EAC"/>
    <w:rsid w:val="007C10DB"/>
    <w:rsid w:val="007C3C44"/>
    <w:rsid w:val="007D0078"/>
    <w:rsid w:val="007D153C"/>
    <w:rsid w:val="007D58BB"/>
    <w:rsid w:val="007E2572"/>
    <w:rsid w:val="007E4052"/>
    <w:rsid w:val="007E6AD9"/>
    <w:rsid w:val="007E72D6"/>
    <w:rsid w:val="007E7888"/>
    <w:rsid w:val="007F3199"/>
    <w:rsid w:val="007F4B63"/>
    <w:rsid w:val="007F777F"/>
    <w:rsid w:val="007F7B3C"/>
    <w:rsid w:val="00807121"/>
    <w:rsid w:val="008211B6"/>
    <w:rsid w:val="008403B2"/>
    <w:rsid w:val="00862D70"/>
    <w:rsid w:val="0086694A"/>
    <w:rsid w:val="00866FFB"/>
    <w:rsid w:val="008773F2"/>
    <w:rsid w:val="00887C9E"/>
    <w:rsid w:val="00890304"/>
    <w:rsid w:val="00892BC7"/>
    <w:rsid w:val="0089735C"/>
    <w:rsid w:val="008A2315"/>
    <w:rsid w:val="008A6691"/>
    <w:rsid w:val="008B0AD2"/>
    <w:rsid w:val="008B0DBE"/>
    <w:rsid w:val="008E57A3"/>
    <w:rsid w:val="008E5CFE"/>
    <w:rsid w:val="008F2B12"/>
    <w:rsid w:val="008F5DE6"/>
    <w:rsid w:val="00906D74"/>
    <w:rsid w:val="009103A4"/>
    <w:rsid w:val="009413AE"/>
    <w:rsid w:val="00944A8B"/>
    <w:rsid w:val="00945492"/>
    <w:rsid w:val="009607C9"/>
    <w:rsid w:val="00963C58"/>
    <w:rsid w:val="00965111"/>
    <w:rsid w:val="0097062A"/>
    <w:rsid w:val="00980B08"/>
    <w:rsid w:val="00991E97"/>
    <w:rsid w:val="009A0DE5"/>
    <w:rsid w:val="009A20B6"/>
    <w:rsid w:val="009B20D1"/>
    <w:rsid w:val="009B30D8"/>
    <w:rsid w:val="009B3C97"/>
    <w:rsid w:val="009C0087"/>
    <w:rsid w:val="009C3D0C"/>
    <w:rsid w:val="009C5CF6"/>
    <w:rsid w:val="009C5E24"/>
    <w:rsid w:val="009C6F0D"/>
    <w:rsid w:val="009C703A"/>
    <w:rsid w:val="009D1CA4"/>
    <w:rsid w:val="009D71B8"/>
    <w:rsid w:val="009E00FA"/>
    <w:rsid w:val="009E284A"/>
    <w:rsid w:val="009E3D4A"/>
    <w:rsid w:val="009E6EEB"/>
    <w:rsid w:val="00A0204A"/>
    <w:rsid w:val="00A02997"/>
    <w:rsid w:val="00A04C8F"/>
    <w:rsid w:val="00A10CF4"/>
    <w:rsid w:val="00A16979"/>
    <w:rsid w:val="00A34B2C"/>
    <w:rsid w:val="00A3608E"/>
    <w:rsid w:val="00A4110A"/>
    <w:rsid w:val="00A4497F"/>
    <w:rsid w:val="00A46C58"/>
    <w:rsid w:val="00A54DC4"/>
    <w:rsid w:val="00A56665"/>
    <w:rsid w:val="00A63BBE"/>
    <w:rsid w:val="00A65300"/>
    <w:rsid w:val="00A65F83"/>
    <w:rsid w:val="00AB276D"/>
    <w:rsid w:val="00AD04F5"/>
    <w:rsid w:val="00AF3DCD"/>
    <w:rsid w:val="00B01958"/>
    <w:rsid w:val="00B041D4"/>
    <w:rsid w:val="00B06D2C"/>
    <w:rsid w:val="00B07D8E"/>
    <w:rsid w:val="00B10CA6"/>
    <w:rsid w:val="00B16499"/>
    <w:rsid w:val="00B35CC1"/>
    <w:rsid w:val="00B50389"/>
    <w:rsid w:val="00B83A3A"/>
    <w:rsid w:val="00B84EC4"/>
    <w:rsid w:val="00B91EC6"/>
    <w:rsid w:val="00B9443B"/>
    <w:rsid w:val="00B97BF0"/>
    <w:rsid w:val="00BA335B"/>
    <w:rsid w:val="00BB2935"/>
    <w:rsid w:val="00BB5D29"/>
    <w:rsid w:val="00BB6121"/>
    <w:rsid w:val="00BC148C"/>
    <w:rsid w:val="00BC217F"/>
    <w:rsid w:val="00BC27F5"/>
    <w:rsid w:val="00BC6D7F"/>
    <w:rsid w:val="00BD2F83"/>
    <w:rsid w:val="00BD3C31"/>
    <w:rsid w:val="00BF0208"/>
    <w:rsid w:val="00C10CDC"/>
    <w:rsid w:val="00C13183"/>
    <w:rsid w:val="00C31E84"/>
    <w:rsid w:val="00C436BC"/>
    <w:rsid w:val="00C46F9E"/>
    <w:rsid w:val="00C47334"/>
    <w:rsid w:val="00C63E0D"/>
    <w:rsid w:val="00C65A16"/>
    <w:rsid w:val="00C66975"/>
    <w:rsid w:val="00C832FB"/>
    <w:rsid w:val="00C95B51"/>
    <w:rsid w:val="00CA4895"/>
    <w:rsid w:val="00CB2121"/>
    <w:rsid w:val="00CB7FEB"/>
    <w:rsid w:val="00CC3B70"/>
    <w:rsid w:val="00CC5F01"/>
    <w:rsid w:val="00CD6334"/>
    <w:rsid w:val="00CE1E85"/>
    <w:rsid w:val="00CE2A0C"/>
    <w:rsid w:val="00CE3080"/>
    <w:rsid w:val="00D079F4"/>
    <w:rsid w:val="00D143DE"/>
    <w:rsid w:val="00D17970"/>
    <w:rsid w:val="00D33B08"/>
    <w:rsid w:val="00D44419"/>
    <w:rsid w:val="00D45133"/>
    <w:rsid w:val="00D53F5A"/>
    <w:rsid w:val="00D65C6D"/>
    <w:rsid w:val="00D72A4E"/>
    <w:rsid w:val="00D73A3C"/>
    <w:rsid w:val="00D863FF"/>
    <w:rsid w:val="00D91581"/>
    <w:rsid w:val="00D92376"/>
    <w:rsid w:val="00DA690F"/>
    <w:rsid w:val="00DA6BB3"/>
    <w:rsid w:val="00DB10EB"/>
    <w:rsid w:val="00DC400E"/>
    <w:rsid w:val="00DC4CD2"/>
    <w:rsid w:val="00DC6E7D"/>
    <w:rsid w:val="00DD1C5A"/>
    <w:rsid w:val="00DF0161"/>
    <w:rsid w:val="00E01961"/>
    <w:rsid w:val="00E021D3"/>
    <w:rsid w:val="00E04A93"/>
    <w:rsid w:val="00E37350"/>
    <w:rsid w:val="00E54B73"/>
    <w:rsid w:val="00E673F6"/>
    <w:rsid w:val="00E9241E"/>
    <w:rsid w:val="00EA192E"/>
    <w:rsid w:val="00EB249A"/>
    <w:rsid w:val="00EB4529"/>
    <w:rsid w:val="00ED6D37"/>
    <w:rsid w:val="00EE004E"/>
    <w:rsid w:val="00EE6192"/>
    <w:rsid w:val="00EE72A6"/>
    <w:rsid w:val="00EF3A5E"/>
    <w:rsid w:val="00F10F97"/>
    <w:rsid w:val="00F210FF"/>
    <w:rsid w:val="00F27F56"/>
    <w:rsid w:val="00F73FCC"/>
    <w:rsid w:val="00F7484C"/>
    <w:rsid w:val="00F77667"/>
    <w:rsid w:val="00FA2185"/>
    <w:rsid w:val="00FA49E4"/>
    <w:rsid w:val="00FA6D8E"/>
    <w:rsid w:val="00FD1190"/>
    <w:rsid w:val="00FF3B2E"/>
    <w:rsid w:val="00FF4535"/>
    <w:rsid w:val="00FF6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color="red">
      <v:fill color="white" on="f"/>
      <v:stroke color="red" weight="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FA"/>
    <w:pPr>
      <w:jc w:val="both"/>
    </w:pPr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Titre1">
    <w:name w:val="heading 1"/>
    <w:aliases w:val="Grand Titre,PARAG,Chapitre"/>
    <w:basedOn w:val="Normal"/>
    <w:next w:val="Normal"/>
    <w:link w:val="Titre1Car"/>
    <w:qFormat/>
    <w:rsid w:val="009E00FA"/>
    <w:pPr>
      <w:numPr>
        <w:numId w:val="21"/>
      </w:numPr>
      <w:pBdr>
        <w:bottom w:val="single" w:sz="18" w:space="1" w:color="4F6228" w:themeColor="accent3" w:themeShade="80"/>
      </w:pBdr>
      <w:spacing w:before="240" w:after="120"/>
      <w:jc w:val="left"/>
      <w:outlineLvl w:val="0"/>
    </w:pPr>
    <w:rPr>
      <w:b/>
      <w:smallCaps/>
      <w:color w:val="4F6228" w:themeColor="accent3" w:themeShade="80"/>
      <w:spacing w:val="5"/>
      <w:sz w:val="32"/>
      <w:szCs w:val="32"/>
    </w:rPr>
  </w:style>
  <w:style w:type="paragraph" w:styleId="Titre2">
    <w:name w:val="heading 2"/>
    <w:aliases w:val="Sous Titre,SOUS PARA,Paragrphe"/>
    <w:basedOn w:val="Normal"/>
    <w:next w:val="Normal"/>
    <w:link w:val="Titre2Car"/>
    <w:unhideWhenUsed/>
    <w:qFormat/>
    <w:rsid w:val="009E00FA"/>
    <w:pPr>
      <w:numPr>
        <w:numId w:val="22"/>
      </w:numPr>
      <w:shd w:val="clear" w:color="auto" w:fill="BFBFBF" w:themeFill="background1" w:themeFillShade="BF"/>
      <w:spacing w:before="120" w:after="120"/>
      <w:jc w:val="left"/>
      <w:outlineLvl w:val="1"/>
    </w:pPr>
    <w:rPr>
      <w:b/>
      <w:smallCaps/>
      <w:spacing w:val="5"/>
      <w:sz w:val="28"/>
      <w:szCs w:val="28"/>
    </w:rPr>
  </w:style>
  <w:style w:type="paragraph" w:styleId="Titre3">
    <w:name w:val="heading 3"/>
    <w:aliases w:val="Sous-Paragraphe"/>
    <w:basedOn w:val="Normal"/>
    <w:next w:val="Normal"/>
    <w:link w:val="Titre3Car"/>
    <w:uiPriority w:val="9"/>
    <w:unhideWhenUsed/>
    <w:qFormat/>
    <w:rsid w:val="009E00FA"/>
    <w:pPr>
      <w:numPr>
        <w:numId w:val="18"/>
      </w:numPr>
      <w:spacing w:before="120" w:after="40"/>
      <w:ind w:left="714" w:hanging="357"/>
      <w:jc w:val="left"/>
      <w:outlineLvl w:val="2"/>
    </w:pPr>
    <w:rPr>
      <w:b/>
      <w:i/>
      <w:smallCaps/>
      <w:color w:val="C00000"/>
      <w:spacing w:val="5"/>
      <w:sz w:val="24"/>
      <w:szCs w:val="24"/>
    </w:rPr>
  </w:style>
  <w:style w:type="paragraph" w:styleId="Titre4">
    <w:name w:val="heading 4"/>
    <w:aliases w:val="Sous Paragraphe"/>
    <w:basedOn w:val="Normal"/>
    <w:next w:val="Normal"/>
    <w:link w:val="Titre4Car"/>
    <w:unhideWhenUsed/>
    <w:qFormat/>
    <w:rsid w:val="009E00FA"/>
    <w:pPr>
      <w:numPr>
        <w:numId w:val="19"/>
      </w:numPr>
      <w:spacing w:before="120" w:after="40"/>
      <w:jc w:val="left"/>
      <w:outlineLvl w:val="3"/>
    </w:pPr>
    <w:rPr>
      <w:b/>
      <w:i/>
      <w:smallCaps/>
      <w:color w:val="00B050"/>
      <w:spacing w:val="10"/>
      <w:sz w:val="24"/>
      <w:szCs w:val="22"/>
    </w:rPr>
  </w:style>
  <w:style w:type="paragraph" w:styleId="Titre5">
    <w:name w:val="heading 5"/>
    <w:aliases w:val="Alinea"/>
    <w:basedOn w:val="Normal"/>
    <w:next w:val="Normal"/>
    <w:link w:val="Titre5Car"/>
    <w:uiPriority w:val="9"/>
    <w:unhideWhenUsed/>
    <w:qFormat/>
    <w:rsid w:val="009E00FA"/>
    <w:pPr>
      <w:numPr>
        <w:numId w:val="17"/>
      </w:numPr>
      <w:spacing w:before="120"/>
      <w:jc w:val="left"/>
      <w:outlineLvl w:val="4"/>
    </w:pPr>
    <w:rPr>
      <w:i/>
      <w:smallCaps/>
      <w:color w:val="000000" w:themeColor="text1"/>
      <w:spacing w:val="10"/>
      <w:szCs w:val="26"/>
      <w:u w:val="dotted"/>
    </w:rPr>
  </w:style>
  <w:style w:type="paragraph" w:styleId="Titre6">
    <w:name w:val="heading 6"/>
    <w:aliases w:val="Titre 6 : remarque,remarque,Questions,Theoreme"/>
    <w:basedOn w:val="Normal"/>
    <w:next w:val="Normal"/>
    <w:link w:val="Titre6Car"/>
    <w:unhideWhenUsed/>
    <w:qFormat/>
    <w:rsid w:val="009E00FA"/>
    <w:pPr>
      <w:shd w:val="clear" w:color="auto" w:fill="E5DFEC" w:themeFill="accent4" w:themeFillTint="33"/>
      <w:jc w:val="left"/>
      <w:outlineLvl w:val="5"/>
    </w:pPr>
    <w:rPr>
      <w:color w:val="002060"/>
    </w:rPr>
  </w:style>
  <w:style w:type="paragraph" w:styleId="Titre7">
    <w:name w:val="heading 7"/>
    <w:aliases w:val="Réponses"/>
    <w:basedOn w:val="Normal"/>
    <w:next w:val="Normal"/>
    <w:link w:val="Titre7Car"/>
    <w:uiPriority w:val="9"/>
    <w:unhideWhenUsed/>
    <w:qFormat/>
    <w:rsid w:val="009E00FA"/>
    <w:pPr>
      <w:outlineLvl w:val="6"/>
    </w:pPr>
    <w:rPr>
      <w:color w:val="006600"/>
      <w:szCs w:val="22"/>
    </w:rPr>
  </w:style>
  <w:style w:type="paragraph" w:styleId="Titre8">
    <w:name w:val="heading 8"/>
    <w:aliases w:val="Réponses Masquées"/>
    <w:basedOn w:val="Normal"/>
    <w:next w:val="Normal"/>
    <w:link w:val="Titre8Car"/>
    <w:uiPriority w:val="9"/>
    <w:unhideWhenUsed/>
    <w:qFormat/>
    <w:rsid w:val="009E00FA"/>
    <w:pPr>
      <w:outlineLvl w:val="7"/>
    </w:pPr>
    <w:rPr>
      <w:color w:val="C00000"/>
      <w:spacing w:val="20"/>
      <w:sz w:val="24"/>
      <w:u w:val="dotted" w:color="000000" w:themeColor="text1"/>
    </w:rPr>
  </w:style>
  <w:style w:type="paragraph" w:styleId="Titre9">
    <w:name w:val="heading 9"/>
    <w:aliases w:val="Faire ressortir"/>
    <w:basedOn w:val="Normal"/>
    <w:next w:val="Normal"/>
    <w:link w:val="Titre9Car"/>
    <w:uiPriority w:val="9"/>
    <w:unhideWhenUsed/>
    <w:qFormat/>
    <w:rsid w:val="009E00FA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FF99"/>
      <w:jc w:val="center"/>
      <w:outlineLvl w:val="8"/>
    </w:pPr>
    <w:rPr>
      <w:b/>
      <w:i/>
      <w:smallCaps/>
      <w:color w:val="C00000"/>
    </w:rPr>
  </w:style>
  <w:style w:type="character" w:default="1" w:styleId="Policepardfaut">
    <w:name w:val="Default Paragraph Font"/>
    <w:uiPriority w:val="1"/>
    <w:semiHidden/>
    <w:unhideWhenUsed/>
    <w:rsid w:val="009E00FA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9E00FA"/>
  </w:style>
  <w:style w:type="paragraph" w:customStyle="1" w:styleId="Titre10">
    <w:name w:val="Titre1"/>
    <w:basedOn w:val="Normal"/>
    <w:next w:val="Corpsdetexte"/>
    <w:rsid w:val="00AB276D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Corpsdetexte">
    <w:name w:val="Body Text"/>
    <w:basedOn w:val="Normal"/>
    <w:semiHidden/>
    <w:rsid w:val="00AB276D"/>
    <w:pPr>
      <w:spacing w:after="120"/>
    </w:pPr>
  </w:style>
  <w:style w:type="paragraph" w:styleId="Liste">
    <w:name w:val="List"/>
    <w:basedOn w:val="Corpsdetexte"/>
    <w:semiHidden/>
    <w:rsid w:val="00AB276D"/>
    <w:rPr>
      <w:rFonts w:cs="Tahoma"/>
    </w:rPr>
  </w:style>
  <w:style w:type="paragraph" w:customStyle="1" w:styleId="Lgende1">
    <w:name w:val="Légende1"/>
    <w:basedOn w:val="Normal"/>
    <w:rsid w:val="00AB276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Rpertoire">
    <w:name w:val="Répertoire"/>
    <w:basedOn w:val="Normal"/>
    <w:rsid w:val="00AB276D"/>
    <w:pPr>
      <w:suppressLineNumbers/>
    </w:pPr>
    <w:rPr>
      <w:rFonts w:cs="Tahoma"/>
    </w:rPr>
  </w:style>
  <w:style w:type="paragraph" w:customStyle="1" w:styleId="Contenudetableau">
    <w:name w:val="Contenu de tableau"/>
    <w:basedOn w:val="Normal"/>
    <w:rsid w:val="00AB276D"/>
    <w:pPr>
      <w:suppressLineNumbers/>
    </w:pPr>
  </w:style>
  <w:style w:type="paragraph" w:customStyle="1" w:styleId="Titredetableau">
    <w:name w:val="Titre de tableau"/>
    <w:basedOn w:val="Contenudetableau"/>
    <w:rsid w:val="00AB276D"/>
    <w:pPr>
      <w:jc w:val="center"/>
    </w:pPr>
    <w:rPr>
      <w:b/>
      <w:bCs/>
    </w:rPr>
  </w:style>
  <w:style w:type="paragraph" w:customStyle="1" w:styleId="Grand-Titre">
    <w:name w:val="Grand-Titre"/>
    <w:basedOn w:val="Normal"/>
    <w:next w:val="Normal"/>
    <w:qFormat/>
    <w:rsid w:val="00097398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097398"/>
    <w:pPr>
      <w:numPr>
        <w:numId w:val="2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customStyle="1" w:styleId="Paragraphe">
    <w:name w:val="Paragraphe"/>
    <w:basedOn w:val="Normal"/>
    <w:next w:val="Normal"/>
    <w:qFormat/>
    <w:rsid w:val="00097398"/>
    <w:pPr>
      <w:numPr>
        <w:numId w:val="1"/>
      </w:numPr>
      <w:spacing w:after="120"/>
      <w:outlineLvl w:val="2"/>
    </w:pPr>
    <w:rPr>
      <w:b/>
      <w:u w:val="single"/>
    </w:rPr>
  </w:style>
  <w:style w:type="paragraph" w:customStyle="1" w:styleId="Sous-paragraphe">
    <w:name w:val="Sous-paragraphe"/>
    <w:basedOn w:val="Normal"/>
    <w:next w:val="Normal"/>
    <w:qFormat/>
    <w:rsid w:val="00097398"/>
    <w:pPr>
      <w:numPr>
        <w:numId w:val="3"/>
      </w:numPr>
    </w:pPr>
    <w:rPr>
      <w:b/>
    </w:rPr>
  </w:style>
  <w:style w:type="paragraph" w:customStyle="1" w:styleId="Alineas">
    <w:name w:val="Alineas"/>
    <w:basedOn w:val="Normal"/>
    <w:next w:val="Normal"/>
    <w:qFormat/>
    <w:rsid w:val="00097398"/>
    <w:pPr>
      <w:numPr>
        <w:numId w:val="4"/>
      </w:numPr>
      <w:outlineLvl w:val="4"/>
    </w:pPr>
    <w:rPr>
      <w:i/>
      <w:u w:val="dash"/>
    </w:rPr>
  </w:style>
  <w:style w:type="paragraph" w:styleId="Titre">
    <w:name w:val="Title"/>
    <w:basedOn w:val="Normal"/>
    <w:next w:val="Normal"/>
    <w:link w:val="TitreCar"/>
    <w:uiPriority w:val="10"/>
    <w:qFormat/>
    <w:rsid w:val="009E00FA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E00FA"/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styleId="Accentuation">
    <w:name w:val="Emphasis"/>
    <w:aliases w:val="Réponse-Noir"/>
    <w:uiPriority w:val="20"/>
    <w:qFormat/>
    <w:rsid w:val="009E00FA"/>
    <w:rPr>
      <w:b/>
      <w:i/>
      <w:spacing w:val="10"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097398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097398"/>
    <w:rPr>
      <w:rFonts w:ascii="Comic Sans MS" w:hAnsi="Comic Sans MS"/>
      <w:color w:val="FF0000"/>
    </w:rPr>
  </w:style>
  <w:style w:type="paragraph" w:customStyle="1" w:styleId="Remarque">
    <w:name w:val="Remarque"/>
    <w:basedOn w:val="Normal"/>
    <w:qFormat/>
    <w:rsid w:val="00097398"/>
    <w:pPr>
      <w:numPr>
        <w:numId w:val="5"/>
      </w:numPr>
    </w:pPr>
    <w:rPr>
      <w:b/>
      <w:u w:val="wave"/>
    </w:rPr>
  </w:style>
  <w:style w:type="character" w:customStyle="1" w:styleId="Correction-NoirCar">
    <w:name w:val="Correction-Noir Car"/>
    <w:basedOn w:val="Policepardfaut"/>
    <w:link w:val="Correction-Noir"/>
    <w:rsid w:val="00097398"/>
    <w:rPr>
      <w:rFonts w:ascii="Comic Sans MS" w:eastAsia="Calibri" w:hAnsi="Comic Sans MS" w:cs="Times New Roman"/>
      <w:sz w:val="24"/>
      <w:szCs w:val="2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9E00F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E00FA"/>
    <w:rPr>
      <w:rFonts w:asciiTheme="minorHAnsi" w:eastAsiaTheme="minorEastAsia" w:hAnsiTheme="minorHAnsi" w:cstheme="minorBidi"/>
      <w:sz w:val="22"/>
      <w:lang w:eastAsia="en-US" w:bidi="en-US"/>
    </w:rPr>
  </w:style>
  <w:style w:type="paragraph" w:styleId="Pieddepage">
    <w:name w:val="footer"/>
    <w:basedOn w:val="Normal"/>
    <w:link w:val="PieddepageCar"/>
    <w:uiPriority w:val="99"/>
    <w:unhideWhenUsed/>
    <w:rsid w:val="009E00F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E00FA"/>
    <w:rPr>
      <w:rFonts w:asciiTheme="minorHAnsi" w:eastAsiaTheme="minorEastAsia" w:hAnsiTheme="minorHAnsi" w:cstheme="minorBidi"/>
      <w:sz w:val="22"/>
      <w:lang w:eastAsia="en-US" w:bidi="en-US"/>
    </w:rPr>
  </w:style>
  <w:style w:type="table" w:styleId="Grilledutableau">
    <w:name w:val="Table Grid"/>
    <w:basedOn w:val="TableauNormal"/>
    <w:rsid w:val="009E00FA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aliases w:val="Grand Titre Car,PARAG Car,Chapitre Car"/>
    <w:basedOn w:val="Policepardfaut"/>
    <w:link w:val="Titre1"/>
    <w:rsid w:val="009E00FA"/>
    <w:rPr>
      <w:rFonts w:asciiTheme="minorHAnsi" w:eastAsiaTheme="minorEastAsia" w:hAnsiTheme="minorHAnsi" w:cstheme="minorBidi"/>
      <w:b/>
      <w:smallCaps/>
      <w:color w:val="4F6228" w:themeColor="accent3" w:themeShade="80"/>
      <w:spacing w:val="5"/>
      <w:sz w:val="32"/>
      <w:szCs w:val="32"/>
      <w:lang w:eastAsia="en-US" w:bidi="en-US"/>
    </w:rPr>
  </w:style>
  <w:style w:type="character" w:customStyle="1" w:styleId="Titre2Car">
    <w:name w:val="Titre 2 Car"/>
    <w:aliases w:val="Sous Titre Car,SOUS PARA Car,Paragrphe Car"/>
    <w:basedOn w:val="Policepardfaut"/>
    <w:link w:val="Titre2"/>
    <w:rsid w:val="009E00FA"/>
    <w:rPr>
      <w:rFonts w:asciiTheme="minorHAnsi" w:eastAsiaTheme="minorEastAsia" w:hAnsiTheme="minorHAnsi" w:cstheme="minorBidi"/>
      <w:b/>
      <w:smallCaps/>
      <w:spacing w:val="5"/>
      <w:sz w:val="28"/>
      <w:szCs w:val="28"/>
      <w:shd w:val="clear" w:color="auto" w:fill="BFBFBF" w:themeFill="background1" w:themeFillShade="BF"/>
      <w:lang w:eastAsia="en-US" w:bidi="en-US"/>
    </w:rPr>
  </w:style>
  <w:style w:type="character" w:customStyle="1" w:styleId="Titre3Car">
    <w:name w:val="Titre 3 Car"/>
    <w:aliases w:val="Sous-Paragraphe Car"/>
    <w:basedOn w:val="Policepardfaut"/>
    <w:link w:val="Titre3"/>
    <w:uiPriority w:val="9"/>
    <w:rsid w:val="009E00FA"/>
    <w:rPr>
      <w:rFonts w:asciiTheme="minorHAnsi" w:eastAsiaTheme="minorEastAsia" w:hAnsiTheme="minorHAnsi" w:cstheme="minorBidi"/>
      <w:b/>
      <w:i/>
      <w:smallCaps/>
      <w:color w:val="C00000"/>
      <w:spacing w:val="5"/>
      <w:sz w:val="24"/>
      <w:szCs w:val="24"/>
      <w:lang w:eastAsia="en-US" w:bidi="en-US"/>
    </w:rPr>
  </w:style>
  <w:style w:type="character" w:customStyle="1" w:styleId="Titre4Car">
    <w:name w:val="Titre 4 Car"/>
    <w:aliases w:val="Sous Paragraphe Car"/>
    <w:basedOn w:val="Policepardfaut"/>
    <w:link w:val="Titre4"/>
    <w:rsid w:val="009E00FA"/>
    <w:rPr>
      <w:rFonts w:asciiTheme="minorHAnsi" w:eastAsiaTheme="minorEastAsia" w:hAnsiTheme="minorHAnsi" w:cstheme="minorBidi"/>
      <w:b/>
      <w:i/>
      <w:smallCaps/>
      <w:color w:val="00B050"/>
      <w:spacing w:val="10"/>
      <w:sz w:val="24"/>
      <w:szCs w:val="22"/>
      <w:lang w:eastAsia="en-US" w:bidi="en-US"/>
    </w:rPr>
  </w:style>
  <w:style w:type="character" w:customStyle="1" w:styleId="Titre5Car">
    <w:name w:val="Titre 5 Car"/>
    <w:aliases w:val="Alinea Car"/>
    <w:basedOn w:val="Policepardfaut"/>
    <w:link w:val="Titre5"/>
    <w:uiPriority w:val="9"/>
    <w:rsid w:val="009E00FA"/>
    <w:rPr>
      <w:rFonts w:asciiTheme="minorHAnsi" w:eastAsiaTheme="minorEastAsia" w:hAnsiTheme="minorHAnsi" w:cstheme="minorBidi"/>
      <w:i/>
      <w:smallCaps/>
      <w:color w:val="000000" w:themeColor="text1"/>
      <w:spacing w:val="10"/>
      <w:sz w:val="22"/>
      <w:szCs w:val="26"/>
      <w:u w:val="dotted"/>
      <w:lang w:eastAsia="en-US" w:bidi="en-US"/>
    </w:rPr>
  </w:style>
  <w:style w:type="character" w:customStyle="1" w:styleId="Titre6Car">
    <w:name w:val="Titre 6 Car"/>
    <w:aliases w:val="Titre 6 : remarque Car,remarque Car,Questions Car,Theoreme Car"/>
    <w:basedOn w:val="Policepardfaut"/>
    <w:link w:val="Titre6"/>
    <w:rsid w:val="009E00FA"/>
    <w:rPr>
      <w:rFonts w:asciiTheme="minorHAnsi" w:eastAsiaTheme="minorEastAsia" w:hAnsiTheme="minorHAnsi" w:cstheme="minorBidi"/>
      <w:color w:val="002060"/>
      <w:sz w:val="22"/>
      <w:shd w:val="clear" w:color="auto" w:fill="E5DFEC" w:themeFill="accent4" w:themeFillTint="33"/>
      <w:lang w:eastAsia="en-US" w:bidi="en-US"/>
    </w:rPr>
  </w:style>
  <w:style w:type="character" w:customStyle="1" w:styleId="Titre7Car">
    <w:name w:val="Titre 7 Car"/>
    <w:aliases w:val="Réponses Car"/>
    <w:basedOn w:val="Policepardfaut"/>
    <w:link w:val="Titre7"/>
    <w:uiPriority w:val="9"/>
    <w:rsid w:val="009E00FA"/>
    <w:rPr>
      <w:rFonts w:asciiTheme="minorHAnsi" w:eastAsiaTheme="minorEastAsia" w:hAnsiTheme="minorHAnsi" w:cstheme="minorBidi"/>
      <w:color w:val="006600"/>
      <w:sz w:val="22"/>
      <w:szCs w:val="22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uiPriority w:val="9"/>
    <w:rsid w:val="009E00FA"/>
    <w:rPr>
      <w:rFonts w:asciiTheme="minorHAnsi" w:eastAsiaTheme="minorEastAsia" w:hAnsiTheme="minorHAnsi" w:cstheme="minorBidi"/>
      <w:color w:val="C00000"/>
      <w:spacing w:val="2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9E00FA"/>
    <w:rPr>
      <w:rFonts w:asciiTheme="minorHAnsi" w:eastAsiaTheme="minorEastAsia" w:hAnsiTheme="minorHAnsi" w:cstheme="minorBidi"/>
      <w:b/>
      <w:i/>
      <w:smallCaps/>
      <w:color w:val="C00000"/>
      <w:sz w:val="22"/>
      <w:shd w:val="clear" w:color="auto" w:fill="FFFF99"/>
      <w:lang w:eastAsia="en-US" w:bidi="en-US"/>
    </w:rPr>
  </w:style>
  <w:style w:type="paragraph" w:customStyle="1" w:styleId="QuestionTP">
    <w:name w:val="_Question_TP"/>
    <w:basedOn w:val="Corpsdetexte"/>
    <w:link w:val="QuestionTPCar"/>
    <w:rsid w:val="00355A92"/>
    <w:pPr>
      <w:numPr>
        <w:numId w:val="6"/>
      </w:numPr>
      <w:tabs>
        <w:tab w:val="num" w:pos="567"/>
      </w:tabs>
      <w:spacing w:before="120" w:after="0"/>
      <w:ind w:left="0"/>
    </w:pPr>
    <w:rPr>
      <w:rFonts w:eastAsia="Times New Roman" w:cs="Times New Roman"/>
      <w:i/>
      <w:color w:val="000000"/>
      <w:sz w:val="20"/>
      <w:lang w:eastAsia="fr-FR"/>
    </w:rPr>
  </w:style>
  <w:style w:type="paragraph" w:customStyle="1" w:styleId="TexteTP">
    <w:name w:val="_Texte TP"/>
    <w:basedOn w:val="Normal"/>
    <w:link w:val="TexteTPCar"/>
    <w:rsid w:val="00355A92"/>
    <w:pPr>
      <w:tabs>
        <w:tab w:val="left" w:pos="990"/>
      </w:tabs>
      <w:ind w:left="567"/>
    </w:pPr>
    <w:rPr>
      <w:rFonts w:eastAsia="Times New Roman" w:cs="Times New Roman"/>
      <w:bCs/>
      <w:sz w:val="20"/>
      <w:lang w:eastAsia="fr-FR"/>
    </w:rPr>
  </w:style>
  <w:style w:type="character" w:customStyle="1" w:styleId="TexteTPCar">
    <w:name w:val="_Texte TP Car"/>
    <w:basedOn w:val="Policepardfaut"/>
    <w:link w:val="TexteTP"/>
    <w:rsid w:val="00355A92"/>
    <w:rPr>
      <w:bCs/>
    </w:rPr>
  </w:style>
  <w:style w:type="paragraph" w:customStyle="1" w:styleId="ActionMicroTP">
    <w:name w:val="_Action Micro TP"/>
    <w:basedOn w:val="TexteTP"/>
    <w:autoRedefine/>
    <w:rsid w:val="00355A92"/>
    <w:pPr>
      <w:numPr>
        <w:numId w:val="8"/>
      </w:numPr>
      <w:tabs>
        <w:tab w:val="clear" w:pos="360"/>
      </w:tabs>
      <w:spacing w:before="120"/>
      <w:ind w:left="924" w:hanging="357"/>
    </w:pPr>
    <w:rPr>
      <w:rFonts w:ascii="Arial Narrow" w:hAnsi="Arial Narrow"/>
    </w:rPr>
  </w:style>
  <w:style w:type="paragraph" w:customStyle="1" w:styleId="ActionMcaTP">
    <w:name w:val="_Action Méca TP"/>
    <w:basedOn w:val="ActionMicroTP"/>
    <w:rsid w:val="00355A92"/>
    <w:pPr>
      <w:numPr>
        <w:numId w:val="7"/>
      </w:numPr>
      <w:ind w:left="924" w:hanging="357"/>
    </w:pPr>
  </w:style>
  <w:style w:type="character" w:customStyle="1" w:styleId="QuestionTPCar">
    <w:name w:val="_Question_TP Car"/>
    <w:basedOn w:val="Policepardfaut"/>
    <w:link w:val="QuestionTP"/>
    <w:rsid w:val="00355A92"/>
    <w:rPr>
      <w:rFonts w:ascii="Calibri" w:hAnsi="Calibri"/>
      <w:i/>
      <w:color w:val="000000"/>
      <w:lang w:bidi="en-US"/>
    </w:rPr>
  </w:style>
  <w:style w:type="paragraph" w:styleId="Paragraphedeliste">
    <w:name w:val="List Paragraph"/>
    <w:basedOn w:val="Normal"/>
    <w:uiPriority w:val="34"/>
    <w:qFormat/>
    <w:rsid w:val="009E00F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E00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00FA"/>
    <w:rPr>
      <w:rFonts w:ascii="Tahoma" w:eastAsiaTheme="minorEastAsia" w:hAnsi="Tahoma" w:cs="Tahoma"/>
      <w:sz w:val="16"/>
      <w:szCs w:val="16"/>
      <w:lang w:eastAsia="en-US" w:bidi="en-US"/>
    </w:rPr>
  </w:style>
  <w:style w:type="character" w:styleId="lev">
    <w:name w:val="Strong"/>
    <w:uiPriority w:val="22"/>
    <w:qFormat/>
    <w:rsid w:val="009E00FA"/>
    <w:rPr>
      <w:b/>
      <w:color w:val="C0504D" w:themeColor="accen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00FA"/>
    <w:rPr>
      <w:b/>
      <w:bCs/>
      <w:caps/>
      <w:sz w:val="16"/>
      <w:szCs w:val="18"/>
    </w:rPr>
  </w:style>
  <w:style w:type="paragraph" w:styleId="Sous-titre0">
    <w:name w:val="Subtitle"/>
    <w:basedOn w:val="Normal"/>
    <w:next w:val="Normal"/>
    <w:link w:val="Sous-titreCar"/>
    <w:uiPriority w:val="11"/>
    <w:qFormat/>
    <w:rsid w:val="009E00FA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0"/>
    <w:uiPriority w:val="11"/>
    <w:rsid w:val="009E00FA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Sansinterligne">
    <w:name w:val="No Spacing"/>
    <w:basedOn w:val="Normal"/>
    <w:link w:val="SansinterligneCar"/>
    <w:uiPriority w:val="1"/>
    <w:qFormat/>
    <w:rsid w:val="009E00FA"/>
  </w:style>
  <w:style w:type="paragraph" w:styleId="Citation">
    <w:name w:val="Quote"/>
    <w:basedOn w:val="Normal"/>
    <w:next w:val="Normal"/>
    <w:link w:val="CitationCar"/>
    <w:uiPriority w:val="29"/>
    <w:qFormat/>
    <w:rsid w:val="009E00FA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9E00FA"/>
    <w:rPr>
      <w:rFonts w:asciiTheme="minorHAnsi" w:eastAsiaTheme="minorEastAsia" w:hAnsiTheme="minorHAnsi" w:cstheme="minorBidi"/>
      <w:i/>
      <w:sz w:val="22"/>
      <w:lang w:eastAsia="en-US" w:bidi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00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00FA"/>
    <w:rPr>
      <w:rFonts w:asciiTheme="minorHAnsi" w:eastAsiaTheme="minorEastAsia" w:hAnsiTheme="minorHAnsi" w:cstheme="minorBidi"/>
      <w:b/>
      <w:i/>
      <w:color w:val="FFFFFF" w:themeColor="background1"/>
      <w:sz w:val="22"/>
      <w:shd w:val="clear" w:color="auto" w:fill="C0504D" w:themeFill="accent2"/>
      <w:lang w:eastAsia="en-US" w:bidi="en-US"/>
    </w:rPr>
  </w:style>
  <w:style w:type="character" w:styleId="Emphaseple">
    <w:name w:val="Subtle Emphasis"/>
    <w:uiPriority w:val="19"/>
    <w:qFormat/>
    <w:rsid w:val="009E00FA"/>
    <w:rPr>
      <w:i/>
    </w:rPr>
  </w:style>
  <w:style w:type="character" w:styleId="Emphaseintense">
    <w:name w:val="Intense Emphasis"/>
    <w:uiPriority w:val="21"/>
    <w:qFormat/>
    <w:rsid w:val="009E00FA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9E00FA"/>
    <w:rPr>
      <w:b/>
    </w:rPr>
  </w:style>
  <w:style w:type="character" w:styleId="Rfrenceintense">
    <w:name w:val="Intense Reference"/>
    <w:uiPriority w:val="32"/>
    <w:qFormat/>
    <w:rsid w:val="009E00FA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9E00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E00F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E00FA"/>
    <w:rPr>
      <w:rFonts w:asciiTheme="minorHAnsi" w:eastAsiaTheme="minorEastAsia" w:hAnsiTheme="minorHAnsi" w:cstheme="minorBidi"/>
      <w:sz w:val="22"/>
      <w:lang w:eastAsia="en-US" w:bidi="en-US"/>
    </w:rPr>
  </w:style>
  <w:style w:type="character" w:styleId="Textedelespacerserv">
    <w:name w:val="Placeholder Text"/>
    <w:basedOn w:val="Policepardfaut"/>
    <w:uiPriority w:val="99"/>
    <w:semiHidden/>
    <w:rsid w:val="009E00F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E00FA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E00FA"/>
    <w:rPr>
      <w:color w:val="0000FF"/>
      <w:u w:val="single"/>
    </w:rPr>
  </w:style>
  <w:style w:type="paragraph" w:customStyle="1" w:styleId="textetsa">
    <w:name w:val="texte tsa"/>
    <w:basedOn w:val="Normal"/>
    <w:rsid w:val="009E00FA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E00FA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9E00FA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9E00FA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9E00FA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9E00FA"/>
    <w:pPr>
      <w:widowControl w:val="0"/>
      <w:tabs>
        <w:tab w:val="num" w:pos="113"/>
        <w:tab w:val="left" w:pos="294"/>
      </w:tabs>
      <w:spacing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9E00FA"/>
    <w:rPr>
      <w:rFonts w:ascii="Arial" w:hAnsi="Arial"/>
      <w:color w:val="FFFFFF" w:themeColor="background1"/>
      <w:szCs w:val="24"/>
    </w:rPr>
  </w:style>
  <w:style w:type="table" w:customStyle="1" w:styleId="Trameclaire-Accent11">
    <w:name w:val="Trame claire - Accent 11"/>
    <w:basedOn w:val="TableauNormal"/>
    <w:uiPriority w:val="60"/>
    <w:rsid w:val="009E00FA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12">
    <w:name w:val="Trame moyenne 12"/>
    <w:basedOn w:val="TableauNormal"/>
    <w:uiPriority w:val="63"/>
    <w:rsid w:val="00DF0161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2">
    <w:name w:val="Liste claire - Accent 12"/>
    <w:basedOn w:val="TableauNormal"/>
    <w:next w:val="Listeclaire-Accent13"/>
    <w:uiPriority w:val="61"/>
    <w:rsid w:val="00DF0161"/>
    <w:pPr>
      <w:jc w:val="both"/>
    </w:pPr>
    <w:rPr>
      <w:rFonts w:ascii="Calibri" w:hAnsi="Calibr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2">
    <w:name w:val="Trame claire - Accent 12"/>
    <w:basedOn w:val="TableauNormal"/>
    <w:next w:val="Trameclaire-Accent13"/>
    <w:uiPriority w:val="60"/>
    <w:rsid w:val="00DF0161"/>
    <w:pPr>
      <w:jc w:val="both"/>
    </w:pPr>
    <w:rPr>
      <w:rFonts w:ascii="Calibri" w:hAnsi="Calibri"/>
      <w:color w:val="365F91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ramemoyenne13">
    <w:name w:val="Trame moyenne 13"/>
    <w:basedOn w:val="TableauNormal"/>
    <w:uiPriority w:val="63"/>
    <w:rsid w:val="00DF0161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3">
    <w:name w:val="Liste claire - Accent 13"/>
    <w:basedOn w:val="TableauNormal"/>
    <w:uiPriority w:val="61"/>
    <w:rsid w:val="00DF0161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Trameclaire-Accent13">
    <w:name w:val="Trame claire - Accent 13"/>
    <w:basedOn w:val="TableauNormal"/>
    <w:uiPriority w:val="60"/>
    <w:rsid w:val="00DF0161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E00FA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E00FA"/>
    <w:rPr>
      <w:rFonts w:ascii="Tahoma" w:eastAsiaTheme="minorEastAsia" w:hAnsi="Tahoma" w:cs="Tahoma"/>
      <w:sz w:val="16"/>
      <w:szCs w:val="16"/>
      <w:lang w:eastAsia="en-US" w:bidi="en-US"/>
    </w:rPr>
  </w:style>
  <w:style w:type="paragraph" w:styleId="Notedebasdepage">
    <w:name w:val="footnote text"/>
    <w:basedOn w:val="Normal"/>
    <w:link w:val="NotedebasdepageCar"/>
    <w:semiHidden/>
    <w:rsid w:val="00756F88"/>
  </w:style>
  <w:style w:type="character" w:customStyle="1" w:styleId="NotedebasdepageCar">
    <w:name w:val="Note de bas de page Car"/>
    <w:basedOn w:val="Policepardfaut"/>
    <w:link w:val="Notedebasdepage"/>
    <w:semiHidden/>
    <w:rsid w:val="00756F88"/>
    <w:rPr>
      <w:rFonts w:ascii="Calibri" w:eastAsia="Times New Roman" w:hAnsi="Calibri" w:cs="Times New Roman"/>
      <w:sz w:val="22"/>
      <w:lang w:eastAsia="en-US" w:bidi="en-US"/>
    </w:rPr>
  </w:style>
  <w:style w:type="character" w:styleId="Numrodepage">
    <w:name w:val="page number"/>
    <w:basedOn w:val="Policepardfaut"/>
    <w:semiHidden/>
    <w:rsid w:val="00756F88"/>
  </w:style>
  <w:style w:type="table" w:customStyle="1" w:styleId="Tramemoyenne110">
    <w:name w:val="Trame moyenne 11"/>
    <w:basedOn w:val="TableauNormal"/>
    <w:uiPriority w:val="63"/>
    <w:rsid w:val="00257BDD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0">
    <w:name w:val="Liste claire - Accent 11"/>
    <w:basedOn w:val="TableauNormal"/>
    <w:uiPriority w:val="61"/>
    <w:rsid w:val="00257BDD"/>
    <w:pPr>
      <w:jc w:val="both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Trameclaire-Accent110">
    <w:name w:val="Trame claire - Accent 11"/>
    <w:basedOn w:val="TableauNormal"/>
    <w:uiPriority w:val="60"/>
    <w:rsid w:val="00257BDD"/>
    <w:pPr>
      <w:jc w:val="both"/>
    </w:pPr>
    <w:rPr>
      <w:rFonts w:asciiTheme="minorHAnsi" w:eastAsiaTheme="minorEastAsia" w:hAnsiTheme="minorHAnsi" w:cstheme="minorBidi"/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2">
    <w:name w:val="Style2"/>
    <w:basedOn w:val="Normal"/>
    <w:qFormat/>
    <w:rsid w:val="009E00FA"/>
    <w:pPr>
      <w:pBdr>
        <w:bottom w:val="single" w:sz="4" w:space="1" w:color="auto"/>
      </w:pBd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Modele-TP-XP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Modele-TP-XP.dotx</Template>
  <TotalTime>32</TotalTime>
  <Pages>5</Pages>
  <Words>1980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 PILOTE DE BATEAU DECOUVERTE DU MATERIEL</vt:lpstr>
    </vt:vector>
  </TitlesOfParts>
  <Company>HOUSE-BOULOT</Company>
  <LinksUpToDate>false</LinksUpToDate>
  <CharactersWithSpaces>12849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PILOTE DE BATEAU DECOUVERTE DU MATERIEL</dc:title>
  <dc:creator>ORDI-XP-07</dc:creator>
  <cp:lastModifiedBy>JPP</cp:lastModifiedBy>
  <cp:revision>10</cp:revision>
  <cp:lastPrinted>2013-09-22T14:21:00Z</cp:lastPrinted>
  <dcterms:created xsi:type="dcterms:W3CDTF">2013-09-22T10:15:00Z</dcterms:created>
  <dcterms:modified xsi:type="dcterms:W3CDTF">2013-09-22T14:21:00Z</dcterms:modified>
</cp:coreProperties>
</file>